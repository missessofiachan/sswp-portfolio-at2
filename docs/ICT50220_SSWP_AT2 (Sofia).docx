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A1996" w14:textId="77777777" w:rsidR="00336B35" w:rsidRDefault="00336B35" w:rsidP="00336B35">
      <w:pPr>
        <w:spacing w:before="480"/>
      </w:pPr>
      <w:r>
        <w:rPr>
          <w:noProof/>
        </w:rPr>
        <w:drawing>
          <wp:anchor distT="0" distB="0" distL="114300" distR="114300" simplePos="0" relativeHeight="251663360" behindDoc="0" locked="0" layoutInCell="1" allowOverlap="1" wp14:anchorId="0F6B5F7F" wp14:editId="253B4249">
            <wp:simplePos x="0" y="0"/>
            <wp:positionH relativeFrom="margin">
              <wp:posOffset>4464685</wp:posOffset>
            </wp:positionH>
            <wp:positionV relativeFrom="page">
              <wp:posOffset>0</wp:posOffset>
            </wp:positionV>
            <wp:extent cx="2192400" cy="1213200"/>
            <wp:effectExtent l="0" t="0" r="5080" b="6350"/>
            <wp:wrapNone/>
            <wp:docPr id="484154135" name="Picture 484154135"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54135" name="Picture 484154135"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6D6AB85E" wp14:editId="322FE3C9">
            <wp:extent cx="1328400" cy="536400"/>
            <wp:effectExtent l="0" t="0" r="5715" b="0"/>
            <wp:docPr id="4" name="Picture 4"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54882BE9" w14:textId="77777777" w:rsidR="0077470F" w:rsidRDefault="0077470F" w:rsidP="0077470F">
      <w:pPr>
        <w:pStyle w:val="CoverUnittitle"/>
      </w:pPr>
    </w:p>
    <w:p w14:paraId="6AA83EE8" w14:textId="77777777" w:rsidR="00AE3098" w:rsidRPr="00195CAD" w:rsidRDefault="00AE3098" w:rsidP="00AE3098">
      <w:pPr>
        <w:pStyle w:val="CoverVersiontitle"/>
        <w:rPr>
          <w:szCs w:val="14"/>
          <w:lang w:val="en-AU"/>
        </w:rPr>
      </w:pPr>
      <w:r w:rsidRPr="00195CAD">
        <w:rPr>
          <w:szCs w:val="14"/>
          <w:lang w:val="en-AU"/>
        </w:rPr>
        <w:t xml:space="preserve">ICTPRG443 </w:t>
      </w:r>
      <w:r w:rsidRPr="00195CAD">
        <w:rPr>
          <w:szCs w:val="14"/>
          <w:lang w:val="en-AU"/>
        </w:rPr>
        <w:tab/>
      </w:r>
      <w:r w:rsidRPr="00195CAD">
        <w:rPr>
          <w:szCs w:val="14"/>
          <w:lang w:val="en-AU"/>
        </w:rPr>
        <w:tab/>
        <w:t>Apply intermediate programming skills in different languages</w:t>
      </w:r>
    </w:p>
    <w:p w14:paraId="53823068" w14:textId="77777777" w:rsidR="00AE3098" w:rsidRDefault="00AE3098" w:rsidP="00AE3098">
      <w:pPr>
        <w:pStyle w:val="CoverVersiontitle"/>
        <w:rPr>
          <w:szCs w:val="14"/>
          <w:lang w:val="en-AU"/>
        </w:rPr>
      </w:pPr>
      <w:r w:rsidRPr="00195CAD">
        <w:rPr>
          <w:szCs w:val="14"/>
          <w:lang w:val="en-AU"/>
        </w:rPr>
        <w:t xml:space="preserve">ICTPRG554 </w:t>
      </w:r>
      <w:r w:rsidRPr="00195CAD">
        <w:rPr>
          <w:szCs w:val="14"/>
          <w:lang w:val="en-AU"/>
        </w:rPr>
        <w:tab/>
      </w:r>
      <w:r w:rsidRPr="00195CAD">
        <w:rPr>
          <w:szCs w:val="14"/>
          <w:lang w:val="en-AU"/>
        </w:rPr>
        <w:tab/>
        <w:t>Manage data persistence using noSQL data stores</w:t>
      </w:r>
    </w:p>
    <w:p w14:paraId="30324684" w14:textId="77777777" w:rsidR="0077470F" w:rsidRPr="009E4899" w:rsidRDefault="0077470F" w:rsidP="0077470F">
      <w:pPr>
        <w:pStyle w:val="CoverVersiontitle"/>
        <w:rPr>
          <w:sz w:val="44"/>
          <w:szCs w:val="44"/>
        </w:rPr>
      </w:pPr>
    </w:p>
    <w:p w14:paraId="74A08E68" w14:textId="77777777" w:rsidR="003B763D" w:rsidRPr="00B72464" w:rsidRDefault="00EB4C89" w:rsidP="00125F3F">
      <w:pPr>
        <w:pStyle w:val="CoverVersiontitle"/>
        <w:rPr>
          <w:color w:val="414042" w:themeColor="accent1"/>
        </w:rPr>
      </w:pPr>
      <w:r w:rsidRPr="00B72464">
        <w:rPr>
          <w:color w:val="414042" w:themeColor="accent1"/>
        </w:rPr>
        <w:t>Learner</w:t>
      </w:r>
      <w:r w:rsidR="003B763D" w:rsidRPr="00B72464">
        <w:rPr>
          <w:color w:val="414042" w:themeColor="accent1"/>
        </w:rPr>
        <w:t xml:space="preserve"> version</w:t>
      </w:r>
    </w:p>
    <w:p w14:paraId="4E84247D" w14:textId="54207B4F" w:rsidR="003B763D" w:rsidRPr="0077470F" w:rsidRDefault="00EF1033" w:rsidP="003B763D">
      <w:pPr>
        <w:pStyle w:val="Heading1"/>
        <w:rPr>
          <w:color w:val="0099CC" w:themeColor="text2"/>
        </w:rPr>
      </w:pPr>
      <w:r>
        <w:rPr>
          <w:color w:val="0099CC" w:themeColor="text2"/>
        </w:rPr>
        <w:t>Server-side Web Programming</w:t>
      </w:r>
      <w:r w:rsidR="3B3FCE1A" w:rsidRPr="2074554B">
        <w:rPr>
          <w:color w:val="0099CC" w:themeColor="text2"/>
        </w:rPr>
        <w:t xml:space="preserve"> </w:t>
      </w:r>
      <w:r w:rsidR="003B763D" w:rsidRPr="2074554B">
        <w:rPr>
          <w:color w:val="0099CC" w:themeColor="text2"/>
        </w:rPr>
        <w:t xml:space="preserve">Assessment </w:t>
      </w:r>
      <w:r w:rsidR="00B07872" w:rsidRPr="2074554B">
        <w:rPr>
          <w:color w:val="0099CC" w:themeColor="text2"/>
        </w:rPr>
        <w:t>2</w:t>
      </w:r>
    </w:p>
    <w:p w14:paraId="3E78C13A" w14:textId="6AF7ADDC" w:rsidR="003B763D" w:rsidRPr="0077470F" w:rsidRDefault="00983AAC" w:rsidP="00EB3D4F">
      <w:pPr>
        <w:pStyle w:val="Subtitle"/>
        <w:rPr>
          <w:color w:val="000000" w:themeColor="text1"/>
        </w:rPr>
      </w:pPr>
      <w:r>
        <w:rPr>
          <w:color w:val="000000" w:themeColor="text1"/>
        </w:rPr>
        <w:t>Portfolio</w:t>
      </w:r>
    </w:p>
    <w:p w14:paraId="0E52731D" w14:textId="769BBB71" w:rsidR="3D8FED32" w:rsidRDefault="3D8FED32" w:rsidP="3D8FED32">
      <w:pPr>
        <w:rPr>
          <w:rFonts w:eastAsia="Arial" w:cs="Arial"/>
          <w:color w:val="000000" w:themeColor="text1"/>
          <w:szCs w:val="20"/>
          <w:lang w:val="en-GB"/>
        </w:rPr>
      </w:pPr>
    </w:p>
    <w:p w14:paraId="0B3FA43F" w14:textId="7EE9689B" w:rsidR="45A5E5A9" w:rsidRDefault="45A5E5A9" w:rsidP="3D8FED32">
      <w:pPr>
        <w:pBdr>
          <w:top w:val="single" w:sz="18" w:space="6" w:color="D2EAF3"/>
          <w:left w:val="single" w:sz="18" w:space="6" w:color="D2EAF3"/>
          <w:bottom w:val="single" w:sz="18" w:space="6" w:color="D2EAF3"/>
          <w:right w:val="single" w:sz="18" w:space="6" w:color="D2EAF3"/>
        </w:pBdr>
        <w:shd w:val="clear" w:color="auto" w:fill="D2EAF3" w:themeFill="background2"/>
        <w:spacing w:after="80"/>
        <w:ind w:left="181" w:right="181"/>
        <w:rPr>
          <w:rFonts w:eastAsia="Arial" w:cs="Arial"/>
          <w:color w:val="000000" w:themeColor="text1"/>
          <w:sz w:val="18"/>
          <w:szCs w:val="18"/>
          <w:lang w:val="en-GB"/>
        </w:rPr>
      </w:pPr>
      <w:r w:rsidRPr="3D8FED32">
        <w:rPr>
          <w:rStyle w:val="Strong"/>
          <w:rFonts w:eastAsia="Arial" w:cs="Arial"/>
          <w:color w:val="000000" w:themeColor="text1"/>
          <w:sz w:val="18"/>
          <w:szCs w:val="18"/>
        </w:rPr>
        <w:t>Disclaimer:</w:t>
      </w:r>
      <w:r w:rsidRPr="3D8FED32">
        <w:rPr>
          <w:rFonts w:eastAsia="Arial" w:cs="Arial"/>
          <w:color w:val="000000" w:themeColor="text1"/>
          <w:sz w:val="18"/>
          <w:szCs w:val="18"/>
        </w:rPr>
        <w:t xml:space="preserve"> This resource was developed by Holmesglen Institute of TAFE in 2024 for the State of Victoria (Department of Education and Training) for educational purposes, is © State of Victoria (Department of Education and Training) and is available under a Creative Commons Attribution Non-commercial 4.0 International </w:t>
      </w:r>
      <w:hyperlink r:id="rId13">
        <w:r w:rsidRPr="3D8FED32">
          <w:rPr>
            <w:rStyle w:val="Hyperlink"/>
            <w:rFonts w:eastAsia="Arial" w:cs="Arial"/>
            <w:sz w:val="18"/>
            <w:szCs w:val="18"/>
          </w:rPr>
          <w:t>(CC BY-NC 4.0)</w:t>
        </w:r>
      </w:hyperlink>
      <w:r w:rsidRPr="3D8FED32">
        <w:rPr>
          <w:rFonts w:eastAsia="Arial" w:cs="Arial"/>
          <w:color w:val="000000" w:themeColor="text1"/>
          <w:sz w:val="18"/>
          <w:szCs w:val="18"/>
        </w:rPr>
        <w:t xml:space="preserve"> license.</w:t>
      </w:r>
    </w:p>
    <w:p w14:paraId="37CDB9C3" w14:textId="7B70FE4B" w:rsidR="45A5E5A9" w:rsidRDefault="45A5E5A9" w:rsidP="3D8FED32">
      <w:pPr>
        <w:pBdr>
          <w:top w:val="single" w:sz="18" w:space="6" w:color="D2EAF3"/>
          <w:left w:val="single" w:sz="18" w:space="6" w:color="D2EAF3"/>
          <w:bottom w:val="single" w:sz="18" w:space="6" w:color="D2EAF3"/>
          <w:right w:val="single" w:sz="18" w:space="6" w:color="D2EAF3"/>
        </w:pBdr>
        <w:shd w:val="clear" w:color="auto" w:fill="D2EAF3" w:themeFill="background2"/>
        <w:spacing w:after="40"/>
        <w:ind w:left="181" w:right="181"/>
        <w:rPr>
          <w:rFonts w:eastAsia="Arial" w:cs="Arial"/>
          <w:color w:val="000000" w:themeColor="text1"/>
          <w:sz w:val="18"/>
          <w:szCs w:val="18"/>
          <w:lang w:val="en-GB"/>
        </w:rPr>
      </w:pPr>
      <w:r w:rsidRPr="3D8FED32">
        <w:rPr>
          <w:rStyle w:val="Strong"/>
          <w:rFonts w:eastAsia="Arial" w:cs="Arial"/>
          <w:color w:val="000000" w:themeColor="text1"/>
          <w:sz w:val="18"/>
          <w:szCs w:val="18"/>
        </w:rPr>
        <w:t>The license does not apply to:</w:t>
      </w:r>
      <w:r w:rsidRPr="3D8FED32">
        <w:rPr>
          <w:rFonts w:eastAsia="Arial" w:cs="Arial"/>
          <w:color w:val="000000" w:themeColor="text1"/>
          <w:sz w:val="18"/>
          <w:szCs w:val="18"/>
        </w:rPr>
        <w:t xml:space="preserve"> Trademarks or branding, including the Victorian Government logo and any unattributed content supplied by third parties</w:t>
      </w:r>
    </w:p>
    <w:p w14:paraId="2BE2D1D3" w14:textId="39E4A79D" w:rsidR="3D8FED32" w:rsidRDefault="3D8FED32" w:rsidP="3D8FED32">
      <w:pPr>
        <w:rPr>
          <w:rFonts w:eastAsia="Arial" w:cs="Arial"/>
          <w:color w:val="000000" w:themeColor="text1"/>
          <w:szCs w:val="20"/>
          <w:lang w:val="en-GB"/>
        </w:rPr>
      </w:pPr>
    </w:p>
    <w:p w14:paraId="6150C352" w14:textId="7BDDDA2B" w:rsidR="3D8FED32" w:rsidRDefault="3D8FED32" w:rsidP="3D8FED32">
      <w:pPr>
        <w:pStyle w:val="BodyContent"/>
        <w:rPr>
          <w:lang w:val="en-GB"/>
        </w:rPr>
      </w:pPr>
    </w:p>
    <w:p w14:paraId="18AF4765" w14:textId="77777777" w:rsidR="00001FEB" w:rsidRDefault="00001FEB" w:rsidP="00180AB7">
      <w:pPr>
        <w:sectPr w:rsidR="00001FEB" w:rsidSect="00FC6497">
          <w:headerReference w:type="default" r:id="rId14"/>
          <w:footerReference w:type="even" r:id="rId15"/>
          <w:footerReference w:type="default" r:id="rId16"/>
          <w:footerReference w:type="first" r:id="rId17"/>
          <w:type w:val="continuous"/>
          <w:pgSz w:w="11906" w:h="16838" w:code="9"/>
          <w:pgMar w:top="567" w:right="709" w:bottom="851" w:left="709" w:header="567" w:footer="510" w:gutter="0"/>
          <w:cols w:space="708"/>
          <w:formProt w:val="0"/>
          <w:docGrid w:linePitch="360"/>
        </w:sectPr>
      </w:pPr>
    </w:p>
    <w:p w14:paraId="1752A0CC" w14:textId="77777777" w:rsidR="009E5C08" w:rsidRDefault="009E5C08" w:rsidP="009E5C08">
      <w:pPr>
        <w:spacing w:before="480" w:after="360"/>
      </w:pPr>
      <w:r>
        <w:rPr>
          <w:noProof/>
        </w:rPr>
        <w:lastRenderedPageBreak/>
        <w:drawing>
          <wp:anchor distT="0" distB="0" distL="114300" distR="114300" simplePos="0" relativeHeight="251665408" behindDoc="0" locked="0" layoutInCell="1" allowOverlap="1" wp14:anchorId="724276C0" wp14:editId="7AD290B1">
            <wp:simplePos x="0" y="0"/>
            <wp:positionH relativeFrom="margin">
              <wp:posOffset>4464685</wp:posOffset>
            </wp:positionH>
            <wp:positionV relativeFrom="page">
              <wp:posOffset>0</wp:posOffset>
            </wp:positionV>
            <wp:extent cx="2192400" cy="1213200"/>
            <wp:effectExtent l="0" t="0" r="5080" b="6350"/>
            <wp:wrapNone/>
            <wp:docPr id="1112603452" name="Picture 1112603452"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3452" name="Picture 1112603452"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7B05DAB2" wp14:editId="2AA3DD5F">
            <wp:extent cx="1328400" cy="536400"/>
            <wp:effectExtent l="0" t="0" r="5715" b="0"/>
            <wp:docPr id="85809315" name="Picture 85809315"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9315" name="Picture 85809315"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57EF60F0" w14:textId="77777777" w:rsidR="00307031" w:rsidRPr="00B72464" w:rsidRDefault="003A1C2A" w:rsidP="00125F3F">
      <w:pPr>
        <w:pStyle w:val="CoverVersiontitle"/>
        <w:rPr>
          <w:color w:val="414042" w:themeColor="accent1"/>
        </w:rPr>
      </w:pPr>
      <w:r w:rsidRPr="00B72464">
        <w:rPr>
          <w:color w:val="414042" w:themeColor="accent1"/>
        </w:rPr>
        <w:t>Learner</w:t>
      </w:r>
      <w:r w:rsidR="00307031" w:rsidRPr="00B72464">
        <w:rPr>
          <w:color w:val="414042" w:themeColor="accent1"/>
        </w:rPr>
        <w:t xml:space="preserve"> </w:t>
      </w:r>
      <w:r w:rsidR="00BA3FDE" w:rsidRPr="00B72464">
        <w:rPr>
          <w:color w:val="414042" w:themeColor="accent1"/>
        </w:rPr>
        <w:t>v</w:t>
      </w:r>
      <w:r w:rsidR="00307031" w:rsidRPr="00B72464">
        <w:rPr>
          <w:color w:val="414042" w:themeColor="accent1"/>
        </w:rPr>
        <w:t>ersion</w:t>
      </w:r>
    </w:p>
    <w:p w14:paraId="1566C52F" w14:textId="0C5AE995" w:rsidR="00307031" w:rsidRPr="006E0E4A" w:rsidRDefault="00EF1033" w:rsidP="003B763D">
      <w:pPr>
        <w:pStyle w:val="Heading1"/>
        <w:rPr>
          <w:color w:val="0099CC" w:themeColor="text2"/>
        </w:rPr>
      </w:pPr>
      <w:r>
        <w:rPr>
          <w:color w:val="0099CC" w:themeColor="text2"/>
        </w:rPr>
        <w:t>Server-side Web Programming</w:t>
      </w:r>
      <w:r w:rsidR="00BB6BCB">
        <w:rPr>
          <w:color w:val="0099CC" w:themeColor="text2"/>
        </w:rPr>
        <w:t xml:space="preserve"> </w:t>
      </w:r>
      <w:r w:rsidR="00307031" w:rsidRPr="006E0E4A">
        <w:rPr>
          <w:color w:val="0099CC" w:themeColor="text2"/>
        </w:rPr>
        <w:t xml:space="preserve">Assessment </w:t>
      </w:r>
      <w:r w:rsidR="006E0E4A" w:rsidRPr="006E0E4A">
        <w:rPr>
          <w:color w:val="0099CC" w:themeColor="text2"/>
        </w:rPr>
        <w:t>2</w:t>
      </w:r>
    </w:p>
    <w:p w14:paraId="6BE8125B" w14:textId="1A1CAD90" w:rsidR="00BD4442" w:rsidRPr="003F39AF" w:rsidRDefault="006E0E4A" w:rsidP="003F39AF">
      <w:pPr>
        <w:pStyle w:val="Subtitle"/>
        <w:rPr>
          <w:color w:val="000000" w:themeColor="text1"/>
        </w:rPr>
      </w:pPr>
      <w:r>
        <w:rPr>
          <w:color w:val="000000" w:themeColor="text1"/>
        </w:rPr>
        <w:t>Portfolio</w:t>
      </w:r>
    </w:p>
    <w:tbl>
      <w:tblPr>
        <w:tblStyle w:val="VSLRDetails"/>
        <w:tblW w:w="10374" w:type="dxa"/>
        <w:tblLook w:val="04E0" w:firstRow="1" w:lastRow="1" w:firstColumn="1" w:lastColumn="0" w:noHBand="0" w:noVBand="1"/>
        <w:tblDescription w:val="Section A – Program/course details"/>
      </w:tblPr>
      <w:tblGrid>
        <w:gridCol w:w="3454"/>
        <w:gridCol w:w="6920"/>
      </w:tblGrid>
      <w:tr w:rsidR="00BD4442" w14:paraId="64FA6F23" w14:textId="77777777" w:rsidTr="0018081C">
        <w:trPr>
          <w:cnfStyle w:val="100000000000" w:firstRow="1" w:lastRow="0" w:firstColumn="0" w:lastColumn="0" w:oddVBand="0" w:evenVBand="0" w:oddHBand="0" w:evenHBand="0" w:firstRowFirstColumn="0" w:firstRowLastColumn="0" w:lastRowFirstColumn="0" w:lastRowLastColumn="0"/>
        </w:trPr>
        <w:tc>
          <w:tcPr>
            <w:tcW w:w="10374" w:type="dxa"/>
            <w:gridSpan w:val="2"/>
          </w:tcPr>
          <w:p w14:paraId="411530B5" w14:textId="77777777" w:rsidR="00BD4442" w:rsidRDefault="00BD4442" w:rsidP="0018081C">
            <w:pPr>
              <w:pStyle w:val="Heading3"/>
            </w:pPr>
            <w:r>
              <w:t xml:space="preserve">Section A – </w:t>
            </w:r>
            <w:r w:rsidRPr="00471769">
              <w:t>Program/</w:t>
            </w:r>
            <w:r>
              <w:t>c</w:t>
            </w:r>
            <w:r w:rsidRPr="00471769">
              <w:t>ourse details</w:t>
            </w:r>
          </w:p>
        </w:tc>
      </w:tr>
      <w:tr w:rsidR="00EF1033" w14:paraId="0DE73AA7" w14:textId="77777777" w:rsidTr="00AF593F">
        <w:trPr>
          <w:cnfStyle w:val="000000100000" w:firstRow="0" w:lastRow="0" w:firstColumn="0" w:lastColumn="0" w:oddVBand="0" w:evenVBand="0" w:oddHBand="1" w:evenHBand="0" w:firstRowFirstColumn="0" w:firstRowLastColumn="0" w:lastRowFirstColumn="0" w:lastRowLastColumn="0"/>
          <w:trHeight w:val="340"/>
        </w:trPr>
        <w:tc>
          <w:tcPr>
            <w:tcW w:w="3454" w:type="dxa"/>
            <w:shd w:val="clear" w:color="auto" w:fill="auto"/>
            <w:tcMar>
              <w:top w:w="57" w:type="dxa"/>
              <w:bottom w:w="57" w:type="dxa"/>
            </w:tcMar>
            <w:vAlign w:val="center"/>
          </w:tcPr>
          <w:p w14:paraId="76867451" w14:textId="2527DD50" w:rsidR="00EF1033" w:rsidRPr="00AF593F" w:rsidRDefault="00EF1033" w:rsidP="00EF1033">
            <w:r w:rsidRPr="00470F9D">
              <w:rPr>
                <w:rStyle w:val="Strong"/>
              </w:rPr>
              <w:t>Qualification code:</w:t>
            </w:r>
            <w:r>
              <w:rPr>
                <w:rStyle w:val="Strong"/>
              </w:rPr>
              <w:t xml:space="preserve"> </w:t>
            </w:r>
            <w:r w:rsidRPr="00BC1F3B">
              <w:rPr>
                <w:rStyle w:val="Strong"/>
                <w:b w:val="0"/>
                <w:bCs w:val="0"/>
              </w:rPr>
              <w:t>ICT50220</w:t>
            </w:r>
          </w:p>
        </w:tc>
        <w:tc>
          <w:tcPr>
            <w:tcW w:w="6920" w:type="dxa"/>
            <w:shd w:val="clear" w:color="auto" w:fill="auto"/>
            <w:tcMar>
              <w:top w:w="57" w:type="dxa"/>
              <w:bottom w:w="57" w:type="dxa"/>
            </w:tcMar>
            <w:vAlign w:val="center"/>
          </w:tcPr>
          <w:p w14:paraId="1F294921" w14:textId="1EA88707" w:rsidR="00EF1033" w:rsidRPr="00AF593F" w:rsidRDefault="00EF1033" w:rsidP="00EF1033">
            <w:r w:rsidRPr="00336E9E">
              <w:rPr>
                <w:rStyle w:val="Strong"/>
              </w:rPr>
              <w:t>Qualification title:</w:t>
            </w:r>
            <w:r>
              <w:t xml:space="preserve"> </w:t>
            </w:r>
            <w:r w:rsidRPr="002F6A38">
              <w:rPr>
                <w:rFonts w:cs="Arial"/>
              </w:rPr>
              <w:t>Diploma of Information Technology (Front End Web Development) with Diploma of Information Technology (Back End Web Development)</w:t>
            </w:r>
          </w:p>
        </w:tc>
      </w:tr>
      <w:tr w:rsidR="00EF1033" w14:paraId="1156B3CD" w14:textId="77777777" w:rsidTr="00AF0DE8">
        <w:trPr>
          <w:cnfStyle w:val="000000010000" w:firstRow="0" w:lastRow="0" w:firstColumn="0" w:lastColumn="0" w:oddVBand="0" w:evenVBand="0" w:oddHBand="0" w:evenHBand="1" w:firstRowFirstColumn="0" w:firstRowLastColumn="0" w:lastRowFirstColumn="0" w:lastRowLastColumn="0"/>
          <w:trHeight w:val="340"/>
        </w:trPr>
        <w:tc>
          <w:tcPr>
            <w:tcW w:w="3454" w:type="dxa"/>
            <w:shd w:val="clear" w:color="auto" w:fill="D2EAF3" w:themeFill="background2"/>
            <w:tcMar>
              <w:top w:w="113" w:type="dxa"/>
              <w:bottom w:w="57" w:type="dxa"/>
            </w:tcMar>
            <w:vAlign w:val="center"/>
          </w:tcPr>
          <w:p w14:paraId="304FD313" w14:textId="77777777" w:rsidR="00EF1033" w:rsidRPr="00BC1F3B" w:rsidRDefault="00EF1033" w:rsidP="00EF1033">
            <w:pPr>
              <w:rPr>
                <w:rStyle w:val="Strong"/>
              </w:rPr>
            </w:pPr>
            <w:r w:rsidRPr="00BC1F3B">
              <w:rPr>
                <w:rStyle w:val="Strong"/>
              </w:rPr>
              <w:t xml:space="preserve">Unit code:  </w:t>
            </w:r>
          </w:p>
          <w:p w14:paraId="01615EFE" w14:textId="77777777" w:rsidR="00EF1033" w:rsidRPr="00BC1F3B" w:rsidRDefault="00EF1033" w:rsidP="00EF1033">
            <w:pPr>
              <w:rPr>
                <w:rStyle w:val="Strong"/>
              </w:rPr>
            </w:pPr>
          </w:p>
          <w:p w14:paraId="0F85D6A5" w14:textId="77777777" w:rsidR="00EF1033" w:rsidRPr="00BC1F3B" w:rsidRDefault="00EF1033" w:rsidP="00EF1033">
            <w:pPr>
              <w:rPr>
                <w:rStyle w:val="Strong"/>
              </w:rPr>
            </w:pPr>
            <w:r w:rsidRPr="00BC1F3B">
              <w:rPr>
                <w:rStyle w:val="Strong"/>
              </w:rPr>
              <w:t>DWEB6</w:t>
            </w:r>
            <w:r>
              <w:rPr>
                <w:rStyle w:val="Strong"/>
              </w:rPr>
              <w:t xml:space="preserve"> – </w:t>
            </w:r>
            <w:r w:rsidRPr="00BC1F3B">
              <w:rPr>
                <w:rStyle w:val="Strong"/>
              </w:rPr>
              <w:t xml:space="preserve">Server-side Web Programming </w:t>
            </w:r>
          </w:p>
          <w:p w14:paraId="1C883D67" w14:textId="77777777" w:rsidR="00EF1033" w:rsidRPr="00BC1F3B" w:rsidRDefault="00EF1033" w:rsidP="00EF1033">
            <w:pPr>
              <w:rPr>
                <w:rStyle w:val="Strong"/>
              </w:rPr>
            </w:pPr>
          </w:p>
          <w:p w14:paraId="31A86602" w14:textId="77777777" w:rsidR="00EF1033" w:rsidRPr="00BC1F3B" w:rsidRDefault="00EF1033" w:rsidP="00EF1033">
            <w:pPr>
              <w:rPr>
                <w:rStyle w:val="Strong"/>
                <w:b w:val="0"/>
                <w:bCs w:val="0"/>
              </w:rPr>
            </w:pPr>
            <w:r w:rsidRPr="00BC1F3B">
              <w:rPr>
                <w:rStyle w:val="Strong"/>
                <w:b w:val="0"/>
                <w:bCs w:val="0"/>
              </w:rPr>
              <w:t xml:space="preserve">ICTPRG443 </w:t>
            </w:r>
          </w:p>
          <w:p w14:paraId="7AC1CCF7" w14:textId="245E24CC" w:rsidR="00EF1033" w:rsidRPr="00AF593F" w:rsidRDefault="00EF1033" w:rsidP="00EF1033">
            <w:r w:rsidRPr="00BC1F3B">
              <w:rPr>
                <w:rStyle w:val="Strong"/>
                <w:b w:val="0"/>
                <w:bCs w:val="0"/>
              </w:rPr>
              <w:t>ICTPRG554</w:t>
            </w:r>
          </w:p>
        </w:tc>
        <w:tc>
          <w:tcPr>
            <w:tcW w:w="6920" w:type="dxa"/>
            <w:shd w:val="clear" w:color="auto" w:fill="D2EAF3" w:themeFill="background2"/>
            <w:tcMar>
              <w:top w:w="113" w:type="dxa"/>
              <w:bottom w:w="57" w:type="dxa"/>
            </w:tcMar>
            <w:vAlign w:val="center"/>
          </w:tcPr>
          <w:p w14:paraId="50E3CDBC" w14:textId="77777777" w:rsidR="00EF1033" w:rsidRDefault="00EF1033" w:rsidP="00EF1033">
            <w:pPr>
              <w:rPr>
                <w:rFonts w:cs="Arial"/>
              </w:rPr>
            </w:pPr>
            <w:r w:rsidRPr="00470F9D">
              <w:rPr>
                <w:rStyle w:val="Strong"/>
              </w:rPr>
              <w:t>Unit title:</w:t>
            </w:r>
            <w:r>
              <w:rPr>
                <w:rStyle w:val="Strong"/>
              </w:rPr>
              <w:t xml:space="preserve"> </w:t>
            </w:r>
          </w:p>
          <w:p w14:paraId="4E5897C9" w14:textId="77777777" w:rsidR="00EF1033" w:rsidRDefault="00EF1033" w:rsidP="00EF1033">
            <w:pPr>
              <w:rPr>
                <w:rFonts w:cs="Arial"/>
              </w:rPr>
            </w:pPr>
          </w:p>
          <w:p w14:paraId="37C3E8D7" w14:textId="77777777" w:rsidR="00EF1033" w:rsidRDefault="00EF1033" w:rsidP="00EF1033">
            <w:pPr>
              <w:rPr>
                <w:rFonts w:cs="Arial"/>
              </w:rPr>
            </w:pPr>
          </w:p>
          <w:p w14:paraId="71C84C61" w14:textId="77777777" w:rsidR="00EF1033" w:rsidRDefault="00EF1033" w:rsidP="00EF1033">
            <w:pPr>
              <w:rPr>
                <w:rFonts w:cs="Arial"/>
              </w:rPr>
            </w:pPr>
          </w:p>
          <w:p w14:paraId="2C2721FF" w14:textId="77777777" w:rsidR="00EF1033" w:rsidRDefault="00EF1033" w:rsidP="00EF1033">
            <w:pPr>
              <w:rPr>
                <w:rFonts w:cs="Arial"/>
              </w:rPr>
            </w:pPr>
          </w:p>
          <w:p w14:paraId="744FF7BE" w14:textId="77777777" w:rsidR="00EF1033" w:rsidRDefault="00EF1033" w:rsidP="00EF1033">
            <w:r>
              <w:t xml:space="preserve">Apply intermediate programming skills in different languages </w:t>
            </w:r>
          </w:p>
          <w:p w14:paraId="77E117B0" w14:textId="3AE0387F" w:rsidR="00EF1033" w:rsidRPr="00AF593F" w:rsidRDefault="00EF1033" w:rsidP="00EF1033">
            <w:r>
              <w:t>Manage data persistence using noSQL data stores</w:t>
            </w:r>
          </w:p>
        </w:tc>
      </w:tr>
      <w:tr w:rsidR="005B18B5" w14:paraId="180166BA" w14:textId="77777777" w:rsidTr="00AF0DE8">
        <w:trPr>
          <w:cnfStyle w:val="000000100000" w:firstRow="0" w:lastRow="0" w:firstColumn="0" w:lastColumn="0" w:oddVBand="0" w:evenVBand="0" w:oddHBand="1" w:evenHBand="0" w:firstRowFirstColumn="0" w:firstRowLastColumn="0" w:lastRowFirstColumn="0" w:lastRowLastColumn="0"/>
          <w:trHeight w:val="340"/>
        </w:trPr>
        <w:tc>
          <w:tcPr>
            <w:tcW w:w="10374" w:type="dxa"/>
            <w:gridSpan w:val="2"/>
            <w:tcBorders>
              <w:bottom w:val="nil"/>
            </w:tcBorders>
            <w:tcMar>
              <w:top w:w="113" w:type="dxa"/>
              <w:bottom w:w="57" w:type="dxa"/>
            </w:tcMar>
            <w:vAlign w:val="center"/>
          </w:tcPr>
          <w:p w14:paraId="463C7280" w14:textId="7E400FE4" w:rsidR="005B18B5" w:rsidRDefault="005B18B5" w:rsidP="005B18B5">
            <w:r w:rsidRPr="00470F9D">
              <w:rPr>
                <w:rStyle w:val="Strong"/>
              </w:rPr>
              <w:t>Pre/co-requisites:</w:t>
            </w:r>
            <w:r>
              <w:rPr>
                <w:rStyle w:val="Strong"/>
              </w:rPr>
              <w:t xml:space="preserve"> </w:t>
            </w:r>
            <w:r w:rsidR="00EF1033">
              <w:rPr>
                <w:rFonts w:cs="Arial"/>
              </w:rPr>
              <w:t>N/A</w:t>
            </w:r>
          </w:p>
        </w:tc>
      </w:tr>
      <w:tr w:rsidR="00BD4442" w14:paraId="7DA87120" w14:textId="77777777" w:rsidTr="0018081C">
        <w:trPr>
          <w:cnfStyle w:val="010000000000" w:firstRow="0" w:lastRow="1" w:firstColumn="0" w:lastColumn="0" w:oddVBand="0" w:evenVBand="0" w:oddHBand="0" w:evenHBand="0" w:firstRowFirstColumn="0" w:firstRowLastColumn="0" w:lastRowFirstColumn="0" w:lastRowLastColumn="0"/>
          <w:trHeight w:val="283"/>
        </w:trPr>
        <w:tc>
          <w:tcPr>
            <w:tcW w:w="10374" w:type="dxa"/>
            <w:gridSpan w:val="2"/>
            <w:vAlign w:val="center"/>
          </w:tcPr>
          <w:p w14:paraId="08CEB954" w14:textId="77777777" w:rsidR="00BD4442" w:rsidRDefault="00BD4442" w:rsidP="0018081C"/>
        </w:tc>
      </w:tr>
    </w:tbl>
    <w:p w14:paraId="4208DFDF" w14:textId="77777777" w:rsidR="00BD4442" w:rsidRDefault="00BD4442" w:rsidP="00BD4442"/>
    <w:tbl>
      <w:tblPr>
        <w:tblStyle w:val="VSLRDetails"/>
        <w:tblW w:w="10369" w:type="dxa"/>
        <w:tblLook w:val="04E0" w:firstRow="1" w:lastRow="1" w:firstColumn="1" w:lastColumn="0" w:noHBand="0" w:noVBand="1"/>
        <w:tblDescription w:val="Section B – Assessment task details"/>
      </w:tblPr>
      <w:tblGrid>
        <w:gridCol w:w="3174"/>
        <w:gridCol w:w="854"/>
        <w:gridCol w:w="3289"/>
        <w:gridCol w:w="3052"/>
      </w:tblGrid>
      <w:tr w:rsidR="00BD4442" w14:paraId="1EE510EC" w14:textId="77777777" w:rsidTr="00930965">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6981429B" w14:textId="77777777" w:rsidR="00BD4442" w:rsidRPr="000A59A1" w:rsidRDefault="00BD4442" w:rsidP="0018081C">
            <w:pPr>
              <w:pStyle w:val="Heading3"/>
            </w:pPr>
            <w:r w:rsidRPr="00F02861">
              <w:t>Section B – Assessment task details</w:t>
            </w:r>
          </w:p>
        </w:tc>
      </w:tr>
      <w:tr w:rsidR="00597659" w14:paraId="5F054673" w14:textId="77777777" w:rsidTr="0018081C">
        <w:trPr>
          <w:cnfStyle w:val="000000100000" w:firstRow="0" w:lastRow="0" w:firstColumn="0" w:lastColumn="0" w:oddVBand="0" w:evenVBand="0" w:oddHBand="1" w:evenHBand="0" w:firstRowFirstColumn="0" w:firstRowLastColumn="0" w:lastRowFirstColumn="0" w:lastRowLastColumn="0"/>
          <w:trHeight w:val="340"/>
        </w:trPr>
        <w:tc>
          <w:tcPr>
            <w:tcW w:w="3174" w:type="dxa"/>
            <w:tcMar>
              <w:top w:w="57" w:type="dxa"/>
              <w:bottom w:w="28" w:type="dxa"/>
            </w:tcMar>
            <w:vAlign w:val="center"/>
          </w:tcPr>
          <w:p w14:paraId="54C6F4B1" w14:textId="30B5F43D" w:rsidR="00597659" w:rsidRDefault="00597659" w:rsidP="00597659">
            <w:r w:rsidRPr="00470F9D">
              <w:rPr>
                <w:rStyle w:val="Strong"/>
              </w:rPr>
              <w:t>Assessment number:</w:t>
            </w:r>
            <w:r>
              <w:rPr>
                <w:rStyle w:val="Strong"/>
              </w:rPr>
              <w:t xml:space="preserve"> </w:t>
            </w:r>
            <w:r w:rsidR="007D325D" w:rsidRPr="007D325D">
              <w:rPr>
                <w:rStyle w:val="Strong"/>
                <w:b w:val="0"/>
                <w:bCs w:val="0"/>
              </w:rPr>
              <w:t>2</w:t>
            </w:r>
            <w:r w:rsidRPr="003E6C16">
              <w:rPr>
                <w:szCs w:val="20"/>
              </w:rPr>
              <w:t xml:space="preserve"> of </w:t>
            </w:r>
            <w:r w:rsidR="007D325D">
              <w:rPr>
                <w:szCs w:val="20"/>
              </w:rPr>
              <w:t>2</w:t>
            </w:r>
          </w:p>
        </w:tc>
        <w:tc>
          <w:tcPr>
            <w:tcW w:w="4143" w:type="dxa"/>
            <w:gridSpan w:val="2"/>
            <w:tcMar>
              <w:top w:w="57" w:type="dxa"/>
              <w:bottom w:w="28" w:type="dxa"/>
            </w:tcMar>
            <w:vAlign w:val="center"/>
          </w:tcPr>
          <w:p w14:paraId="6FA604A9" w14:textId="4ED8ABB0" w:rsidR="00597659" w:rsidRDefault="00597659" w:rsidP="00597659">
            <w:r w:rsidRPr="00470F9D">
              <w:rPr>
                <w:rStyle w:val="Strong"/>
              </w:rPr>
              <w:t>Semester/year:</w:t>
            </w:r>
            <w:r>
              <w:rPr>
                <w:rStyle w:val="Strong"/>
              </w:rPr>
              <w:t xml:space="preserve"> </w:t>
            </w:r>
            <w:r w:rsidR="007D325D">
              <w:rPr>
                <w:rFonts w:cs="Arial"/>
              </w:rPr>
              <w:t>2/2025</w:t>
            </w:r>
          </w:p>
        </w:tc>
        <w:tc>
          <w:tcPr>
            <w:tcW w:w="3052" w:type="dxa"/>
            <w:tcMar>
              <w:top w:w="57" w:type="dxa"/>
              <w:bottom w:w="28" w:type="dxa"/>
            </w:tcMar>
            <w:vAlign w:val="center"/>
          </w:tcPr>
          <w:p w14:paraId="4F0DC9D8" w14:textId="2AB56106" w:rsidR="00597659" w:rsidRDefault="00597659" w:rsidP="00597659">
            <w:r w:rsidRPr="00470F9D">
              <w:rPr>
                <w:rStyle w:val="Strong"/>
              </w:rPr>
              <w:t>Due date:</w:t>
            </w:r>
            <w:r>
              <w:t xml:space="preserve"> </w:t>
            </w:r>
            <w:sdt>
              <w:sdtPr>
                <w:rPr>
                  <w:rFonts w:cs="Arial"/>
                  <w:szCs w:val="20"/>
                </w:rPr>
                <w:id w:val="-1249269788"/>
                <w:placeholder>
                  <w:docPart w:val="A896942F75ECBE40BDF16248DD93C4C9"/>
                </w:placeholder>
                <w:date>
                  <w:dateFormat w:val="d/MM/yyyy"/>
                  <w:lid w:val="en-AU"/>
                  <w:storeMappedDataAs w:val="dateTime"/>
                  <w:calendar w:val="gregorian"/>
                </w:date>
              </w:sdtPr>
              <w:sdtContent>
                <w:r w:rsidR="007D325D">
                  <w:rPr>
                    <w:rFonts w:cs="Arial"/>
                    <w:szCs w:val="20"/>
                  </w:rPr>
                  <w:t>Session 16</w:t>
                </w:r>
              </w:sdtContent>
            </w:sdt>
          </w:p>
        </w:tc>
      </w:tr>
      <w:tr w:rsidR="00597659" w14:paraId="314CC836" w14:textId="77777777" w:rsidTr="0018081C">
        <w:trPr>
          <w:cnfStyle w:val="000000010000" w:firstRow="0" w:lastRow="0" w:firstColumn="0" w:lastColumn="0" w:oddVBand="0" w:evenVBand="0" w:oddHBand="0" w:evenHBand="1" w:firstRowFirstColumn="0" w:firstRowLastColumn="0" w:lastRowFirstColumn="0" w:lastRowLastColumn="0"/>
          <w:trHeight w:val="567"/>
        </w:trPr>
        <w:tc>
          <w:tcPr>
            <w:tcW w:w="4028" w:type="dxa"/>
            <w:gridSpan w:val="2"/>
            <w:tcBorders>
              <w:bottom w:val="nil"/>
            </w:tcBorders>
            <w:tcMar>
              <w:top w:w="85" w:type="dxa"/>
              <w:bottom w:w="28" w:type="dxa"/>
            </w:tcMar>
            <w:vAlign w:val="center"/>
          </w:tcPr>
          <w:p w14:paraId="686C8197" w14:textId="741A393C" w:rsidR="00597659" w:rsidRDefault="00597659" w:rsidP="00597659">
            <w:r w:rsidRPr="00470F9D">
              <w:rPr>
                <w:rStyle w:val="Strong"/>
              </w:rPr>
              <w:t>Duration of assessment:</w:t>
            </w:r>
            <w:r>
              <w:rPr>
                <w:rStyle w:val="Strong"/>
              </w:rPr>
              <w:t xml:space="preserve"> </w:t>
            </w:r>
            <w:r w:rsidR="00831C52" w:rsidRPr="00831C52">
              <w:rPr>
                <w:rStyle w:val="Strong"/>
                <w:b w:val="0"/>
                <w:bCs w:val="0"/>
              </w:rPr>
              <w:t>12</w:t>
            </w:r>
            <w:r w:rsidRPr="006E7E28">
              <w:rPr>
                <w:rFonts w:cs="Arial"/>
                <w:szCs w:val="20"/>
              </w:rPr>
              <w:t xml:space="preserve"> hours</w:t>
            </w:r>
          </w:p>
        </w:tc>
        <w:tc>
          <w:tcPr>
            <w:tcW w:w="6341" w:type="dxa"/>
            <w:gridSpan w:val="2"/>
            <w:tcBorders>
              <w:bottom w:val="nil"/>
            </w:tcBorders>
            <w:tcMar>
              <w:top w:w="85" w:type="dxa"/>
              <w:bottom w:w="28" w:type="dxa"/>
              <w:right w:w="57" w:type="dxa"/>
            </w:tcMar>
            <w:vAlign w:val="center"/>
          </w:tcPr>
          <w:p w14:paraId="418C88A1" w14:textId="77777777" w:rsidR="00597659" w:rsidRPr="001A7E85" w:rsidRDefault="00597659" w:rsidP="00597659">
            <w:r w:rsidRPr="00470F9D">
              <w:rPr>
                <w:rStyle w:val="Strong"/>
              </w:rPr>
              <w:t>Assessment task results:</w:t>
            </w:r>
            <w:r>
              <w:rPr>
                <w:rStyle w:val="Strong"/>
              </w:rPr>
              <w:t xml:space="preserve"> </w:t>
            </w:r>
            <w:r w:rsidRPr="003E6C16">
              <w:rPr>
                <w:rFonts w:cs="Arial"/>
                <w:bCs/>
              </w:rPr>
              <w:t>This assessment task will be marked as</w:t>
            </w:r>
            <w:r w:rsidRPr="003E6C16">
              <w:rPr>
                <w:rFonts w:cs="Arial"/>
                <w:bCs/>
                <w:szCs w:val="20"/>
              </w:rPr>
              <w:t>:</w:t>
            </w:r>
          </w:p>
          <w:p w14:paraId="17A85EE2" w14:textId="47626D31" w:rsidR="00597659" w:rsidRDefault="00000000" w:rsidP="00597659">
            <w:sdt>
              <w:sdtPr>
                <w:rPr>
                  <w:rFonts w:cs="Arial"/>
                  <w:szCs w:val="20"/>
                </w:rPr>
                <w:alias w:val="Yes"/>
                <w:tag w:val="ungraded_result"/>
                <w:id w:val="1219477643"/>
                <w14:checkbox>
                  <w14:checked w14:val="1"/>
                  <w14:checkedState w14:val="2612" w14:font="MS Gothic"/>
                  <w14:uncheckedState w14:val="2610" w14:font="MS Gothic"/>
                </w14:checkbox>
              </w:sdtPr>
              <w:sdtContent>
                <w:r w:rsidR="00597659">
                  <w:rPr>
                    <w:rFonts w:ascii="MS Gothic" w:eastAsia="MS Gothic" w:hAnsi="MS Gothic" w:cs="Arial" w:hint="eastAsia"/>
                    <w:szCs w:val="20"/>
                  </w:rPr>
                  <w:t>☒</w:t>
                </w:r>
              </w:sdtContent>
            </w:sdt>
            <w:r w:rsidR="00597659" w:rsidRPr="003E6C16">
              <w:rPr>
                <w:rFonts w:cs="Arial"/>
                <w:szCs w:val="20"/>
              </w:rPr>
              <w:t xml:space="preserve"> Ungraded result:</w:t>
            </w:r>
            <w:r w:rsidR="00597659">
              <w:rPr>
                <w:rFonts w:cs="Arial"/>
                <w:szCs w:val="20"/>
              </w:rPr>
              <w:t xml:space="preserve"> </w:t>
            </w:r>
            <w:r w:rsidR="00597659" w:rsidRPr="00514C18">
              <w:rPr>
                <w:rStyle w:val="Emphasis"/>
              </w:rPr>
              <w:t>satisfactory</w:t>
            </w:r>
            <w:r w:rsidR="00597659" w:rsidRPr="003E6C16">
              <w:rPr>
                <w:rFonts w:cs="Arial"/>
                <w:szCs w:val="20"/>
              </w:rPr>
              <w:t xml:space="preserve"> or </w:t>
            </w:r>
            <w:r w:rsidR="00597659" w:rsidRPr="00514C18">
              <w:rPr>
                <w:rStyle w:val="Emphasis"/>
              </w:rPr>
              <w:t>not yet satisfactory</w:t>
            </w:r>
          </w:p>
        </w:tc>
      </w:tr>
      <w:tr w:rsidR="00BD4442" w14:paraId="2B14C7CE" w14:textId="77777777" w:rsidTr="0018081C">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69A99DBA" w14:textId="77777777" w:rsidR="00BD4442" w:rsidRDefault="00BD4442" w:rsidP="0018081C"/>
        </w:tc>
      </w:tr>
    </w:tbl>
    <w:p w14:paraId="5741FE81" w14:textId="77777777" w:rsidR="00FC6497" w:rsidRDefault="00FC6497" w:rsidP="00DE2B3F"/>
    <w:tbl>
      <w:tblPr>
        <w:tblStyle w:val="VSLRGenericLVStyle2"/>
        <w:tblW w:w="10443" w:type="dxa"/>
        <w:tblLook w:val="04E0" w:firstRow="1" w:lastRow="1" w:firstColumn="1" w:lastColumn="0" w:noHBand="0" w:noVBand="1"/>
        <w:tblDescription w:val="Section C – Instructions to learners"/>
      </w:tblPr>
      <w:tblGrid>
        <w:gridCol w:w="10443"/>
      </w:tblGrid>
      <w:tr w:rsidR="00896E43" w14:paraId="7B789E3F"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9CD7E72" w14:textId="77777777" w:rsidR="00896E43" w:rsidRDefault="00896E43" w:rsidP="00557BC4">
            <w:pPr>
              <w:pStyle w:val="Heading3"/>
            </w:pPr>
            <w:r>
              <w:t>Section C</w:t>
            </w:r>
            <w:r w:rsidR="00C13DD4" w:rsidRPr="00FC730C">
              <w:t xml:space="preserve"> </w:t>
            </w:r>
            <w:r w:rsidR="00C13DD4">
              <w:t>–</w:t>
            </w:r>
            <w:r w:rsidR="00C13DD4" w:rsidRPr="00FC730C">
              <w:t xml:space="preserve"> </w:t>
            </w:r>
            <w:r w:rsidRPr="00B369D6">
              <w:t xml:space="preserve">Instructions to </w:t>
            </w:r>
            <w:r>
              <w:t>learners</w:t>
            </w:r>
          </w:p>
        </w:tc>
      </w:tr>
      <w:tr w:rsidR="00896E43" w14:paraId="5AD1935F"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2485C8C5" w14:textId="490B8A3E" w:rsidR="00C004A2" w:rsidRPr="00AD1569" w:rsidRDefault="00A637AF" w:rsidP="00C004A2">
            <w:pPr>
              <w:pStyle w:val="BodyContentH1"/>
            </w:pPr>
            <w:r>
              <w:t>Portfolio task</w:t>
            </w:r>
          </w:p>
          <w:p w14:paraId="686BD63B" w14:textId="2C35CFCB" w:rsidR="00C004A2" w:rsidRDefault="00A637AF" w:rsidP="00C004A2">
            <w:r w:rsidRPr="00A637AF">
              <w:t xml:space="preserve">For this assessment task you will be required to plan and develop a full stack application that involves a front-end client which passes data to and from a back-end server RESTful API, which stores data within a noSQL database.  The scripts will need to demonstrate introductory object orientated programming techniques. </w:t>
            </w:r>
          </w:p>
          <w:p w14:paraId="447A0334" w14:textId="77777777" w:rsidR="00A637AF" w:rsidRDefault="00A637AF" w:rsidP="00C004A2">
            <w:pPr>
              <w:rPr>
                <w:b/>
                <w:bCs/>
                <w:color w:val="000000" w:themeColor="text1"/>
                <w:lang w:val="en-GB"/>
              </w:rPr>
            </w:pPr>
          </w:p>
          <w:p w14:paraId="16730695" w14:textId="666C2A82" w:rsidR="00375811" w:rsidRDefault="00375811" w:rsidP="00375811">
            <w:pPr>
              <w:pStyle w:val="BodyA"/>
              <w:rPr>
                <w:rFonts w:ascii="Arial" w:hAnsi="Arial" w:cs="Arial"/>
                <w:sz w:val="20"/>
              </w:rPr>
            </w:pPr>
            <w:r w:rsidRPr="007472E6">
              <w:rPr>
                <w:rFonts w:ascii="Arial" w:hAnsi="Arial" w:cs="Arial"/>
                <w:sz w:val="20"/>
              </w:rPr>
              <w:t xml:space="preserve">This project has been divided into </w:t>
            </w:r>
            <w:r>
              <w:rPr>
                <w:rFonts w:ascii="Arial" w:hAnsi="Arial" w:cs="Arial"/>
                <w:sz w:val="20"/>
              </w:rPr>
              <w:t>6</w:t>
            </w:r>
            <w:r w:rsidRPr="007472E6">
              <w:rPr>
                <w:rFonts w:ascii="Arial" w:hAnsi="Arial" w:cs="Arial"/>
                <w:sz w:val="20"/>
              </w:rPr>
              <w:t xml:space="preserve"> </w:t>
            </w:r>
            <w:r>
              <w:rPr>
                <w:rFonts w:ascii="Arial" w:hAnsi="Arial" w:cs="Arial"/>
                <w:sz w:val="20"/>
              </w:rPr>
              <w:t xml:space="preserve">key </w:t>
            </w:r>
            <w:r w:rsidRPr="007472E6">
              <w:rPr>
                <w:rFonts w:ascii="Arial" w:hAnsi="Arial" w:cs="Arial"/>
                <w:sz w:val="20"/>
              </w:rPr>
              <w:t xml:space="preserve">parts. Each part must be completed as per the instructions. </w:t>
            </w:r>
          </w:p>
          <w:p w14:paraId="15B095DE" w14:textId="77777777" w:rsidR="00A637AF" w:rsidRDefault="00A637AF" w:rsidP="00C004A2">
            <w:pPr>
              <w:rPr>
                <w:b/>
                <w:bCs/>
                <w:color w:val="000000" w:themeColor="text1"/>
                <w:lang w:val="en-GB"/>
              </w:rPr>
            </w:pPr>
          </w:p>
          <w:p w14:paraId="1FBA0DB5" w14:textId="77777777" w:rsidR="00375811" w:rsidRPr="00375811" w:rsidRDefault="00375811" w:rsidP="00375811">
            <w:pPr>
              <w:rPr>
                <w:color w:val="000000" w:themeColor="text1"/>
                <w:lang w:val="en-GB"/>
              </w:rPr>
            </w:pPr>
            <w:r w:rsidRPr="00375811">
              <w:rPr>
                <w:color w:val="000000" w:themeColor="text1"/>
                <w:lang w:val="en-GB"/>
              </w:rPr>
              <w:t xml:space="preserve">Part 1 – Confirm Application Requirements </w:t>
            </w:r>
          </w:p>
          <w:p w14:paraId="3FACA1CF" w14:textId="20830640" w:rsidR="00375811" w:rsidRPr="00375811" w:rsidRDefault="00375811" w:rsidP="00375811">
            <w:pPr>
              <w:rPr>
                <w:color w:val="FF0000"/>
                <w:lang w:val="en-GB"/>
              </w:rPr>
            </w:pPr>
            <w:r w:rsidRPr="00375811">
              <w:rPr>
                <w:color w:val="FF0000"/>
                <w:lang w:val="en-GB"/>
              </w:rPr>
              <w:t xml:space="preserve">Part 2 – Plan &amp; Develop the React.js Client </w:t>
            </w:r>
            <w:r>
              <w:rPr>
                <w:color w:val="FF0000"/>
                <w:lang w:val="en-GB"/>
              </w:rPr>
              <w:t>(</w:t>
            </w:r>
            <w:r w:rsidRPr="00375811">
              <w:rPr>
                <w:b/>
                <w:bCs/>
                <w:color w:val="FF0000"/>
                <w:lang w:val="en-GB"/>
              </w:rPr>
              <w:t>Milestone</w:t>
            </w:r>
            <w:r>
              <w:rPr>
                <w:color w:val="FF0000"/>
                <w:lang w:val="en-GB"/>
              </w:rPr>
              <w:t>)</w:t>
            </w:r>
          </w:p>
          <w:p w14:paraId="5CC85FDC" w14:textId="77777777" w:rsidR="00375811" w:rsidRPr="00375811" w:rsidRDefault="00375811" w:rsidP="00375811">
            <w:pPr>
              <w:rPr>
                <w:color w:val="000000" w:themeColor="text1"/>
                <w:lang w:val="en-GB"/>
              </w:rPr>
            </w:pPr>
            <w:r w:rsidRPr="00375811">
              <w:rPr>
                <w:color w:val="000000" w:themeColor="text1"/>
                <w:lang w:val="en-GB"/>
              </w:rPr>
              <w:t xml:space="preserve">Part 3 – Design the Database </w:t>
            </w:r>
          </w:p>
          <w:p w14:paraId="0E1256B6" w14:textId="77777777" w:rsidR="00375811" w:rsidRPr="00375811" w:rsidRDefault="00375811" w:rsidP="00375811">
            <w:pPr>
              <w:rPr>
                <w:color w:val="000000" w:themeColor="text1"/>
                <w:lang w:val="en-GB"/>
              </w:rPr>
            </w:pPr>
            <w:r w:rsidRPr="00375811">
              <w:rPr>
                <w:color w:val="000000" w:themeColor="text1"/>
                <w:lang w:val="en-GB"/>
              </w:rPr>
              <w:t>Part 4 – Develop RESTful API Server</w:t>
            </w:r>
          </w:p>
          <w:p w14:paraId="70954B26" w14:textId="77777777" w:rsidR="00375811" w:rsidRPr="00375811" w:rsidRDefault="00375811" w:rsidP="00375811">
            <w:pPr>
              <w:rPr>
                <w:color w:val="000000" w:themeColor="text1"/>
                <w:lang w:val="en-GB"/>
              </w:rPr>
            </w:pPr>
            <w:r w:rsidRPr="00375811">
              <w:rPr>
                <w:color w:val="000000" w:themeColor="text1"/>
                <w:lang w:val="en-GB"/>
              </w:rPr>
              <w:t>Part 5 – Refine the Client and Server</w:t>
            </w:r>
          </w:p>
          <w:p w14:paraId="2A70D223" w14:textId="77777777" w:rsidR="00375811" w:rsidRPr="00375811" w:rsidRDefault="00375811" w:rsidP="00375811">
            <w:pPr>
              <w:rPr>
                <w:color w:val="000000" w:themeColor="text1"/>
                <w:lang w:val="en-GB"/>
              </w:rPr>
            </w:pPr>
            <w:r w:rsidRPr="00375811">
              <w:rPr>
                <w:color w:val="000000" w:themeColor="text1"/>
                <w:lang w:val="en-GB"/>
              </w:rPr>
              <w:t>Part 6 – Test and Debug the Code</w:t>
            </w:r>
          </w:p>
          <w:p w14:paraId="620C0653" w14:textId="453A60C1" w:rsidR="00A637AF" w:rsidRPr="00375811" w:rsidRDefault="00375811" w:rsidP="00375811">
            <w:pPr>
              <w:rPr>
                <w:color w:val="000000" w:themeColor="text1"/>
                <w:lang w:val="en-GB"/>
              </w:rPr>
            </w:pPr>
            <w:r w:rsidRPr="00375811">
              <w:rPr>
                <w:color w:val="000000" w:themeColor="text1"/>
                <w:lang w:val="en-GB"/>
              </w:rPr>
              <w:t>Part 7 – Document Activities &amp; Hand Over</w:t>
            </w:r>
          </w:p>
          <w:p w14:paraId="42C6D6FE" w14:textId="77777777" w:rsidR="00375811" w:rsidRDefault="00375811" w:rsidP="00375811">
            <w:pPr>
              <w:rPr>
                <w:b/>
                <w:bCs/>
                <w:color w:val="000000" w:themeColor="text1"/>
                <w:lang w:val="en-GB"/>
              </w:rPr>
            </w:pPr>
          </w:p>
          <w:p w14:paraId="09353F7F" w14:textId="69C9095E" w:rsidR="00896E43" w:rsidRPr="00716826" w:rsidRDefault="0029561B" w:rsidP="00716826">
            <w:pPr>
              <w:rPr>
                <w:color w:val="000000" w:themeColor="text1"/>
              </w:rPr>
            </w:pPr>
            <w:r w:rsidRPr="00716826">
              <w:rPr>
                <w:b/>
                <w:bCs/>
                <w:color w:val="000000" w:themeColor="text1"/>
                <w:lang w:val="en-GB"/>
              </w:rPr>
              <w:t>REFER TO THE SUPPORTING DOCUMENTATION FOR FUTHER ASSESSMENT DETAILS</w:t>
            </w:r>
          </w:p>
        </w:tc>
      </w:tr>
      <w:tr w:rsidR="00896E43" w14:paraId="3164F38C"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350F921B" w14:textId="77777777" w:rsidR="00896E43" w:rsidRDefault="00896E43" w:rsidP="00557BC4"/>
        </w:tc>
      </w:tr>
    </w:tbl>
    <w:p w14:paraId="08DFFE41" w14:textId="77777777" w:rsidR="0019608F" w:rsidRDefault="0019608F" w:rsidP="006204AE"/>
    <w:tbl>
      <w:tblPr>
        <w:tblStyle w:val="VSLRGenericLVStyle2"/>
        <w:tblW w:w="10443" w:type="dxa"/>
        <w:tblLook w:val="04E0" w:firstRow="1" w:lastRow="1" w:firstColumn="1" w:lastColumn="0" w:noHBand="0" w:noVBand="1"/>
        <w:tblDescription w:val="Section D – Conditions for assessment"/>
      </w:tblPr>
      <w:tblGrid>
        <w:gridCol w:w="10443"/>
      </w:tblGrid>
      <w:tr w:rsidR="0019608F" w14:paraId="21B1E463"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429C687" w14:textId="77777777" w:rsidR="0019608F" w:rsidRDefault="0019608F" w:rsidP="00557BC4">
            <w:pPr>
              <w:pStyle w:val="Heading3"/>
            </w:pPr>
            <w:r>
              <w:t>Section D</w:t>
            </w:r>
            <w:r w:rsidR="00C13DD4" w:rsidRPr="00FC730C">
              <w:t xml:space="preserve"> </w:t>
            </w:r>
            <w:r w:rsidR="00C13DD4">
              <w:t>–</w:t>
            </w:r>
            <w:r w:rsidR="00C13DD4" w:rsidRPr="00FC730C">
              <w:t xml:space="preserve"> </w:t>
            </w:r>
            <w:r w:rsidRPr="003A7C28">
              <w:t xml:space="preserve">Conditions </w:t>
            </w:r>
            <w:r>
              <w:t>for</w:t>
            </w:r>
            <w:r w:rsidRPr="003A7C28">
              <w:t xml:space="preserve"> assessment</w:t>
            </w:r>
          </w:p>
        </w:tc>
      </w:tr>
      <w:tr w:rsidR="0019608F" w14:paraId="355B301A"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40937E69" w14:textId="77777777" w:rsidR="0019608F" w:rsidRPr="006F6FE3" w:rsidRDefault="0019608F" w:rsidP="006F6FE3">
            <w:pPr>
              <w:pStyle w:val="BodyContentH1"/>
              <w:rPr>
                <w:rStyle w:val="Strong"/>
                <w:b/>
                <w:bCs/>
              </w:rPr>
            </w:pPr>
            <w:r w:rsidRPr="006F6FE3">
              <w:rPr>
                <w:rStyle w:val="Strong"/>
                <w:b/>
              </w:rPr>
              <w:t xml:space="preserve">Unit </w:t>
            </w:r>
            <w:r w:rsidR="00352892" w:rsidRPr="006F6FE3">
              <w:rPr>
                <w:rStyle w:val="Strong"/>
                <w:b/>
              </w:rPr>
              <w:t>a</w:t>
            </w:r>
            <w:r w:rsidRPr="006F6FE3">
              <w:rPr>
                <w:rStyle w:val="Strong"/>
                <w:b/>
              </w:rPr>
              <w:t>pplication:</w:t>
            </w:r>
          </w:p>
          <w:p w14:paraId="64C3B3EA" w14:textId="77777777" w:rsidR="0034312C" w:rsidRPr="00DD6629" w:rsidRDefault="0034312C" w:rsidP="0034312C">
            <w:pPr>
              <w:pStyle w:val="ListParagraph"/>
              <w:numPr>
                <w:ilvl w:val="0"/>
                <w:numId w:val="31"/>
              </w:numPr>
              <w:rPr>
                <w:color w:val="000000" w:themeColor="text1"/>
              </w:rPr>
            </w:pPr>
            <w:r>
              <w:rPr>
                <w:color w:val="000000" w:themeColor="text1"/>
              </w:rPr>
              <w:t>This is an individual task</w:t>
            </w:r>
            <w:r w:rsidRPr="00693A8A">
              <w:rPr>
                <w:color w:val="000000" w:themeColor="text1"/>
              </w:rPr>
              <w:t>.</w:t>
            </w:r>
          </w:p>
          <w:p w14:paraId="42DA16B6" w14:textId="77777777" w:rsidR="0034312C" w:rsidRPr="001E0A09" w:rsidRDefault="0034312C" w:rsidP="0034312C">
            <w:pPr>
              <w:pStyle w:val="ListParagraph"/>
              <w:numPr>
                <w:ilvl w:val="0"/>
                <w:numId w:val="31"/>
              </w:numPr>
              <w:rPr>
                <w:color w:val="000000" w:themeColor="text1"/>
              </w:rPr>
            </w:pPr>
            <w:r>
              <w:rPr>
                <w:color w:val="000000" w:themeColor="text1"/>
              </w:rPr>
              <w:t xml:space="preserve">You </w:t>
            </w:r>
            <w:r w:rsidRPr="00DD6629">
              <w:rPr>
                <w:rFonts w:cs="Arial"/>
                <w:szCs w:val="20"/>
              </w:rPr>
              <w:t>must meet all criteria listed in the marking guide to be satisfactory in this task</w:t>
            </w:r>
            <w:r>
              <w:rPr>
                <w:rFonts w:cs="Arial"/>
                <w:szCs w:val="20"/>
              </w:rPr>
              <w:t xml:space="preserve">. </w:t>
            </w:r>
          </w:p>
          <w:p w14:paraId="43A623E0" w14:textId="77777777" w:rsidR="0034312C" w:rsidRPr="008E77FC" w:rsidRDefault="0034312C" w:rsidP="0034312C">
            <w:pPr>
              <w:pStyle w:val="ListParagraph"/>
              <w:numPr>
                <w:ilvl w:val="0"/>
                <w:numId w:val="31"/>
              </w:numPr>
              <w:rPr>
                <w:color w:val="000000" w:themeColor="text1"/>
              </w:rPr>
            </w:pPr>
            <w:r w:rsidRPr="008E77FC">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p>
          <w:p w14:paraId="57BB2775" w14:textId="77777777" w:rsidR="0034312C" w:rsidRPr="00DD6629" w:rsidRDefault="0034312C" w:rsidP="0034312C">
            <w:pPr>
              <w:pStyle w:val="ListParagraph"/>
              <w:numPr>
                <w:ilvl w:val="0"/>
                <w:numId w:val="31"/>
              </w:numPr>
              <w:rPr>
                <w:color w:val="000000" w:themeColor="text1"/>
              </w:rPr>
            </w:pPr>
            <w:r w:rsidRPr="00590411">
              <w:rPr>
                <w:rFonts w:eastAsia="Palatino Linotype" w:cs="Arial"/>
                <w:color w:val="000000" w:themeColor="text1"/>
                <w:szCs w:val="20"/>
              </w:rPr>
              <w:t xml:space="preserve">If not successful within the enrolment period as per Holmesglen assessment procedure, you will be requested to resubmit within 7 days of receiving feedback. You will have the opportunity to resubmit if any part of the assessment is deemed unsatisfactory (you are permitted </w:t>
            </w:r>
            <w:r>
              <w:rPr>
                <w:rFonts w:eastAsia="Palatino Linotype" w:cs="Arial"/>
                <w:color w:val="000000" w:themeColor="text1"/>
                <w:szCs w:val="20"/>
              </w:rPr>
              <w:t>TWO</w:t>
            </w:r>
            <w:r w:rsidRPr="00590411">
              <w:rPr>
                <w:rFonts w:eastAsia="Palatino Linotype" w:cs="Arial"/>
                <w:color w:val="000000" w:themeColor="text1"/>
                <w:szCs w:val="20"/>
              </w:rPr>
              <w:t xml:space="preserve"> </w:t>
            </w:r>
            <w:r>
              <w:rPr>
                <w:rFonts w:eastAsia="Palatino Linotype" w:cs="Arial"/>
                <w:color w:val="000000" w:themeColor="text1"/>
                <w:szCs w:val="20"/>
              </w:rPr>
              <w:t xml:space="preserve">(2) </w:t>
            </w:r>
            <w:r w:rsidRPr="00590411">
              <w:rPr>
                <w:rFonts w:eastAsia="Palatino Linotype" w:cs="Arial"/>
                <w:color w:val="000000" w:themeColor="text1"/>
                <w:szCs w:val="20"/>
              </w:rPr>
              <w:t>resubmission per assessment task). Resubmissions must be submitted by the resubmission due date provided by your teacher.</w:t>
            </w:r>
            <w:r w:rsidRPr="00DD6629">
              <w:rPr>
                <w:rFonts w:cs="Arial"/>
                <w:szCs w:val="20"/>
              </w:rPr>
              <w:t xml:space="preserve"> </w:t>
            </w:r>
          </w:p>
          <w:p w14:paraId="41E5A09A" w14:textId="77777777" w:rsidR="0034312C" w:rsidRPr="00DD6629" w:rsidRDefault="0034312C" w:rsidP="0034312C">
            <w:pPr>
              <w:pStyle w:val="ListParagraph"/>
              <w:numPr>
                <w:ilvl w:val="0"/>
                <w:numId w:val="31"/>
              </w:numPr>
              <w:rPr>
                <w:color w:val="000000" w:themeColor="text1"/>
              </w:rPr>
            </w:pPr>
            <w:r w:rsidRPr="00DD6629">
              <w:rPr>
                <w:rFonts w:cs="Arial"/>
                <w:szCs w:val="20"/>
              </w:rPr>
              <w:t xml:space="preserve">This </w:t>
            </w:r>
            <w:r>
              <w:rPr>
                <w:rFonts w:cs="Arial"/>
                <w:szCs w:val="20"/>
              </w:rPr>
              <w:t>task</w:t>
            </w:r>
            <w:r w:rsidRPr="00DD6629">
              <w:rPr>
                <w:rFonts w:cs="Arial"/>
                <w:szCs w:val="20"/>
              </w:rPr>
              <w:t xml:space="preserve"> is open book</w:t>
            </w:r>
            <w:r>
              <w:rPr>
                <w:rFonts w:cs="Arial"/>
                <w:szCs w:val="20"/>
              </w:rPr>
              <w:t xml:space="preserve">. You may use the internet for research purposes only. All answers must be in your own words. Where a quote is used, you must cite the information source. </w:t>
            </w:r>
          </w:p>
          <w:p w14:paraId="214EF968" w14:textId="77777777" w:rsidR="0034312C" w:rsidRPr="00DD6629" w:rsidRDefault="0034312C" w:rsidP="0034312C">
            <w:pPr>
              <w:pStyle w:val="ListParagraph"/>
              <w:numPr>
                <w:ilvl w:val="0"/>
                <w:numId w:val="31"/>
              </w:numPr>
              <w:rPr>
                <w:color w:val="000000" w:themeColor="text1"/>
              </w:rPr>
            </w:pPr>
            <w:r w:rsidRPr="00590411">
              <w:rPr>
                <w:rFonts w:eastAsia="Palatino Linotype" w:cs="Arial"/>
                <w:color w:val="000000" w:themeColor="text1"/>
                <w:szCs w:val="20"/>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6DC2CCDE" w14:textId="77777777" w:rsidR="0034312C" w:rsidRPr="008737FE" w:rsidRDefault="0034312C" w:rsidP="0034312C">
            <w:pPr>
              <w:pStyle w:val="ListParagraph"/>
              <w:numPr>
                <w:ilvl w:val="0"/>
                <w:numId w:val="31"/>
              </w:numPr>
              <w:rPr>
                <w:color w:val="000000" w:themeColor="text1"/>
              </w:rPr>
            </w:pPr>
            <w:r w:rsidRPr="00590411">
              <w:rPr>
                <w:rFonts w:eastAsia="Palatino Linotype" w:cs="Arial"/>
                <w:color w:val="000000" w:themeColor="text1"/>
                <w:szCs w:val="20"/>
              </w:rPr>
              <w:t>You can appeal an assessment decision according to the Holmesglen Assessment Complaints and Appeals Procedure.</w:t>
            </w:r>
          </w:p>
          <w:p w14:paraId="653A426E" w14:textId="77777777" w:rsidR="0034312C" w:rsidRPr="008737FE" w:rsidRDefault="0034312C" w:rsidP="0034312C">
            <w:pPr>
              <w:pStyle w:val="ListParagraph"/>
              <w:numPr>
                <w:ilvl w:val="0"/>
                <w:numId w:val="31"/>
              </w:numPr>
              <w:rPr>
                <w:color w:val="000000" w:themeColor="text1"/>
              </w:rPr>
            </w:pPr>
            <w:r w:rsidRPr="004D2735">
              <w:rPr>
                <w:rFonts w:cs="Arial"/>
                <w:szCs w:val="20"/>
              </w:rPr>
              <w:t>You are expected to dedicate time to develop this assessment task both in and out of the classroom.</w:t>
            </w:r>
          </w:p>
          <w:p w14:paraId="4ADA577D" w14:textId="0F8880BA" w:rsidR="0019608F" w:rsidRPr="00F84683" w:rsidRDefault="0034312C" w:rsidP="00A80009">
            <w:pPr>
              <w:pStyle w:val="ListParagraph"/>
              <w:numPr>
                <w:ilvl w:val="0"/>
                <w:numId w:val="31"/>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tc>
      </w:tr>
      <w:tr w:rsidR="0019608F" w14:paraId="703FDB57"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0651192F" w14:textId="77777777" w:rsidR="0019608F" w:rsidRDefault="0019608F" w:rsidP="00557BC4"/>
        </w:tc>
      </w:tr>
    </w:tbl>
    <w:p w14:paraId="5CCE8C71" w14:textId="77777777" w:rsidR="0019608F" w:rsidRDefault="0019608F" w:rsidP="006204AE"/>
    <w:tbl>
      <w:tblPr>
        <w:tblStyle w:val="VSLREquipmentStyle"/>
        <w:tblW w:w="0" w:type="auto"/>
        <w:tblLook w:val="04A0" w:firstRow="1" w:lastRow="0" w:firstColumn="1" w:lastColumn="0" w:noHBand="0" w:noVBand="1"/>
        <w:tblDescription w:val="Equipment resources "/>
      </w:tblPr>
      <w:tblGrid>
        <w:gridCol w:w="5045"/>
        <w:gridCol w:w="5397"/>
      </w:tblGrid>
      <w:tr w:rsidR="0019608F" w14:paraId="7092121D" w14:textId="77777777" w:rsidTr="004A1CEE">
        <w:trPr>
          <w:cnfStyle w:val="100000000000" w:firstRow="1" w:lastRow="0" w:firstColumn="0" w:lastColumn="0" w:oddVBand="0" w:evenVBand="0" w:oddHBand="0" w:evenHBand="0" w:firstRowFirstColumn="0" w:firstRowLastColumn="0" w:lastRowFirstColumn="0" w:lastRowLastColumn="0"/>
          <w:cantSplit/>
          <w:trHeight w:val="340"/>
        </w:trPr>
        <w:tc>
          <w:tcPr>
            <w:tcW w:w="5045" w:type="dxa"/>
          </w:tcPr>
          <w:p w14:paraId="7AEEC45B" w14:textId="77777777" w:rsidR="0019608F" w:rsidRDefault="0019608F" w:rsidP="00557BC4">
            <w:pPr>
              <w:pStyle w:val="Heading4"/>
            </w:pPr>
            <w:r w:rsidRPr="00753438">
              <w:t xml:space="preserve">Equipment/resources </w:t>
            </w:r>
            <w:r w:rsidR="0023563B">
              <w:t>l</w:t>
            </w:r>
            <w:r w:rsidRPr="00E95C1C">
              <w:t>earners</w:t>
            </w:r>
            <w:r w:rsidRPr="00753438">
              <w:t xml:space="preserve"> must supply:</w:t>
            </w:r>
          </w:p>
        </w:tc>
        <w:tc>
          <w:tcPr>
            <w:tcW w:w="5397" w:type="dxa"/>
          </w:tcPr>
          <w:p w14:paraId="34EFDA2F" w14:textId="77777777" w:rsidR="0019608F" w:rsidRPr="00971B7E" w:rsidRDefault="0019608F" w:rsidP="00557BC4">
            <w:pPr>
              <w:pStyle w:val="Heading4"/>
            </w:pPr>
            <w:r w:rsidRPr="00971B7E">
              <w:t>Equipment/resources to be provided by the RTO:</w:t>
            </w:r>
          </w:p>
        </w:tc>
      </w:tr>
      <w:tr w:rsidR="00E1449F" w14:paraId="32BE30F0" w14:textId="77777777" w:rsidTr="006C2A38">
        <w:trPr>
          <w:cnfStyle w:val="000000100000" w:firstRow="0" w:lastRow="0" w:firstColumn="0" w:lastColumn="0" w:oddVBand="0" w:evenVBand="0" w:oddHBand="1" w:evenHBand="0" w:firstRowFirstColumn="0" w:firstRowLastColumn="0" w:lastRowFirstColumn="0" w:lastRowLastColumn="0"/>
          <w:trHeight w:val="86"/>
        </w:trPr>
        <w:tc>
          <w:tcPr>
            <w:tcW w:w="5045" w:type="dxa"/>
          </w:tcPr>
          <w:p w14:paraId="1DF2FFC0" w14:textId="77777777" w:rsidR="00E1449F" w:rsidRPr="0015270F" w:rsidRDefault="00E1449F" w:rsidP="00E1449F">
            <w:pPr>
              <w:pStyle w:val="BodyContentIndent1"/>
            </w:pPr>
            <w:r w:rsidRPr="0015270F">
              <w:t xml:space="preserve">A MAC or </w:t>
            </w:r>
          </w:p>
          <w:p w14:paraId="0E4A38B4" w14:textId="77777777" w:rsidR="00E1449F" w:rsidRPr="0015270F" w:rsidRDefault="00E1449F" w:rsidP="00E1449F">
            <w:pPr>
              <w:pStyle w:val="BodyContentIndent1"/>
            </w:pPr>
            <w:r w:rsidRPr="0015270F">
              <w:t>PC/laptop with the following minimum specification:</w:t>
            </w:r>
          </w:p>
          <w:p w14:paraId="506DFD99" w14:textId="77777777" w:rsidR="00E1449F" w:rsidRPr="0015270F" w:rsidRDefault="00E1449F" w:rsidP="00E1449F">
            <w:pPr>
              <w:pStyle w:val="BodyContentIndent1"/>
            </w:pPr>
            <w:r w:rsidRPr="0015270F">
              <w:t>Quad-Core CPU, 16GB of RAM, 250GB of Storage, 2 GHz or faster processor</w:t>
            </w:r>
          </w:p>
          <w:p w14:paraId="26A6B6DE" w14:textId="77777777" w:rsidR="00E1449F" w:rsidRPr="0015270F" w:rsidRDefault="00E1449F" w:rsidP="00E1449F">
            <w:pPr>
              <w:pStyle w:val="BodyContentIndent1"/>
            </w:pPr>
            <w:r w:rsidRPr="0015270F">
              <w:t>Windows 10 OS, or higher</w:t>
            </w:r>
          </w:p>
          <w:p w14:paraId="64C225C8" w14:textId="77777777" w:rsidR="00E1449F" w:rsidRPr="0015270F" w:rsidRDefault="00E1449F" w:rsidP="00E1449F">
            <w:pPr>
              <w:pStyle w:val="BodyContentIndent1"/>
            </w:pPr>
            <w:r w:rsidRPr="0015270F">
              <w:t>Headset with microphone and webcam (if learning remotely)</w:t>
            </w:r>
          </w:p>
          <w:p w14:paraId="07306046" w14:textId="77777777" w:rsidR="00E1449F" w:rsidRDefault="00E1449F" w:rsidP="00E1449F">
            <w:pPr>
              <w:pStyle w:val="BodyContentIndent1"/>
            </w:pPr>
            <w:r w:rsidRPr="0015270F">
              <w:t>Internet access</w:t>
            </w:r>
          </w:p>
          <w:p w14:paraId="65E9FF25" w14:textId="77777777" w:rsidR="00E1449F" w:rsidRPr="0015270F" w:rsidRDefault="00E1449F" w:rsidP="00E1449F">
            <w:pPr>
              <w:pStyle w:val="BodyContentIndent1"/>
              <w:numPr>
                <w:ilvl w:val="0"/>
                <w:numId w:val="0"/>
              </w:numPr>
            </w:pPr>
          </w:p>
          <w:p w14:paraId="5CEE249A" w14:textId="77777777" w:rsidR="00E1449F" w:rsidRPr="0015270F" w:rsidRDefault="00E1449F" w:rsidP="00E1449F">
            <w:pPr>
              <w:pStyle w:val="BodyContentIndent1"/>
            </w:pPr>
            <w:r w:rsidRPr="0015270F">
              <w:t>Access to applications used in learning is available through Holmesglen MyHorizon or can be downloaded via the link provided:</w:t>
            </w:r>
          </w:p>
          <w:p w14:paraId="36FF12F2" w14:textId="77777777" w:rsidR="00E1449F" w:rsidRPr="0015270F" w:rsidRDefault="00E1449F" w:rsidP="00E1449F">
            <w:pPr>
              <w:pStyle w:val="BodyContentIndent1"/>
            </w:pPr>
            <w:r w:rsidRPr="0015270F">
              <w:t>Brightspace (Learning Management System) - https://holmesglen.brightspace.com/</w:t>
            </w:r>
          </w:p>
          <w:p w14:paraId="72869013" w14:textId="77777777" w:rsidR="00E1449F" w:rsidRPr="0015270F" w:rsidRDefault="00E1449F" w:rsidP="00E1449F">
            <w:pPr>
              <w:pStyle w:val="BodyContentIndent1"/>
            </w:pPr>
            <w:r w:rsidRPr="0015270F">
              <w:t>365 Microsoft office suite - https://portal.office.com</w:t>
            </w:r>
          </w:p>
          <w:p w14:paraId="2F5211A7" w14:textId="77777777" w:rsidR="00E1449F" w:rsidRPr="0015270F" w:rsidRDefault="00E1449F" w:rsidP="00E1449F">
            <w:pPr>
              <w:pStyle w:val="BodyContentIndent1"/>
            </w:pPr>
            <w:r w:rsidRPr="0015270F">
              <w:t>WebEx - https://holmesglen.webex.com/</w:t>
            </w:r>
          </w:p>
          <w:p w14:paraId="7A7C0AF5" w14:textId="77777777" w:rsidR="00E1449F" w:rsidRPr="0015270F" w:rsidRDefault="00E1449F" w:rsidP="00E1449F">
            <w:pPr>
              <w:pStyle w:val="BodyContentIndent1"/>
            </w:pPr>
            <w:r w:rsidRPr="0015270F">
              <w:t>Holmesglen OneDrive</w:t>
            </w:r>
          </w:p>
          <w:p w14:paraId="03BD4A4D" w14:textId="77777777" w:rsidR="00E1449F" w:rsidRPr="0015270F" w:rsidRDefault="00E1449F" w:rsidP="00E1449F">
            <w:pPr>
              <w:pStyle w:val="BodyContentIndent1"/>
            </w:pPr>
            <w:r w:rsidRPr="0015270F">
              <w:lastRenderedPageBreak/>
              <w:t>Google Chrome – recommended web browser https://www.google.com/intl/en_au/chrome/</w:t>
            </w:r>
          </w:p>
          <w:p w14:paraId="0FD811AA" w14:textId="77777777" w:rsidR="00E1449F" w:rsidRPr="0015270F" w:rsidRDefault="00E1449F" w:rsidP="00E1449F">
            <w:pPr>
              <w:pStyle w:val="BodyContentIndent1"/>
            </w:pPr>
            <w:r w:rsidRPr="0015270F">
              <w:t>7-Zip - https://www.7-zip.org/download.html</w:t>
            </w:r>
          </w:p>
          <w:p w14:paraId="6F2A683E" w14:textId="77777777" w:rsidR="00E1449F" w:rsidRPr="0015270F" w:rsidRDefault="00E1449F" w:rsidP="00E1449F">
            <w:pPr>
              <w:pStyle w:val="BodyContentIndent1"/>
            </w:pPr>
            <w:r w:rsidRPr="0015270F">
              <w:t>GitHub Desktop- https://desktop.github.com</w:t>
            </w:r>
          </w:p>
          <w:p w14:paraId="2ECDE8F5" w14:textId="48EE0949" w:rsidR="00E1449F" w:rsidRDefault="00E1449F" w:rsidP="00E1449F">
            <w:pPr>
              <w:pStyle w:val="BodyContentIndent1"/>
            </w:pPr>
            <w:r w:rsidRPr="0015270F">
              <w:t>Visual Studio Code - https://code.visualstudio.com/</w:t>
            </w:r>
          </w:p>
        </w:tc>
        <w:tc>
          <w:tcPr>
            <w:tcW w:w="5397" w:type="dxa"/>
          </w:tcPr>
          <w:p w14:paraId="30B55490" w14:textId="77777777" w:rsidR="00E1449F" w:rsidRPr="0015270F" w:rsidRDefault="00E1449F" w:rsidP="00E1449F">
            <w:pPr>
              <w:pStyle w:val="BodyContentIndent1"/>
              <w:rPr>
                <w:b/>
                <w:bCs/>
              </w:rPr>
            </w:pPr>
            <w:r w:rsidRPr="0015270F">
              <w:lastRenderedPageBreak/>
              <w:t>Classroom computer with the following minimum specification:  Quad-Core CPU, 16GB of RAM, 250GB of Storage, 4 GHz or faster processor</w:t>
            </w:r>
            <w:r w:rsidRPr="0015270F">
              <w:br/>
              <w:t>Internet access</w:t>
            </w:r>
            <w:r w:rsidRPr="0015270F">
              <w:br/>
            </w:r>
          </w:p>
          <w:p w14:paraId="3779D993" w14:textId="77777777" w:rsidR="00E1449F" w:rsidRPr="0015270F" w:rsidRDefault="00E1449F" w:rsidP="00E1449F">
            <w:pPr>
              <w:pStyle w:val="BodyContentIndent1"/>
            </w:pPr>
            <w:r w:rsidRPr="0015270F">
              <w:t>Access to applications used in learning is available at ZENworks and Holmesglen MyHorizon:</w:t>
            </w:r>
          </w:p>
          <w:p w14:paraId="589CBE42" w14:textId="77777777" w:rsidR="00E1449F" w:rsidRPr="0015270F" w:rsidRDefault="00E1449F" w:rsidP="00E1449F">
            <w:pPr>
              <w:pStyle w:val="BodyContentIndent1"/>
            </w:pPr>
            <w:r w:rsidRPr="0015270F">
              <w:t xml:space="preserve">Brightspace (Learning Management System) </w:t>
            </w:r>
          </w:p>
          <w:p w14:paraId="103BCC5C" w14:textId="77777777" w:rsidR="00E1449F" w:rsidRPr="0015270F" w:rsidRDefault="00E1449F" w:rsidP="00E1449F">
            <w:pPr>
              <w:pStyle w:val="BodyContentIndent1"/>
            </w:pPr>
            <w:r w:rsidRPr="0015270F">
              <w:t xml:space="preserve">365 Microsoft office suite </w:t>
            </w:r>
          </w:p>
          <w:p w14:paraId="611BABDA" w14:textId="77777777" w:rsidR="00E1449F" w:rsidRPr="0015270F" w:rsidRDefault="00E1449F" w:rsidP="00E1449F">
            <w:pPr>
              <w:pStyle w:val="BodyContentIndent1"/>
            </w:pPr>
            <w:r w:rsidRPr="0015270F">
              <w:t>WebEx</w:t>
            </w:r>
          </w:p>
          <w:p w14:paraId="7D9CC081" w14:textId="77777777" w:rsidR="00E1449F" w:rsidRPr="0015270F" w:rsidRDefault="00E1449F" w:rsidP="00E1449F">
            <w:pPr>
              <w:pStyle w:val="BodyContentIndent1"/>
            </w:pPr>
            <w:r w:rsidRPr="0015270F">
              <w:t>Holmesglen OneDrive</w:t>
            </w:r>
          </w:p>
          <w:p w14:paraId="01920DCD" w14:textId="77777777" w:rsidR="00E1449F" w:rsidRPr="0015270F" w:rsidRDefault="00E1449F" w:rsidP="00E1449F">
            <w:pPr>
              <w:pStyle w:val="BodyContentIndent1"/>
            </w:pPr>
            <w:r w:rsidRPr="0015270F">
              <w:t>Google Chrome – recommended web browser</w:t>
            </w:r>
          </w:p>
          <w:p w14:paraId="5B282B64" w14:textId="77777777" w:rsidR="00E1449F" w:rsidRPr="0015270F" w:rsidRDefault="00E1449F" w:rsidP="00E1449F">
            <w:pPr>
              <w:pStyle w:val="BodyContentIndent1"/>
            </w:pPr>
            <w:r w:rsidRPr="0015270F">
              <w:t>7Zip</w:t>
            </w:r>
          </w:p>
          <w:p w14:paraId="2F1584D4" w14:textId="77777777" w:rsidR="00E1449F" w:rsidRPr="0015270F" w:rsidRDefault="00E1449F" w:rsidP="00E1449F">
            <w:pPr>
              <w:pStyle w:val="BodyContentIndent1"/>
            </w:pPr>
            <w:r w:rsidRPr="0015270F">
              <w:t xml:space="preserve">GitHub Desktop </w:t>
            </w:r>
          </w:p>
          <w:p w14:paraId="2C6ED3C0" w14:textId="679594BA" w:rsidR="00E1449F" w:rsidRPr="0019608F" w:rsidRDefault="00E1449F" w:rsidP="00E1449F">
            <w:pPr>
              <w:pStyle w:val="BodyContentIndent1"/>
            </w:pPr>
            <w:r w:rsidRPr="0015270F">
              <w:t xml:space="preserve">Visual Studio Code </w:t>
            </w:r>
          </w:p>
        </w:tc>
      </w:tr>
    </w:tbl>
    <w:p w14:paraId="456825E7" w14:textId="70F13529" w:rsidR="00F26ACE" w:rsidRDefault="00F26ACE" w:rsidP="00C678A8"/>
    <w:p w14:paraId="70916AE4" w14:textId="77777777" w:rsidR="00F26ACE" w:rsidRDefault="00F26ACE">
      <w:r>
        <w:br w:type="page"/>
      </w:r>
    </w:p>
    <w:p w14:paraId="46ACDEEE" w14:textId="77777777" w:rsidR="005605B5" w:rsidRDefault="005605B5" w:rsidP="00C678A8"/>
    <w:tbl>
      <w:tblPr>
        <w:tblStyle w:val="VSLRDetails"/>
        <w:tblW w:w="10369" w:type="dxa"/>
        <w:tblLook w:val="04E0" w:firstRow="1" w:lastRow="1" w:firstColumn="1" w:lastColumn="0" w:noHBand="0" w:noVBand="1"/>
        <w:tblDescription w:val="Section E – Assessment questions/criteria"/>
      </w:tblPr>
      <w:tblGrid>
        <w:gridCol w:w="2908"/>
        <w:gridCol w:w="574"/>
        <w:gridCol w:w="6887"/>
      </w:tblGrid>
      <w:tr w:rsidR="00EE17EB" w14:paraId="045909F4" w14:textId="77777777" w:rsidTr="0018081C">
        <w:trPr>
          <w:cnfStyle w:val="100000000000" w:firstRow="1" w:lastRow="0" w:firstColumn="0" w:lastColumn="0" w:oddVBand="0" w:evenVBand="0" w:oddHBand="0" w:evenHBand="0" w:firstRowFirstColumn="0" w:firstRowLastColumn="0" w:lastRowFirstColumn="0" w:lastRowLastColumn="0"/>
        </w:trPr>
        <w:tc>
          <w:tcPr>
            <w:tcW w:w="10369" w:type="dxa"/>
            <w:gridSpan w:val="3"/>
          </w:tcPr>
          <w:p w14:paraId="4782EA08" w14:textId="77777777" w:rsidR="00EE17EB" w:rsidRDefault="00EE17EB" w:rsidP="0018081C">
            <w:pPr>
              <w:pStyle w:val="Heading3"/>
            </w:pPr>
            <w:r>
              <w:t>Section E</w:t>
            </w:r>
            <w:r w:rsidRPr="00FC730C">
              <w:t xml:space="preserve"> </w:t>
            </w:r>
            <w:r>
              <w:t>–</w:t>
            </w:r>
            <w:r w:rsidRPr="00FC730C">
              <w:t xml:space="preserve"> </w:t>
            </w:r>
            <w:r w:rsidRPr="00B35FC1">
              <w:t>Assessment questions/criteria</w:t>
            </w:r>
          </w:p>
        </w:tc>
      </w:tr>
      <w:tr w:rsidR="00EE17EB" w14:paraId="47C8B05A" w14:textId="77777777" w:rsidTr="0018081C">
        <w:trPr>
          <w:cnfStyle w:val="000000100000" w:firstRow="0" w:lastRow="0" w:firstColumn="0" w:lastColumn="0" w:oddVBand="0" w:evenVBand="0" w:oddHBand="1" w:evenHBand="0" w:firstRowFirstColumn="0" w:firstRowLastColumn="0" w:lastRowFirstColumn="0" w:lastRowLastColumn="0"/>
          <w:trHeight w:val="283"/>
        </w:trPr>
        <w:tc>
          <w:tcPr>
            <w:tcW w:w="3482" w:type="dxa"/>
            <w:gridSpan w:val="2"/>
            <w:tcMar>
              <w:top w:w="85" w:type="dxa"/>
              <w:bottom w:w="57" w:type="dxa"/>
            </w:tcMar>
            <w:vAlign w:val="center"/>
          </w:tcPr>
          <w:p w14:paraId="66DF8F55" w14:textId="105DC18F" w:rsidR="00EE17EB" w:rsidRDefault="00EE17EB" w:rsidP="0018081C">
            <w:r w:rsidRPr="00971B7E">
              <w:rPr>
                <w:rStyle w:val="Strong"/>
              </w:rPr>
              <w:t>Assessment number:</w:t>
            </w:r>
            <w:r>
              <w:rPr>
                <w:rStyle w:val="Strong"/>
              </w:rPr>
              <w:t xml:space="preserve"> </w:t>
            </w:r>
            <w:r w:rsidR="00B272D9">
              <w:rPr>
                <w:rFonts w:cs="Arial"/>
              </w:rPr>
              <w:t>2</w:t>
            </w:r>
          </w:p>
        </w:tc>
        <w:tc>
          <w:tcPr>
            <w:tcW w:w="6887" w:type="dxa"/>
            <w:tcMar>
              <w:top w:w="85" w:type="dxa"/>
              <w:bottom w:w="57" w:type="dxa"/>
            </w:tcMar>
            <w:vAlign w:val="center"/>
          </w:tcPr>
          <w:p w14:paraId="298AAAD7" w14:textId="1FF1C4B8" w:rsidR="00EE17EB" w:rsidRDefault="00EE17EB" w:rsidP="0018081C">
            <w:r w:rsidRPr="00971B7E">
              <w:rPr>
                <w:rStyle w:val="Strong"/>
              </w:rPr>
              <w:t>Assessment title:</w:t>
            </w:r>
            <w:r>
              <w:rPr>
                <w:rStyle w:val="Strong"/>
              </w:rPr>
              <w:t xml:space="preserve"> </w:t>
            </w:r>
            <w:r w:rsidR="00B272D9">
              <w:rPr>
                <w:rFonts w:cs="Arial"/>
              </w:rPr>
              <w:t>Portfolio</w:t>
            </w:r>
          </w:p>
        </w:tc>
      </w:tr>
      <w:tr w:rsidR="00473409" w14:paraId="767671EA" w14:textId="77777777" w:rsidTr="0018081C">
        <w:trPr>
          <w:cnfStyle w:val="000000010000" w:firstRow="0" w:lastRow="0" w:firstColumn="0" w:lastColumn="0" w:oddVBand="0" w:evenVBand="0" w:oddHBand="0" w:evenHBand="1" w:firstRowFirstColumn="0" w:firstRowLastColumn="0" w:lastRowFirstColumn="0" w:lastRowLastColumn="0"/>
          <w:trHeight w:val="340"/>
        </w:trPr>
        <w:tc>
          <w:tcPr>
            <w:tcW w:w="2908" w:type="dxa"/>
            <w:tcMar>
              <w:top w:w="85" w:type="dxa"/>
              <w:bottom w:w="45" w:type="dxa"/>
            </w:tcMar>
            <w:vAlign w:val="center"/>
          </w:tcPr>
          <w:p w14:paraId="77BA415C" w14:textId="77777777" w:rsidR="00473409" w:rsidRPr="00BC1F3B" w:rsidRDefault="00473409" w:rsidP="00473409">
            <w:pPr>
              <w:rPr>
                <w:rStyle w:val="Strong"/>
              </w:rPr>
            </w:pPr>
            <w:r w:rsidRPr="00BC1F3B">
              <w:rPr>
                <w:rStyle w:val="Strong"/>
              </w:rPr>
              <w:t xml:space="preserve">Unit code:  </w:t>
            </w:r>
          </w:p>
          <w:p w14:paraId="3F6A55C4" w14:textId="77777777" w:rsidR="00473409" w:rsidRPr="00BC1F3B" w:rsidRDefault="00473409" w:rsidP="00473409">
            <w:pPr>
              <w:rPr>
                <w:rStyle w:val="Strong"/>
              </w:rPr>
            </w:pPr>
          </w:p>
          <w:p w14:paraId="6D6916E5" w14:textId="77777777" w:rsidR="00473409" w:rsidRPr="00BC1F3B" w:rsidRDefault="00473409" w:rsidP="00473409">
            <w:pPr>
              <w:rPr>
                <w:rStyle w:val="Strong"/>
              </w:rPr>
            </w:pPr>
            <w:r w:rsidRPr="00BC1F3B">
              <w:rPr>
                <w:rStyle w:val="Strong"/>
              </w:rPr>
              <w:t>DWEB6</w:t>
            </w:r>
            <w:r>
              <w:rPr>
                <w:rStyle w:val="Strong"/>
              </w:rPr>
              <w:t xml:space="preserve"> – </w:t>
            </w:r>
            <w:r w:rsidRPr="00BC1F3B">
              <w:rPr>
                <w:rStyle w:val="Strong"/>
              </w:rPr>
              <w:t xml:space="preserve">Server-side Web Programming </w:t>
            </w:r>
          </w:p>
          <w:p w14:paraId="73A02F19" w14:textId="77777777" w:rsidR="00473409" w:rsidRPr="00BC1F3B" w:rsidRDefault="00473409" w:rsidP="00473409">
            <w:pPr>
              <w:rPr>
                <w:rStyle w:val="Strong"/>
              </w:rPr>
            </w:pPr>
          </w:p>
          <w:p w14:paraId="633BBF1A" w14:textId="77777777" w:rsidR="00473409" w:rsidRPr="00BC1F3B" w:rsidRDefault="00473409" w:rsidP="00473409">
            <w:pPr>
              <w:rPr>
                <w:rStyle w:val="Strong"/>
                <w:b w:val="0"/>
                <w:bCs w:val="0"/>
              </w:rPr>
            </w:pPr>
            <w:r w:rsidRPr="00BC1F3B">
              <w:rPr>
                <w:rStyle w:val="Strong"/>
                <w:b w:val="0"/>
                <w:bCs w:val="0"/>
              </w:rPr>
              <w:t xml:space="preserve">ICTPRG443 </w:t>
            </w:r>
          </w:p>
          <w:p w14:paraId="6365D8BC" w14:textId="061F2D61" w:rsidR="00473409" w:rsidRDefault="00473409" w:rsidP="00473409">
            <w:r w:rsidRPr="00BC1F3B">
              <w:rPr>
                <w:rStyle w:val="Strong"/>
                <w:b w:val="0"/>
                <w:bCs w:val="0"/>
              </w:rPr>
              <w:t>ICTPRG554</w:t>
            </w:r>
          </w:p>
        </w:tc>
        <w:tc>
          <w:tcPr>
            <w:tcW w:w="7461" w:type="dxa"/>
            <w:gridSpan w:val="2"/>
            <w:tcMar>
              <w:top w:w="85" w:type="dxa"/>
              <w:bottom w:w="45" w:type="dxa"/>
            </w:tcMar>
            <w:vAlign w:val="center"/>
          </w:tcPr>
          <w:p w14:paraId="62C29502" w14:textId="77777777" w:rsidR="00473409" w:rsidRDefault="00473409" w:rsidP="00473409">
            <w:pPr>
              <w:rPr>
                <w:rFonts w:cs="Arial"/>
              </w:rPr>
            </w:pPr>
            <w:r w:rsidRPr="00470F9D">
              <w:rPr>
                <w:rStyle w:val="Strong"/>
              </w:rPr>
              <w:t>Unit title:</w:t>
            </w:r>
            <w:r>
              <w:rPr>
                <w:rStyle w:val="Strong"/>
              </w:rPr>
              <w:t xml:space="preserve"> </w:t>
            </w:r>
          </w:p>
          <w:p w14:paraId="5DDB4D1C" w14:textId="77777777" w:rsidR="00473409" w:rsidRDefault="00473409" w:rsidP="00473409">
            <w:pPr>
              <w:rPr>
                <w:rFonts w:cs="Arial"/>
              </w:rPr>
            </w:pPr>
          </w:p>
          <w:p w14:paraId="412A0DC7" w14:textId="77777777" w:rsidR="00473409" w:rsidRDefault="00473409" w:rsidP="00473409">
            <w:pPr>
              <w:rPr>
                <w:rFonts w:cs="Arial"/>
              </w:rPr>
            </w:pPr>
          </w:p>
          <w:p w14:paraId="055F66A2" w14:textId="77777777" w:rsidR="00473409" w:rsidRDefault="00473409" w:rsidP="00473409">
            <w:pPr>
              <w:rPr>
                <w:rFonts w:cs="Arial"/>
              </w:rPr>
            </w:pPr>
          </w:p>
          <w:p w14:paraId="37F11870" w14:textId="77777777" w:rsidR="00473409" w:rsidRDefault="00473409" w:rsidP="00473409">
            <w:pPr>
              <w:rPr>
                <w:rFonts w:cs="Arial"/>
              </w:rPr>
            </w:pPr>
          </w:p>
          <w:p w14:paraId="37435462" w14:textId="77777777" w:rsidR="00473409" w:rsidRDefault="00473409" w:rsidP="00473409">
            <w:r>
              <w:t xml:space="preserve">Apply intermediate programming skills in different languages </w:t>
            </w:r>
          </w:p>
          <w:p w14:paraId="55389344" w14:textId="2D090952" w:rsidR="00473409" w:rsidRDefault="00473409" w:rsidP="00473409">
            <w:r>
              <w:t>Manage data persistence using noSQL data stores</w:t>
            </w:r>
          </w:p>
        </w:tc>
      </w:tr>
      <w:tr w:rsidR="00EE17EB" w14:paraId="692AC56C" w14:textId="77777777" w:rsidTr="0018081C">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3"/>
            <w:vAlign w:val="center"/>
          </w:tcPr>
          <w:p w14:paraId="0D008CEB" w14:textId="77777777" w:rsidR="00EE17EB" w:rsidRDefault="00EE17EB" w:rsidP="0018081C"/>
        </w:tc>
      </w:tr>
    </w:tbl>
    <w:p w14:paraId="5E8CDFC2" w14:textId="77777777" w:rsidR="00C523F4" w:rsidRDefault="00C523F4" w:rsidP="001F35EC"/>
    <w:p w14:paraId="66FB50CE" w14:textId="13C463D8" w:rsidR="0034312C" w:rsidRPr="00E44ABE" w:rsidRDefault="0034312C" w:rsidP="0034312C">
      <w:pPr>
        <w:rPr>
          <w:rFonts w:cs="Arial"/>
          <w:b/>
          <w:bCs/>
          <w:sz w:val="22"/>
        </w:rPr>
      </w:pPr>
      <w:r w:rsidRPr="00B06C56">
        <w:rPr>
          <w:rFonts w:cs="Arial"/>
          <w:b/>
          <w:bCs/>
          <w:sz w:val="22"/>
        </w:rPr>
        <w:t>PORTFOLIO</w:t>
      </w:r>
      <w:r w:rsidR="00DF3850">
        <w:rPr>
          <w:rFonts w:cs="Arial"/>
          <w:b/>
          <w:bCs/>
          <w:sz w:val="22"/>
        </w:rPr>
        <w:t xml:space="preserve"> TASK</w:t>
      </w:r>
    </w:p>
    <w:p w14:paraId="3DCB9BCC" w14:textId="77777777" w:rsidR="00D30182" w:rsidRDefault="00D30182" w:rsidP="00D30182"/>
    <w:tbl>
      <w:tblPr>
        <w:tblStyle w:val="VSLRSectionEstyle"/>
        <w:tblW w:w="10443" w:type="dxa"/>
        <w:tblLook w:val="04A0" w:firstRow="1" w:lastRow="0" w:firstColumn="1" w:lastColumn="0" w:noHBand="0" w:noVBand="1"/>
      </w:tblPr>
      <w:tblGrid>
        <w:gridCol w:w="5772"/>
        <w:gridCol w:w="854"/>
        <w:gridCol w:w="854"/>
        <w:gridCol w:w="2963"/>
      </w:tblGrid>
      <w:tr w:rsidR="00D30182" w:rsidRPr="00182348" w14:paraId="617EC38C" w14:textId="77777777" w:rsidTr="000A28B0">
        <w:trPr>
          <w:cnfStyle w:val="100000000000" w:firstRow="1" w:lastRow="0" w:firstColumn="0" w:lastColumn="0" w:oddVBand="0" w:evenVBand="0" w:oddHBand="0" w:evenHBand="0" w:firstRowFirstColumn="0" w:firstRowLastColumn="0" w:lastRowFirstColumn="0" w:lastRowLastColumn="0"/>
          <w:trHeight w:val="805"/>
        </w:trPr>
        <w:tc>
          <w:tcPr>
            <w:tcW w:w="5772" w:type="dxa"/>
          </w:tcPr>
          <w:p w14:paraId="4724ABD0" w14:textId="77777777" w:rsidR="00D30182" w:rsidRPr="00182348" w:rsidRDefault="00D30182" w:rsidP="000A28B0">
            <w:pPr>
              <w:pStyle w:val="Heading4"/>
            </w:pPr>
            <w:r w:rsidRPr="00182348">
              <w:t>Criteria for assessment</w:t>
            </w:r>
          </w:p>
        </w:tc>
        <w:tc>
          <w:tcPr>
            <w:tcW w:w="1708" w:type="dxa"/>
            <w:gridSpan w:val="2"/>
          </w:tcPr>
          <w:p w14:paraId="64E02812" w14:textId="77777777" w:rsidR="00D30182" w:rsidRPr="00182348" w:rsidRDefault="00D30182" w:rsidP="000A28B0">
            <w:pPr>
              <w:pStyle w:val="Heading4"/>
              <w:spacing w:after="40"/>
            </w:pPr>
            <w:r w:rsidRPr="00182348">
              <w:t>Satisfactory</w:t>
            </w:r>
          </w:p>
          <w:p w14:paraId="066E2EC2" w14:textId="77777777" w:rsidR="00D30182" w:rsidRPr="00182348" w:rsidRDefault="00D30182" w:rsidP="000A28B0">
            <w:pPr>
              <w:pStyle w:val="Heading4"/>
            </w:pPr>
            <w:r w:rsidRPr="00182348">
              <w:t>Yes</w:t>
            </w:r>
            <w:r w:rsidRPr="00182348">
              <w:tab/>
              <w:t>No</w:t>
            </w:r>
          </w:p>
        </w:tc>
        <w:tc>
          <w:tcPr>
            <w:tcW w:w="2963" w:type="dxa"/>
          </w:tcPr>
          <w:p w14:paraId="4C047163" w14:textId="77777777" w:rsidR="00D30182" w:rsidRPr="00182348" w:rsidRDefault="00D30182" w:rsidP="000A28B0">
            <w:pPr>
              <w:pStyle w:val="Heading4"/>
            </w:pPr>
            <w:r w:rsidRPr="00182348">
              <w:t>Comment</w:t>
            </w:r>
          </w:p>
        </w:tc>
      </w:tr>
      <w:tr w:rsidR="00D30182" w:rsidRPr="003A3F2A" w14:paraId="1C2E1AC7" w14:textId="77777777" w:rsidTr="000A28B0">
        <w:trPr>
          <w:cnfStyle w:val="000000100000" w:firstRow="0" w:lastRow="0" w:firstColumn="0" w:lastColumn="0" w:oddVBand="0" w:evenVBand="0" w:oddHBand="1" w:evenHBand="0" w:firstRowFirstColumn="0" w:firstRowLastColumn="0" w:lastRowFirstColumn="0" w:lastRowLastColumn="0"/>
          <w:trHeight w:val="397"/>
        </w:trPr>
        <w:tc>
          <w:tcPr>
            <w:tcW w:w="10443" w:type="dxa"/>
            <w:gridSpan w:val="4"/>
            <w:tcBorders>
              <w:left w:val="single" w:sz="18" w:space="0" w:color="414042" w:themeColor="accent1"/>
              <w:bottom w:val="nil"/>
              <w:right w:val="single" w:sz="18" w:space="0" w:color="414042" w:themeColor="accent1"/>
            </w:tcBorders>
            <w:shd w:val="clear" w:color="auto" w:fill="414042" w:themeFill="accent1"/>
            <w:vAlign w:val="center"/>
          </w:tcPr>
          <w:p w14:paraId="5720B0DE" w14:textId="77777777" w:rsidR="00D30182" w:rsidRPr="003A3F2A" w:rsidRDefault="00D30182" w:rsidP="000A28B0">
            <w:pPr>
              <w:rPr>
                <w:rStyle w:val="Strong"/>
              </w:rPr>
            </w:pPr>
            <w:r w:rsidRPr="00B535A9">
              <w:rPr>
                <w:rStyle w:val="Strong"/>
                <w:color w:val="FEFFFF" w:themeColor="background1"/>
              </w:rPr>
              <w:t>The following has been submitted for assessment:</w:t>
            </w:r>
          </w:p>
        </w:tc>
      </w:tr>
      <w:tr w:rsidR="00D30182" w:rsidRPr="00182348" w14:paraId="3E1C0762" w14:textId="77777777" w:rsidTr="000A28B0">
        <w:trPr>
          <w:cnfStyle w:val="000000010000" w:firstRow="0" w:lastRow="0" w:firstColumn="0" w:lastColumn="0" w:oddVBand="0" w:evenVBand="0" w:oddHBand="0" w:evenHBand="1" w:firstRowFirstColumn="0" w:firstRowLastColumn="0" w:lastRowFirstColumn="0" w:lastRowLastColumn="0"/>
          <w:trHeight w:val="397"/>
        </w:trPr>
        <w:sdt>
          <w:sdtPr>
            <w:rPr>
              <w:rFonts w:cs="Arial"/>
            </w:rPr>
            <w:id w:val="224882059"/>
            <w:placeholder>
              <w:docPart w:val="7B766F75635EDA41A81295C8DC2B0854"/>
            </w:placeholder>
          </w:sdtPr>
          <w:sdtContent>
            <w:tc>
              <w:tcPr>
                <w:tcW w:w="5772" w:type="dxa"/>
                <w:tcMar>
                  <w:top w:w="28" w:type="dxa"/>
                </w:tcMar>
              </w:tcPr>
              <w:p w14:paraId="2FC60DE0" w14:textId="77777777" w:rsidR="00D30182" w:rsidRPr="00E85CB1" w:rsidRDefault="00D30182" w:rsidP="000A28B0">
                <w:pPr>
                  <w:pStyle w:val="SectionEBodyContent1"/>
                  <w:numPr>
                    <w:ilvl w:val="0"/>
                    <w:numId w:val="0"/>
                  </w:numPr>
                  <w:ind w:left="567" w:hanging="567"/>
                </w:pPr>
                <w:r>
                  <w:rPr>
                    <w:rFonts w:cs="Arial"/>
                    <w:bCs/>
                  </w:rPr>
                  <w:t>Assessment Sheet (signed &amp; fully completed)</w:t>
                </w:r>
              </w:p>
            </w:tc>
          </w:sdtContent>
        </w:sdt>
        <w:tc>
          <w:tcPr>
            <w:tcW w:w="854" w:type="dxa"/>
          </w:tcPr>
          <w:p w14:paraId="5C0F0C16" w14:textId="77777777" w:rsidR="00D30182" w:rsidRPr="00AF593F" w:rsidRDefault="00000000" w:rsidP="000A28B0">
            <w:pPr>
              <w:jc w:val="center"/>
              <w:rPr>
                <w:sz w:val="18"/>
                <w:szCs w:val="21"/>
              </w:rPr>
            </w:pPr>
            <w:sdt>
              <w:sdtPr>
                <w:rPr>
                  <w:bCs/>
                  <w:sz w:val="18"/>
                  <w:szCs w:val="21"/>
                </w:rPr>
                <w:alias w:val="Yes"/>
                <w:tag w:val="satisfactory_response"/>
                <w:id w:val="1356235795"/>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854" w:type="dxa"/>
          </w:tcPr>
          <w:p w14:paraId="484F8D4C" w14:textId="77777777" w:rsidR="00D30182" w:rsidRPr="00AF593F" w:rsidRDefault="00000000" w:rsidP="000A28B0">
            <w:pPr>
              <w:jc w:val="center"/>
              <w:rPr>
                <w:sz w:val="18"/>
                <w:szCs w:val="21"/>
              </w:rPr>
            </w:pPr>
            <w:sdt>
              <w:sdtPr>
                <w:rPr>
                  <w:bCs/>
                  <w:sz w:val="18"/>
                  <w:szCs w:val="21"/>
                </w:rPr>
                <w:alias w:val="Yes"/>
                <w:tag w:val="satisfactory_response"/>
                <w:id w:val="-564328824"/>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Mar>
              <w:top w:w="28" w:type="dxa"/>
              <w:bottom w:w="28" w:type="dxa"/>
            </w:tcMar>
          </w:tcPr>
          <w:p w14:paraId="2EEC6644" w14:textId="77777777" w:rsidR="00D30182" w:rsidRPr="00182348" w:rsidRDefault="00D30182" w:rsidP="000A28B0">
            <w:pPr>
              <w:pStyle w:val="Comment"/>
            </w:pPr>
          </w:p>
        </w:tc>
      </w:tr>
      <w:tr w:rsidR="00D30182" w:rsidRPr="00182348" w14:paraId="3564E81D"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Borders>
              <w:bottom w:val="nil"/>
            </w:tcBorders>
          </w:tcPr>
          <w:p w14:paraId="54541BC8" w14:textId="77777777" w:rsidR="00D30182" w:rsidRPr="00E85CB1" w:rsidRDefault="00D30182" w:rsidP="000A28B0">
            <w:pPr>
              <w:pStyle w:val="SectionEBodyContent1"/>
              <w:numPr>
                <w:ilvl w:val="0"/>
                <w:numId w:val="0"/>
              </w:numPr>
              <w:ind w:left="567" w:hanging="567"/>
            </w:pPr>
            <w:r>
              <w:rPr>
                <w:rFonts w:cs="Arial"/>
              </w:rPr>
              <w:t>Portfolio website (zipped &amp; to specifications)</w:t>
            </w:r>
          </w:p>
        </w:tc>
        <w:tc>
          <w:tcPr>
            <w:tcW w:w="854" w:type="dxa"/>
            <w:tcBorders>
              <w:bottom w:val="nil"/>
            </w:tcBorders>
          </w:tcPr>
          <w:p w14:paraId="39BAB80D" w14:textId="77777777" w:rsidR="00D30182" w:rsidRPr="00AF593F" w:rsidRDefault="00000000" w:rsidP="000A28B0">
            <w:pPr>
              <w:jc w:val="center"/>
              <w:rPr>
                <w:sz w:val="18"/>
                <w:szCs w:val="21"/>
              </w:rPr>
            </w:pPr>
            <w:sdt>
              <w:sdtPr>
                <w:rPr>
                  <w:bCs/>
                  <w:sz w:val="18"/>
                  <w:szCs w:val="21"/>
                </w:rPr>
                <w:alias w:val="Yes"/>
                <w:tag w:val="satisfactory_response"/>
                <w:id w:val="1252316416"/>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854" w:type="dxa"/>
            <w:tcBorders>
              <w:bottom w:val="nil"/>
            </w:tcBorders>
          </w:tcPr>
          <w:p w14:paraId="4B338FE2" w14:textId="77777777" w:rsidR="00D30182" w:rsidRPr="00AF593F" w:rsidRDefault="00000000" w:rsidP="000A28B0">
            <w:pPr>
              <w:jc w:val="center"/>
              <w:rPr>
                <w:sz w:val="18"/>
                <w:szCs w:val="21"/>
              </w:rPr>
            </w:pPr>
            <w:sdt>
              <w:sdtPr>
                <w:rPr>
                  <w:bCs/>
                  <w:sz w:val="18"/>
                  <w:szCs w:val="21"/>
                </w:rPr>
                <w:alias w:val="Yes"/>
                <w:tag w:val="satisfactory_response"/>
                <w:id w:val="-214975264"/>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Borders>
              <w:bottom w:val="nil"/>
            </w:tcBorders>
            <w:tcMar>
              <w:top w:w="28" w:type="dxa"/>
              <w:bottom w:w="28" w:type="dxa"/>
            </w:tcMar>
          </w:tcPr>
          <w:p w14:paraId="14239DAE" w14:textId="77777777" w:rsidR="00D30182" w:rsidRPr="00182348" w:rsidRDefault="00D30182" w:rsidP="000A28B0">
            <w:pPr>
              <w:pStyle w:val="Comment"/>
            </w:pPr>
          </w:p>
        </w:tc>
      </w:tr>
      <w:tr w:rsidR="00D30182" w:rsidRPr="00A647A3" w14:paraId="014B666C" w14:textId="77777777" w:rsidTr="000A28B0">
        <w:trPr>
          <w:cnfStyle w:val="000000010000" w:firstRow="0" w:lastRow="0" w:firstColumn="0" w:lastColumn="0" w:oddVBand="0" w:evenVBand="0" w:oddHBand="0" w:evenHBand="1" w:firstRowFirstColumn="0" w:firstRowLastColumn="0" w:lastRowFirstColumn="0" w:lastRowLastColumn="0"/>
          <w:trHeight w:val="397"/>
        </w:trPr>
        <w:tc>
          <w:tcPr>
            <w:tcW w:w="10443" w:type="dxa"/>
            <w:gridSpan w:val="4"/>
            <w:tcBorders>
              <w:left w:val="nil"/>
              <w:bottom w:val="nil"/>
              <w:right w:val="nil"/>
            </w:tcBorders>
            <w:shd w:val="clear" w:color="auto" w:fill="414042" w:themeFill="accent1"/>
            <w:vAlign w:val="center"/>
          </w:tcPr>
          <w:p w14:paraId="7B297A72" w14:textId="77777777" w:rsidR="00D30182" w:rsidRPr="00A647A3" w:rsidRDefault="00D30182" w:rsidP="000A28B0">
            <w:pPr>
              <w:rPr>
                <w:b/>
                <w:bCs/>
              </w:rPr>
            </w:pPr>
            <w:r w:rsidRPr="00A647A3">
              <w:rPr>
                <w:b/>
                <w:bCs/>
                <w:color w:val="FEFFFF" w:themeColor="background1"/>
              </w:rPr>
              <w:t>Marking Criteria (for each product document/s supplied):</w:t>
            </w:r>
          </w:p>
        </w:tc>
      </w:tr>
      <w:tr w:rsidR="00D30182" w14:paraId="4E5523CC" w14:textId="77777777" w:rsidTr="000A28B0">
        <w:trPr>
          <w:cnfStyle w:val="000000100000" w:firstRow="0" w:lastRow="0" w:firstColumn="0" w:lastColumn="0" w:oddVBand="0" w:evenVBand="0" w:oddHBand="1" w:evenHBand="0" w:firstRowFirstColumn="0" w:firstRowLastColumn="0" w:lastRowFirstColumn="0" w:lastRowLastColumn="0"/>
          <w:trHeight w:val="680"/>
        </w:trPr>
        <w:tc>
          <w:tcPr>
            <w:tcW w:w="10443" w:type="dxa"/>
            <w:gridSpan w:val="4"/>
            <w:shd w:val="clear" w:color="auto" w:fill="D8D8D9" w:themeFill="accent1" w:themeFillTint="33"/>
            <w:vAlign w:val="center"/>
          </w:tcPr>
          <w:p w14:paraId="44A4EC37" w14:textId="77777777" w:rsidR="00D30182" w:rsidRPr="004E0FEA" w:rsidRDefault="00D30182" w:rsidP="000A28B0">
            <w:pPr>
              <w:spacing w:line="276" w:lineRule="auto"/>
              <w:rPr>
                <w:b/>
                <w:bCs/>
              </w:rPr>
            </w:pPr>
            <w:r w:rsidRPr="004E0FEA">
              <w:rPr>
                <w:b/>
                <w:bCs/>
              </w:rPr>
              <w:t xml:space="preserve">Part 1 – </w:t>
            </w:r>
            <w:r>
              <w:rPr>
                <w:b/>
                <w:bCs/>
              </w:rPr>
              <w:t>Confirm Application Requirements</w:t>
            </w:r>
          </w:p>
          <w:p w14:paraId="0606CF8E" w14:textId="77777777" w:rsidR="00D30182" w:rsidRDefault="00D30182" w:rsidP="000A28B0">
            <w:pPr>
              <w:spacing w:line="276" w:lineRule="auto"/>
            </w:pPr>
            <w:r>
              <w:t>Assessment Documentation</w:t>
            </w:r>
          </w:p>
        </w:tc>
      </w:tr>
      <w:tr w:rsidR="00D30182" w:rsidRPr="00182348" w14:paraId="10318BA3"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Borders>
              <w:top w:val="single" w:sz="18" w:space="0" w:color="D8D8D9" w:themeColor="accent1" w:themeTint="33"/>
            </w:tcBorders>
          </w:tcPr>
          <w:p w14:paraId="334B1F34" w14:textId="77777777" w:rsidR="00D30182" w:rsidRPr="00E85CB1" w:rsidRDefault="00D30182" w:rsidP="000A28B0">
            <w:pPr>
              <w:pStyle w:val="SectionEBodyContent1"/>
            </w:pPr>
            <w:r w:rsidRPr="00F46A1E">
              <w:t xml:space="preserve">Learner has reviewed the user requirements in the brief and Identified the core functionality needed for the development of the project </w:t>
            </w:r>
          </w:p>
        </w:tc>
        <w:tc>
          <w:tcPr>
            <w:tcW w:w="854" w:type="dxa"/>
            <w:tcBorders>
              <w:top w:val="single" w:sz="18" w:space="0" w:color="D8D8D9" w:themeColor="accent1" w:themeTint="33"/>
            </w:tcBorders>
          </w:tcPr>
          <w:p w14:paraId="63F8DC6A" w14:textId="77777777" w:rsidR="00D30182" w:rsidRPr="00AF593F" w:rsidRDefault="00000000" w:rsidP="000A28B0">
            <w:pPr>
              <w:jc w:val="center"/>
              <w:rPr>
                <w:sz w:val="18"/>
                <w:szCs w:val="21"/>
              </w:rPr>
            </w:pPr>
            <w:sdt>
              <w:sdtPr>
                <w:rPr>
                  <w:bCs/>
                  <w:sz w:val="18"/>
                  <w:szCs w:val="21"/>
                </w:rPr>
                <w:alias w:val="Yes"/>
                <w:tag w:val="satisfactory_response"/>
                <w:id w:val="182986356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854" w:type="dxa"/>
            <w:tcBorders>
              <w:top w:val="single" w:sz="18" w:space="0" w:color="D8D8D9" w:themeColor="accent1" w:themeTint="33"/>
            </w:tcBorders>
          </w:tcPr>
          <w:p w14:paraId="5D2CB622" w14:textId="77777777" w:rsidR="00D30182" w:rsidRPr="00AF593F" w:rsidRDefault="00000000" w:rsidP="000A28B0">
            <w:pPr>
              <w:jc w:val="center"/>
              <w:rPr>
                <w:sz w:val="18"/>
                <w:szCs w:val="21"/>
              </w:rPr>
            </w:pPr>
            <w:sdt>
              <w:sdtPr>
                <w:rPr>
                  <w:bCs/>
                  <w:sz w:val="18"/>
                  <w:szCs w:val="21"/>
                </w:rPr>
                <w:alias w:val="Yes"/>
                <w:tag w:val="satisfactory_response"/>
                <w:id w:val="1372256413"/>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Borders>
              <w:top w:val="single" w:sz="18" w:space="0" w:color="D8D8D9" w:themeColor="accent1" w:themeTint="33"/>
            </w:tcBorders>
            <w:tcMar>
              <w:top w:w="28" w:type="dxa"/>
              <w:bottom w:w="28" w:type="dxa"/>
            </w:tcMar>
          </w:tcPr>
          <w:p w14:paraId="17541836" w14:textId="77777777" w:rsidR="00D30182" w:rsidRPr="00182348" w:rsidRDefault="00D30182" w:rsidP="000A28B0">
            <w:pPr>
              <w:pStyle w:val="Comment"/>
            </w:pPr>
          </w:p>
        </w:tc>
      </w:tr>
      <w:tr w:rsidR="00D30182" w:rsidRPr="00182348" w14:paraId="2751BDA2"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7C6B2A5" w14:textId="77777777" w:rsidR="00D30182" w:rsidRPr="00E85CB1" w:rsidRDefault="00D30182" w:rsidP="000A28B0">
            <w:pPr>
              <w:pStyle w:val="SectionEBodyContent1"/>
            </w:pPr>
            <w:r w:rsidRPr="00F46A1E">
              <w:t xml:space="preserve">Learner has confirmed the core pages required by the user </w:t>
            </w:r>
          </w:p>
        </w:tc>
        <w:tc>
          <w:tcPr>
            <w:tcW w:w="854" w:type="dxa"/>
          </w:tcPr>
          <w:p w14:paraId="7CC05A40" w14:textId="77777777" w:rsidR="00D30182" w:rsidRPr="00AF593F" w:rsidRDefault="00000000" w:rsidP="000A28B0">
            <w:pPr>
              <w:jc w:val="center"/>
              <w:rPr>
                <w:sz w:val="18"/>
                <w:szCs w:val="21"/>
              </w:rPr>
            </w:pPr>
            <w:sdt>
              <w:sdtPr>
                <w:rPr>
                  <w:bCs/>
                  <w:sz w:val="18"/>
                  <w:szCs w:val="21"/>
                </w:rPr>
                <w:alias w:val="Yes"/>
                <w:tag w:val="satisfactory_response"/>
                <w:id w:val="-632716157"/>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854" w:type="dxa"/>
          </w:tcPr>
          <w:p w14:paraId="7A53422E" w14:textId="77777777" w:rsidR="00D30182" w:rsidRPr="00AF593F" w:rsidRDefault="00000000" w:rsidP="000A28B0">
            <w:pPr>
              <w:jc w:val="center"/>
              <w:rPr>
                <w:sz w:val="18"/>
                <w:szCs w:val="21"/>
              </w:rPr>
            </w:pPr>
            <w:sdt>
              <w:sdtPr>
                <w:rPr>
                  <w:bCs/>
                  <w:sz w:val="18"/>
                  <w:szCs w:val="21"/>
                </w:rPr>
                <w:alias w:val="Yes"/>
                <w:tag w:val="satisfactory_response"/>
                <w:id w:val="591046262"/>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Mar>
              <w:top w:w="28" w:type="dxa"/>
              <w:bottom w:w="28" w:type="dxa"/>
            </w:tcMar>
          </w:tcPr>
          <w:p w14:paraId="671EE55B" w14:textId="77777777" w:rsidR="00D30182" w:rsidRPr="00182348" w:rsidRDefault="00D30182" w:rsidP="000A28B0">
            <w:pPr>
              <w:pStyle w:val="Comment"/>
            </w:pPr>
          </w:p>
        </w:tc>
      </w:tr>
      <w:tr w:rsidR="00D30182" w:rsidRPr="00182348" w14:paraId="3BE5BD4A"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5E4C712" w14:textId="77777777" w:rsidR="00D30182" w:rsidRPr="00E85CB1" w:rsidRDefault="00D30182" w:rsidP="000A28B0">
            <w:pPr>
              <w:pStyle w:val="SectionEBodyContent1"/>
            </w:pPr>
            <w:r w:rsidRPr="00F46A1E">
              <w:t xml:space="preserve">Learner has confirmed all relevant technologies required for the application </w:t>
            </w:r>
          </w:p>
        </w:tc>
        <w:tc>
          <w:tcPr>
            <w:tcW w:w="854" w:type="dxa"/>
          </w:tcPr>
          <w:p w14:paraId="34B5C180" w14:textId="77777777" w:rsidR="00D30182" w:rsidRPr="00AF593F" w:rsidRDefault="00000000" w:rsidP="000A28B0">
            <w:pPr>
              <w:jc w:val="center"/>
              <w:rPr>
                <w:rFonts w:cs="Arial"/>
                <w:b/>
                <w:bCs/>
                <w:color w:val="000000" w:themeColor="text1"/>
                <w:sz w:val="18"/>
                <w:szCs w:val="21"/>
              </w:rPr>
            </w:pPr>
            <w:sdt>
              <w:sdtPr>
                <w:rPr>
                  <w:bCs/>
                  <w:sz w:val="18"/>
                  <w:szCs w:val="21"/>
                </w:rPr>
                <w:alias w:val="Yes"/>
                <w:tag w:val="satisfactory_response"/>
                <w:id w:val="-860044486"/>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854" w:type="dxa"/>
          </w:tcPr>
          <w:p w14:paraId="3BCD1BAD" w14:textId="77777777" w:rsidR="00D30182" w:rsidRPr="00AF593F" w:rsidRDefault="00000000" w:rsidP="000A28B0">
            <w:pPr>
              <w:jc w:val="center"/>
              <w:rPr>
                <w:rFonts w:cs="Arial"/>
                <w:b/>
                <w:bCs/>
                <w:color w:val="000000" w:themeColor="text1"/>
                <w:sz w:val="18"/>
                <w:szCs w:val="21"/>
              </w:rPr>
            </w:pPr>
            <w:sdt>
              <w:sdtPr>
                <w:rPr>
                  <w:bCs/>
                  <w:sz w:val="18"/>
                  <w:szCs w:val="21"/>
                </w:rPr>
                <w:alias w:val="Yes"/>
                <w:tag w:val="satisfactory_response"/>
                <w:id w:val="578567957"/>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Mar>
              <w:top w:w="28" w:type="dxa"/>
              <w:bottom w:w="28" w:type="dxa"/>
            </w:tcMar>
          </w:tcPr>
          <w:p w14:paraId="46AB7CF6" w14:textId="77777777" w:rsidR="00D30182" w:rsidRPr="00182348" w:rsidRDefault="00D30182" w:rsidP="000A28B0">
            <w:pPr>
              <w:pStyle w:val="Comment"/>
            </w:pPr>
          </w:p>
        </w:tc>
      </w:tr>
      <w:tr w:rsidR="00D30182" w:rsidRPr="00182348" w14:paraId="57E3F376"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79B8424" w14:textId="77777777" w:rsidR="00D30182" w:rsidRPr="00E85CB1" w:rsidRDefault="00D30182" w:rsidP="000A28B0">
            <w:pPr>
              <w:pStyle w:val="SectionEBodyContent1"/>
            </w:pPr>
            <w:r w:rsidRPr="00F46A1E">
              <w:t>Learner has confirmed the “type” of database being used</w:t>
            </w:r>
          </w:p>
        </w:tc>
        <w:tc>
          <w:tcPr>
            <w:tcW w:w="854" w:type="dxa"/>
          </w:tcPr>
          <w:p w14:paraId="24294520" w14:textId="77777777" w:rsidR="00D30182" w:rsidRPr="00AF593F" w:rsidRDefault="00000000" w:rsidP="000A28B0">
            <w:pPr>
              <w:jc w:val="center"/>
              <w:rPr>
                <w:sz w:val="18"/>
                <w:szCs w:val="21"/>
              </w:rPr>
            </w:pPr>
            <w:sdt>
              <w:sdtPr>
                <w:rPr>
                  <w:bCs/>
                  <w:sz w:val="18"/>
                  <w:szCs w:val="21"/>
                </w:rPr>
                <w:alias w:val="Yes"/>
                <w:tag w:val="satisfactory_response"/>
                <w:id w:val="639239162"/>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854" w:type="dxa"/>
          </w:tcPr>
          <w:p w14:paraId="5E4DB39D" w14:textId="77777777" w:rsidR="00D30182" w:rsidRPr="00AF593F" w:rsidRDefault="00000000" w:rsidP="000A28B0">
            <w:pPr>
              <w:jc w:val="center"/>
              <w:rPr>
                <w:sz w:val="18"/>
                <w:szCs w:val="21"/>
              </w:rPr>
            </w:pPr>
            <w:sdt>
              <w:sdtPr>
                <w:rPr>
                  <w:bCs/>
                  <w:sz w:val="18"/>
                  <w:szCs w:val="21"/>
                </w:rPr>
                <w:alias w:val="Yes"/>
                <w:tag w:val="satisfactory_response"/>
                <w:id w:val="-699391593"/>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65F089D1" w14:textId="77777777" w:rsidR="00D30182" w:rsidRPr="00182348" w:rsidRDefault="00D30182" w:rsidP="000A28B0">
            <w:pPr>
              <w:pStyle w:val="Comment"/>
            </w:pPr>
          </w:p>
        </w:tc>
      </w:tr>
      <w:tr w:rsidR="00D30182" w:rsidRPr="00182348" w14:paraId="37CB3317"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EFFDC38" w14:textId="77777777" w:rsidR="00D30182" w:rsidRPr="00E85CB1" w:rsidRDefault="00D30182" w:rsidP="000A28B0">
            <w:pPr>
              <w:pStyle w:val="SectionEBodyContent1"/>
            </w:pPr>
            <w:r w:rsidRPr="00F46A1E">
              <w:t>Learner has confirmed the primary scripting language used by the server to allow for dynamic functionality.</w:t>
            </w:r>
          </w:p>
        </w:tc>
        <w:tc>
          <w:tcPr>
            <w:tcW w:w="854" w:type="dxa"/>
          </w:tcPr>
          <w:p w14:paraId="18B02ED5" w14:textId="77777777" w:rsidR="00D30182" w:rsidRPr="00AF593F" w:rsidRDefault="00000000" w:rsidP="000A28B0">
            <w:pPr>
              <w:jc w:val="center"/>
              <w:rPr>
                <w:sz w:val="18"/>
                <w:szCs w:val="21"/>
              </w:rPr>
            </w:pPr>
            <w:sdt>
              <w:sdtPr>
                <w:rPr>
                  <w:bCs/>
                  <w:sz w:val="18"/>
                  <w:szCs w:val="21"/>
                </w:rPr>
                <w:alias w:val="Yes"/>
                <w:tag w:val="satisfactory_response"/>
                <w:id w:val="1370409526"/>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854" w:type="dxa"/>
          </w:tcPr>
          <w:p w14:paraId="3A0156BB" w14:textId="77777777" w:rsidR="00D30182" w:rsidRPr="00AF593F" w:rsidRDefault="00000000" w:rsidP="000A28B0">
            <w:pPr>
              <w:jc w:val="center"/>
              <w:rPr>
                <w:sz w:val="18"/>
                <w:szCs w:val="21"/>
              </w:rPr>
            </w:pPr>
            <w:sdt>
              <w:sdtPr>
                <w:rPr>
                  <w:bCs/>
                  <w:sz w:val="18"/>
                  <w:szCs w:val="21"/>
                </w:rPr>
                <w:alias w:val="Yes"/>
                <w:tag w:val="satisfactory_response"/>
                <w:id w:val="1672914964"/>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606903FF" w14:textId="77777777" w:rsidR="00D30182" w:rsidRPr="00182348" w:rsidRDefault="00D30182" w:rsidP="000A28B0">
            <w:pPr>
              <w:pStyle w:val="Comment"/>
            </w:pPr>
          </w:p>
        </w:tc>
      </w:tr>
      <w:tr w:rsidR="00D30182" w:rsidRPr="00182348" w14:paraId="5A439B72"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973D0F3" w14:textId="77777777" w:rsidR="00D30182" w:rsidRPr="00E85CB1" w:rsidRDefault="00D30182" w:rsidP="000A28B0">
            <w:pPr>
              <w:pStyle w:val="SectionEBodyContent1"/>
            </w:pPr>
            <w:r w:rsidRPr="00F46A1E">
              <w:t>In accordance with brief requirements, learner has confirmed that a private cloud repository has been created in GitHub as backup</w:t>
            </w:r>
          </w:p>
        </w:tc>
        <w:tc>
          <w:tcPr>
            <w:tcW w:w="854" w:type="dxa"/>
          </w:tcPr>
          <w:p w14:paraId="3B23BAB7" w14:textId="77777777" w:rsidR="00D30182" w:rsidRPr="00AF593F" w:rsidRDefault="00000000" w:rsidP="000A28B0">
            <w:pPr>
              <w:jc w:val="center"/>
              <w:rPr>
                <w:rFonts w:cs="Arial"/>
                <w:b/>
                <w:bCs/>
                <w:color w:val="000000" w:themeColor="text1"/>
                <w:sz w:val="18"/>
                <w:szCs w:val="21"/>
              </w:rPr>
            </w:pPr>
            <w:sdt>
              <w:sdtPr>
                <w:rPr>
                  <w:bCs/>
                  <w:sz w:val="18"/>
                  <w:szCs w:val="21"/>
                </w:rPr>
                <w:alias w:val="Yes"/>
                <w:tag w:val="satisfactory_response"/>
                <w:id w:val="-209424635"/>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854" w:type="dxa"/>
          </w:tcPr>
          <w:p w14:paraId="64BEE069" w14:textId="77777777" w:rsidR="00D30182" w:rsidRPr="00AF593F" w:rsidRDefault="00000000" w:rsidP="000A28B0">
            <w:pPr>
              <w:jc w:val="center"/>
              <w:rPr>
                <w:rFonts w:cs="Arial"/>
                <w:b/>
                <w:bCs/>
                <w:color w:val="000000" w:themeColor="text1"/>
                <w:sz w:val="18"/>
                <w:szCs w:val="21"/>
              </w:rPr>
            </w:pPr>
            <w:sdt>
              <w:sdtPr>
                <w:rPr>
                  <w:bCs/>
                  <w:sz w:val="18"/>
                  <w:szCs w:val="21"/>
                </w:rPr>
                <w:alias w:val="Yes"/>
                <w:tag w:val="satisfactory_response"/>
                <w:id w:val="902023578"/>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09B4057F" w14:textId="77777777" w:rsidR="00D30182" w:rsidRPr="00182348" w:rsidRDefault="00D30182" w:rsidP="000A28B0">
            <w:pPr>
              <w:pStyle w:val="Comment"/>
            </w:pPr>
          </w:p>
        </w:tc>
      </w:tr>
      <w:tr w:rsidR="00D30182" w:rsidRPr="00182348" w14:paraId="092B1BA0"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EAF5B19" w14:textId="77777777" w:rsidR="00D30182" w:rsidRDefault="00D30182" w:rsidP="000A28B0">
            <w:pPr>
              <w:pStyle w:val="SectionEBodyContent1"/>
            </w:pPr>
            <w:r w:rsidRPr="00F46A1E">
              <w:t>The learner:</w:t>
            </w:r>
          </w:p>
          <w:p w14:paraId="5846C37E" w14:textId="77777777" w:rsidR="00D30182" w:rsidRDefault="00D30182" w:rsidP="00D30182">
            <w:pPr>
              <w:pStyle w:val="SectionEBodyContent1"/>
              <w:numPr>
                <w:ilvl w:val="1"/>
                <w:numId w:val="41"/>
              </w:numPr>
            </w:pPr>
            <w:r>
              <w:t>has reviewed the user requirements and needs of the project</w:t>
            </w:r>
          </w:p>
          <w:p w14:paraId="2DC6AAE4" w14:textId="77777777" w:rsidR="00D30182" w:rsidRDefault="00D30182" w:rsidP="00D30182">
            <w:pPr>
              <w:pStyle w:val="SectionEBodyContent1"/>
              <w:numPr>
                <w:ilvl w:val="1"/>
                <w:numId w:val="41"/>
              </w:numPr>
            </w:pPr>
            <w:r>
              <w:t>has determined the pages needed and dynamic functionality</w:t>
            </w:r>
          </w:p>
          <w:p w14:paraId="3996B8CE" w14:textId="77777777" w:rsidR="00D30182" w:rsidRDefault="00D30182" w:rsidP="00D30182">
            <w:pPr>
              <w:pStyle w:val="SectionEBodyContent1"/>
              <w:numPr>
                <w:ilvl w:val="1"/>
                <w:numId w:val="41"/>
              </w:numPr>
            </w:pPr>
            <w:r>
              <w:t>has determined appropriate language &amp; technologies based on required functionality</w:t>
            </w:r>
          </w:p>
          <w:p w14:paraId="663C97B7" w14:textId="77777777" w:rsidR="00D30182" w:rsidRPr="00E85CB1" w:rsidRDefault="00D30182" w:rsidP="00D30182">
            <w:pPr>
              <w:pStyle w:val="SectionEBodyContent1"/>
              <w:numPr>
                <w:ilvl w:val="1"/>
                <w:numId w:val="41"/>
              </w:numPr>
            </w:pPr>
            <w:r>
              <w:lastRenderedPageBreak/>
              <w:t>has obtained approval from the client about the pages required and the functionality</w:t>
            </w:r>
          </w:p>
        </w:tc>
        <w:tc>
          <w:tcPr>
            <w:tcW w:w="854" w:type="dxa"/>
          </w:tcPr>
          <w:p w14:paraId="3D95425D" w14:textId="77777777" w:rsidR="00D30182" w:rsidRPr="00AF593F" w:rsidRDefault="00000000" w:rsidP="000A28B0">
            <w:pPr>
              <w:jc w:val="center"/>
              <w:rPr>
                <w:rFonts w:cs="Arial"/>
                <w:b/>
                <w:bCs/>
                <w:color w:val="000000" w:themeColor="text1"/>
                <w:sz w:val="18"/>
                <w:szCs w:val="21"/>
              </w:rPr>
            </w:pPr>
            <w:sdt>
              <w:sdtPr>
                <w:rPr>
                  <w:bCs/>
                  <w:sz w:val="18"/>
                  <w:szCs w:val="21"/>
                </w:rPr>
                <w:alias w:val="Yes"/>
                <w:tag w:val="satisfactory_response"/>
                <w:id w:val="1750069185"/>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221FBF6E" w14:textId="77777777" w:rsidR="00D30182" w:rsidRPr="00AF593F" w:rsidRDefault="00000000" w:rsidP="000A28B0">
            <w:pPr>
              <w:jc w:val="center"/>
              <w:rPr>
                <w:rFonts w:cs="Arial"/>
                <w:b/>
                <w:bCs/>
                <w:color w:val="000000" w:themeColor="text1"/>
                <w:sz w:val="18"/>
                <w:szCs w:val="21"/>
              </w:rPr>
            </w:pPr>
            <w:sdt>
              <w:sdtPr>
                <w:rPr>
                  <w:bCs/>
                  <w:sz w:val="18"/>
                  <w:szCs w:val="21"/>
                </w:rPr>
                <w:alias w:val="Yes"/>
                <w:tag w:val="satisfactory_response"/>
                <w:id w:val="-932132556"/>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36FFAA0A" w14:textId="77777777" w:rsidR="00D30182" w:rsidRPr="00182348" w:rsidRDefault="00D30182" w:rsidP="000A28B0">
            <w:pPr>
              <w:pStyle w:val="Comment"/>
            </w:pPr>
          </w:p>
        </w:tc>
      </w:tr>
      <w:tr w:rsidR="00D30182" w:rsidRPr="00182348" w14:paraId="08CEED5F" w14:textId="77777777" w:rsidTr="000A28B0">
        <w:trPr>
          <w:cnfStyle w:val="000000100000" w:firstRow="0" w:lastRow="0" w:firstColumn="0" w:lastColumn="0" w:oddVBand="0" w:evenVBand="0" w:oddHBand="1" w:evenHBand="0" w:firstRowFirstColumn="0" w:firstRowLastColumn="0" w:lastRowFirstColumn="0" w:lastRowLastColumn="0"/>
          <w:trHeight w:val="680"/>
        </w:trPr>
        <w:tc>
          <w:tcPr>
            <w:tcW w:w="10443" w:type="dxa"/>
            <w:gridSpan w:val="4"/>
            <w:shd w:val="clear" w:color="auto" w:fill="D8D8D9" w:themeFill="accent1" w:themeFillTint="33"/>
            <w:vAlign w:val="center"/>
          </w:tcPr>
          <w:p w14:paraId="55CF825F" w14:textId="77777777" w:rsidR="00D30182" w:rsidRPr="004E0FEA" w:rsidRDefault="00D30182" w:rsidP="000A28B0">
            <w:pPr>
              <w:spacing w:line="276" w:lineRule="auto"/>
              <w:rPr>
                <w:b/>
                <w:bCs/>
              </w:rPr>
            </w:pPr>
            <w:r w:rsidRPr="004E0FEA">
              <w:rPr>
                <w:b/>
                <w:bCs/>
              </w:rPr>
              <w:t xml:space="preserve">Part </w:t>
            </w:r>
            <w:r>
              <w:rPr>
                <w:b/>
                <w:bCs/>
              </w:rPr>
              <w:t>2</w:t>
            </w:r>
            <w:r w:rsidRPr="004E0FEA">
              <w:rPr>
                <w:b/>
                <w:bCs/>
              </w:rPr>
              <w:t xml:space="preserve"> – </w:t>
            </w:r>
            <w:r>
              <w:rPr>
                <w:b/>
                <w:bCs/>
              </w:rPr>
              <w:t>Plan &amp; Develop the React.js Client</w:t>
            </w:r>
          </w:p>
          <w:p w14:paraId="14C947A9" w14:textId="77777777" w:rsidR="00D30182" w:rsidRPr="00182348" w:rsidRDefault="00D30182" w:rsidP="000A28B0">
            <w:pPr>
              <w:pStyle w:val="Comment"/>
              <w:spacing w:before="0" w:after="0" w:line="276" w:lineRule="auto"/>
            </w:pPr>
            <w:r>
              <w:t>Assessment Documentation</w:t>
            </w:r>
          </w:p>
        </w:tc>
      </w:tr>
      <w:tr w:rsidR="00D30182" w:rsidRPr="00182348" w14:paraId="7622CEFC"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5751A3A" w14:textId="77777777" w:rsidR="00D30182" w:rsidRPr="00E85CB1" w:rsidRDefault="00D30182" w:rsidP="00D30182">
            <w:pPr>
              <w:pStyle w:val="SectionEBodyContent1"/>
              <w:numPr>
                <w:ilvl w:val="0"/>
                <w:numId w:val="19"/>
              </w:numPr>
            </w:pPr>
            <w:r w:rsidRPr="00F43391">
              <w:t xml:space="preserve">Learner has developed the hierarchy / sitemap of the content to be displayed on the website according to the user requirements </w:t>
            </w:r>
          </w:p>
        </w:tc>
        <w:tc>
          <w:tcPr>
            <w:tcW w:w="854" w:type="dxa"/>
          </w:tcPr>
          <w:p w14:paraId="787BC5D5" w14:textId="77777777" w:rsidR="00D30182" w:rsidRDefault="00000000" w:rsidP="000A28B0">
            <w:pPr>
              <w:jc w:val="center"/>
              <w:rPr>
                <w:bCs/>
                <w:sz w:val="18"/>
                <w:szCs w:val="21"/>
              </w:rPr>
            </w:pPr>
            <w:sdt>
              <w:sdtPr>
                <w:rPr>
                  <w:bCs/>
                  <w:sz w:val="18"/>
                  <w:szCs w:val="21"/>
                </w:rPr>
                <w:alias w:val="Yes"/>
                <w:tag w:val="satisfactory_response"/>
                <w:id w:val="-2104102697"/>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3F61875F" w14:textId="77777777" w:rsidR="00D30182" w:rsidRDefault="00000000" w:rsidP="000A28B0">
            <w:pPr>
              <w:jc w:val="center"/>
              <w:rPr>
                <w:bCs/>
                <w:sz w:val="18"/>
                <w:szCs w:val="21"/>
              </w:rPr>
            </w:pPr>
            <w:sdt>
              <w:sdtPr>
                <w:rPr>
                  <w:bCs/>
                  <w:sz w:val="18"/>
                  <w:szCs w:val="21"/>
                </w:rPr>
                <w:alias w:val="Yes"/>
                <w:tag w:val="satisfactory_response"/>
                <w:id w:val="879589270"/>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1B931F41" w14:textId="77777777" w:rsidR="00D30182" w:rsidRPr="00182348" w:rsidRDefault="00D30182" w:rsidP="000A28B0">
            <w:pPr>
              <w:pStyle w:val="Comment"/>
            </w:pPr>
          </w:p>
        </w:tc>
      </w:tr>
      <w:tr w:rsidR="00D30182" w:rsidRPr="00182348" w14:paraId="0113B5EB"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06B999A" w14:textId="77777777" w:rsidR="00D30182" w:rsidRPr="00E85CB1" w:rsidRDefault="00D30182" w:rsidP="000A28B0">
            <w:pPr>
              <w:pStyle w:val="SectionEBodyContent1"/>
            </w:pPr>
            <w:r w:rsidRPr="00F43391">
              <w:t>Learner has created the prototype UI using wireframes for the website’s home page to show content layout</w:t>
            </w:r>
          </w:p>
        </w:tc>
        <w:tc>
          <w:tcPr>
            <w:tcW w:w="854" w:type="dxa"/>
          </w:tcPr>
          <w:p w14:paraId="2AF06CC2" w14:textId="77777777" w:rsidR="00D30182" w:rsidRDefault="00000000" w:rsidP="000A28B0">
            <w:pPr>
              <w:jc w:val="center"/>
              <w:rPr>
                <w:bCs/>
                <w:sz w:val="18"/>
                <w:szCs w:val="21"/>
              </w:rPr>
            </w:pPr>
            <w:sdt>
              <w:sdtPr>
                <w:rPr>
                  <w:bCs/>
                  <w:sz w:val="18"/>
                  <w:szCs w:val="21"/>
                </w:rPr>
                <w:alias w:val="Yes"/>
                <w:tag w:val="satisfactory_response"/>
                <w:id w:val="-626312330"/>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648910B6" w14:textId="77777777" w:rsidR="00D30182" w:rsidRDefault="00000000" w:rsidP="000A28B0">
            <w:pPr>
              <w:jc w:val="center"/>
              <w:rPr>
                <w:bCs/>
                <w:sz w:val="18"/>
                <w:szCs w:val="21"/>
              </w:rPr>
            </w:pPr>
            <w:sdt>
              <w:sdtPr>
                <w:rPr>
                  <w:bCs/>
                  <w:sz w:val="18"/>
                  <w:szCs w:val="21"/>
                </w:rPr>
                <w:alias w:val="Yes"/>
                <w:tag w:val="satisfactory_response"/>
                <w:id w:val="466102226"/>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795305D5" w14:textId="77777777" w:rsidR="00D30182" w:rsidRPr="00182348" w:rsidRDefault="00D30182" w:rsidP="000A28B0">
            <w:pPr>
              <w:pStyle w:val="Comment"/>
            </w:pPr>
          </w:p>
        </w:tc>
      </w:tr>
      <w:tr w:rsidR="00D30182" w:rsidRPr="00182348" w14:paraId="08336770"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C369D4F" w14:textId="77777777" w:rsidR="00D30182" w:rsidRPr="00E85CB1" w:rsidRDefault="00D30182" w:rsidP="000A28B0">
            <w:pPr>
              <w:pStyle w:val="SectionEBodyContent1"/>
            </w:pPr>
            <w:r w:rsidRPr="00F43391">
              <w:t xml:space="preserve">Learner has built the website navigation system with the routed page links as specified by the brief requirements </w:t>
            </w:r>
          </w:p>
        </w:tc>
        <w:tc>
          <w:tcPr>
            <w:tcW w:w="854" w:type="dxa"/>
          </w:tcPr>
          <w:p w14:paraId="063DCE99" w14:textId="77777777" w:rsidR="00D30182" w:rsidRDefault="00000000" w:rsidP="000A28B0">
            <w:pPr>
              <w:jc w:val="center"/>
              <w:rPr>
                <w:bCs/>
                <w:sz w:val="18"/>
                <w:szCs w:val="21"/>
              </w:rPr>
            </w:pPr>
            <w:sdt>
              <w:sdtPr>
                <w:rPr>
                  <w:bCs/>
                  <w:sz w:val="18"/>
                  <w:szCs w:val="21"/>
                </w:rPr>
                <w:alias w:val="Yes"/>
                <w:tag w:val="satisfactory_response"/>
                <w:id w:val="2094119325"/>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0C2B7C02" w14:textId="77777777" w:rsidR="00D30182" w:rsidRDefault="00000000" w:rsidP="000A28B0">
            <w:pPr>
              <w:jc w:val="center"/>
              <w:rPr>
                <w:bCs/>
                <w:sz w:val="18"/>
                <w:szCs w:val="21"/>
              </w:rPr>
            </w:pPr>
            <w:sdt>
              <w:sdtPr>
                <w:rPr>
                  <w:bCs/>
                  <w:sz w:val="18"/>
                  <w:szCs w:val="21"/>
                </w:rPr>
                <w:alias w:val="Yes"/>
                <w:tag w:val="satisfactory_response"/>
                <w:id w:val="-1644432193"/>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7B410395" w14:textId="77777777" w:rsidR="00D30182" w:rsidRPr="00182348" w:rsidRDefault="00D30182" w:rsidP="000A28B0">
            <w:pPr>
              <w:pStyle w:val="Comment"/>
            </w:pPr>
          </w:p>
        </w:tc>
      </w:tr>
      <w:tr w:rsidR="00D30182" w:rsidRPr="00182348" w14:paraId="1269FEEF"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713F45A" w14:textId="77777777" w:rsidR="00D30182" w:rsidRPr="00E85CB1" w:rsidRDefault="00D30182" w:rsidP="000A28B0">
            <w:pPr>
              <w:pStyle w:val="SectionEBodyContent1"/>
            </w:pPr>
            <w:r w:rsidRPr="00F43391">
              <w:t xml:space="preserve">Learner has built the page as specified in their wireframe </w:t>
            </w:r>
          </w:p>
        </w:tc>
        <w:tc>
          <w:tcPr>
            <w:tcW w:w="854" w:type="dxa"/>
          </w:tcPr>
          <w:p w14:paraId="1391F12C" w14:textId="77777777" w:rsidR="00D30182" w:rsidRDefault="00000000" w:rsidP="000A28B0">
            <w:pPr>
              <w:jc w:val="center"/>
              <w:rPr>
                <w:bCs/>
                <w:sz w:val="18"/>
                <w:szCs w:val="21"/>
              </w:rPr>
            </w:pPr>
            <w:sdt>
              <w:sdtPr>
                <w:rPr>
                  <w:bCs/>
                  <w:sz w:val="18"/>
                  <w:szCs w:val="21"/>
                </w:rPr>
                <w:alias w:val="Yes"/>
                <w:tag w:val="satisfactory_response"/>
                <w:id w:val="337973217"/>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60DDDB9B" w14:textId="77777777" w:rsidR="00D30182" w:rsidRDefault="00000000" w:rsidP="000A28B0">
            <w:pPr>
              <w:jc w:val="center"/>
              <w:rPr>
                <w:bCs/>
                <w:sz w:val="18"/>
                <w:szCs w:val="21"/>
              </w:rPr>
            </w:pPr>
            <w:sdt>
              <w:sdtPr>
                <w:rPr>
                  <w:bCs/>
                  <w:sz w:val="18"/>
                  <w:szCs w:val="21"/>
                </w:rPr>
                <w:alias w:val="Yes"/>
                <w:tag w:val="satisfactory_response"/>
                <w:id w:val="355552453"/>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3A3EB31C" w14:textId="77777777" w:rsidR="00D30182" w:rsidRPr="00182348" w:rsidRDefault="00D30182" w:rsidP="000A28B0">
            <w:pPr>
              <w:pStyle w:val="Comment"/>
            </w:pPr>
          </w:p>
        </w:tc>
      </w:tr>
      <w:tr w:rsidR="00D30182" w:rsidRPr="00182348" w14:paraId="3381B7EF"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765CE6D" w14:textId="77777777" w:rsidR="00D30182" w:rsidRPr="00E85CB1" w:rsidRDefault="00D30182" w:rsidP="000A28B0">
            <w:pPr>
              <w:pStyle w:val="SectionEBodyContent1"/>
            </w:pPr>
            <w:r w:rsidRPr="00F43391">
              <w:t xml:space="preserve">The application contains functioning routing to functioning pages as specified in the user brief requirements </w:t>
            </w:r>
          </w:p>
        </w:tc>
        <w:tc>
          <w:tcPr>
            <w:tcW w:w="854" w:type="dxa"/>
          </w:tcPr>
          <w:p w14:paraId="67ACD688" w14:textId="77777777" w:rsidR="00D30182" w:rsidRDefault="00000000" w:rsidP="000A28B0">
            <w:pPr>
              <w:jc w:val="center"/>
              <w:rPr>
                <w:bCs/>
                <w:sz w:val="18"/>
                <w:szCs w:val="21"/>
              </w:rPr>
            </w:pPr>
            <w:sdt>
              <w:sdtPr>
                <w:rPr>
                  <w:bCs/>
                  <w:sz w:val="18"/>
                  <w:szCs w:val="21"/>
                </w:rPr>
                <w:alias w:val="Yes"/>
                <w:tag w:val="satisfactory_response"/>
                <w:id w:val="370733449"/>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6CAEFC51" w14:textId="77777777" w:rsidR="00D30182" w:rsidRDefault="00000000" w:rsidP="000A28B0">
            <w:pPr>
              <w:jc w:val="center"/>
              <w:rPr>
                <w:bCs/>
                <w:sz w:val="18"/>
                <w:szCs w:val="21"/>
              </w:rPr>
            </w:pPr>
            <w:sdt>
              <w:sdtPr>
                <w:rPr>
                  <w:bCs/>
                  <w:sz w:val="18"/>
                  <w:szCs w:val="21"/>
                </w:rPr>
                <w:alias w:val="Yes"/>
                <w:tag w:val="satisfactory_response"/>
                <w:id w:val="-1340769213"/>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10129242" w14:textId="77777777" w:rsidR="00D30182" w:rsidRPr="00182348" w:rsidRDefault="00D30182" w:rsidP="000A28B0">
            <w:pPr>
              <w:pStyle w:val="Comment"/>
            </w:pPr>
          </w:p>
        </w:tc>
      </w:tr>
      <w:tr w:rsidR="00563BD8" w:rsidRPr="00182348" w14:paraId="479E0567"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27A0A05" w14:textId="050A8747" w:rsidR="00563BD8" w:rsidRPr="00E85CB1" w:rsidRDefault="00563BD8" w:rsidP="00563BD8">
            <w:pPr>
              <w:pStyle w:val="SectionEBodyContent1"/>
            </w:pPr>
            <w:r w:rsidRPr="00CD1B9C">
              <w:t>The learner has applied basic language syntax rules, including use of JSX, and best practices to structure their React.js code, including initialisation &amp; destruction of component state</w:t>
            </w:r>
          </w:p>
        </w:tc>
        <w:tc>
          <w:tcPr>
            <w:tcW w:w="854" w:type="dxa"/>
          </w:tcPr>
          <w:p w14:paraId="6EDF0C26" w14:textId="5BFAD34A" w:rsidR="00563BD8" w:rsidRDefault="00563BD8" w:rsidP="00563BD8">
            <w:pPr>
              <w:jc w:val="center"/>
              <w:rPr>
                <w:bCs/>
                <w:sz w:val="18"/>
                <w:szCs w:val="21"/>
              </w:rPr>
            </w:pPr>
            <w:sdt>
              <w:sdtPr>
                <w:rPr>
                  <w:bCs/>
                  <w:sz w:val="18"/>
                  <w:szCs w:val="21"/>
                </w:rPr>
                <w:alias w:val="Yes"/>
                <w:tag w:val="satisfactory_response"/>
                <w:id w:val="-572114467"/>
                <w14:checkbox>
                  <w14:checked w14:val="0"/>
                  <w14:checkedState w14:val="2612" w14:font="MS Gothic"/>
                  <w14:uncheckedState w14:val="2610" w14:font="MS Gothic"/>
                </w14:checkbox>
              </w:sdtPr>
              <w:sdtContent>
                <w:r>
                  <w:rPr>
                    <w:rFonts w:ascii="MS Gothic" w:eastAsia="MS Gothic" w:hAnsi="MS Gothic" w:hint="eastAsia"/>
                    <w:bCs/>
                    <w:sz w:val="18"/>
                    <w:szCs w:val="21"/>
                  </w:rPr>
                  <w:t>☐</w:t>
                </w:r>
              </w:sdtContent>
            </w:sdt>
          </w:p>
        </w:tc>
        <w:tc>
          <w:tcPr>
            <w:tcW w:w="854" w:type="dxa"/>
          </w:tcPr>
          <w:p w14:paraId="7DE1FFB1" w14:textId="576FF4FE" w:rsidR="00563BD8" w:rsidRDefault="00563BD8" w:rsidP="00563BD8">
            <w:pPr>
              <w:jc w:val="center"/>
              <w:rPr>
                <w:bCs/>
                <w:sz w:val="18"/>
                <w:szCs w:val="21"/>
              </w:rPr>
            </w:pPr>
            <w:sdt>
              <w:sdtPr>
                <w:rPr>
                  <w:bCs/>
                  <w:sz w:val="18"/>
                  <w:szCs w:val="21"/>
                </w:rPr>
                <w:alias w:val="Yes"/>
                <w:tag w:val="satisfactory_response"/>
                <w:id w:val="-679655469"/>
                <w14:checkbox>
                  <w14:checked w14:val="0"/>
                  <w14:checkedState w14:val="2612" w14:font="MS Gothic"/>
                  <w14:uncheckedState w14:val="2610" w14:font="MS Gothic"/>
                </w14:checkbox>
              </w:sdtPr>
              <w:sdtContent>
                <w:r w:rsidRPr="00AF593F">
                  <w:rPr>
                    <w:rFonts w:ascii="MS Gothic" w:eastAsia="MS Gothic" w:hAnsi="MS Gothic" w:hint="eastAsia"/>
                    <w:bCs/>
                    <w:sz w:val="18"/>
                    <w:szCs w:val="21"/>
                  </w:rPr>
                  <w:t>☐</w:t>
                </w:r>
              </w:sdtContent>
            </w:sdt>
          </w:p>
        </w:tc>
        <w:tc>
          <w:tcPr>
            <w:tcW w:w="2963" w:type="dxa"/>
          </w:tcPr>
          <w:p w14:paraId="621B2D19" w14:textId="77777777" w:rsidR="00563BD8" w:rsidRPr="00182348" w:rsidRDefault="00563BD8" w:rsidP="00563BD8">
            <w:pPr>
              <w:pStyle w:val="Comment"/>
            </w:pPr>
          </w:p>
        </w:tc>
      </w:tr>
      <w:tr w:rsidR="00D30182" w:rsidRPr="00182348" w14:paraId="0A82303E"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4421AC9" w14:textId="77777777" w:rsidR="00D30182" w:rsidRPr="00E85CB1" w:rsidRDefault="00D30182" w:rsidP="000A28B0">
            <w:pPr>
              <w:pStyle w:val="SectionEBodyContent1"/>
            </w:pPr>
            <w:r w:rsidRPr="00F43391">
              <w:t xml:space="preserve">In accordance with the project brief, the learner has used CSS techniques to style, layout and position the document elements of webpages </w:t>
            </w:r>
            <w:r>
              <w:t>on</w:t>
            </w:r>
            <w:r w:rsidRPr="00F43391">
              <w:t xml:space="preserve"> the website </w:t>
            </w:r>
          </w:p>
        </w:tc>
        <w:tc>
          <w:tcPr>
            <w:tcW w:w="854" w:type="dxa"/>
          </w:tcPr>
          <w:p w14:paraId="470A46BE" w14:textId="77777777" w:rsidR="00D30182" w:rsidRDefault="00000000" w:rsidP="000A28B0">
            <w:pPr>
              <w:jc w:val="center"/>
              <w:rPr>
                <w:bCs/>
                <w:sz w:val="18"/>
                <w:szCs w:val="21"/>
              </w:rPr>
            </w:pPr>
            <w:sdt>
              <w:sdtPr>
                <w:rPr>
                  <w:bCs/>
                  <w:sz w:val="18"/>
                  <w:szCs w:val="21"/>
                </w:rPr>
                <w:alias w:val="Yes"/>
                <w:tag w:val="satisfactory_response"/>
                <w:id w:val="-1856566799"/>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7048C9ED" w14:textId="77777777" w:rsidR="00D30182" w:rsidRDefault="00000000" w:rsidP="000A28B0">
            <w:pPr>
              <w:jc w:val="center"/>
              <w:rPr>
                <w:bCs/>
                <w:sz w:val="18"/>
                <w:szCs w:val="21"/>
              </w:rPr>
            </w:pPr>
            <w:sdt>
              <w:sdtPr>
                <w:rPr>
                  <w:bCs/>
                  <w:sz w:val="18"/>
                  <w:szCs w:val="21"/>
                </w:rPr>
                <w:alias w:val="Yes"/>
                <w:tag w:val="satisfactory_response"/>
                <w:id w:val="136156665"/>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3377804F" w14:textId="77777777" w:rsidR="00D30182" w:rsidRPr="00182348" w:rsidRDefault="00D30182" w:rsidP="000A28B0">
            <w:pPr>
              <w:pStyle w:val="Comment"/>
            </w:pPr>
          </w:p>
        </w:tc>
      </w:tr>
      <w:tr w:rsidR="00D30182" w:rsidRPr="00182348" w14:paraId="19BB3124"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F817053" w14:textId="77777777" w:rsidR="00D30182" w:rsidRPr="00E85CB1" w:rsidRDefault="00D30182" w:rsidP="000A28B0">
            <w:pPr>
              <w:pStyle w:val="SectionEBodyContent1"/>
            </w:pPr>
            <w:r w:rsidRPr="00F43391">
              <w:t>State has been used to Create, manipulate and destroy dynamic variables, including data structures.</w:t>
            </w:r>
          </w:p>
        </w:tc>
        <w:tc>
          <w:tcPr>
            <w:tcW w:w="854" w:type="dxa"/>
          </w:tcPr>
          <w:p w14:paraId="63BEE3A9" w14:textId="77777777" w:rsidR="00D30182" w:rsidRDefault="00000000" w:rsidP="000A28B0">
            <w:pPr>
              <w:jc w:val="center"/>
              <w:rPr>
                <w:bCs/>
                <w:sz w:val="18"/>
                <w:szCs w:val="21"/>
              </w:rPr>
            </w:pPr>
            <w:sdt>
              <w:sdtPr>
                <w:rPr>
                  <w:bCs/>
                  <w:sz w:val="18"/>
                  <w:szCs w:val="21"/>
                </w:rPr>
                <w:alias w:val="Yes"/>
                <w:tag w:val="satisfactory_response"/>
                <w:id w:val="1221252201"/>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2D30BD7C" w14:textId="77777777" w:rsidR="00D30182" w:rsidRDefault="00000000" w:rsidP="000A28B0">
            <w:pPr>
              <w:jc w:val="center"/>
              <w:rPr>
                <w:bCs/>
                <w:sz w:val="18"/>
                <w:szCs w:val="21"/>
              </w:rPr>
            </w:pPr>
            <w:sdt>
              <w:sdtPr>
                <w:rPr>
                  <w:bCs/>
                  <w:sz w:val="18"/>
                  <w:szCs w:val="21"/>
                </w:rPr>
                <w:alias w:val="Yes"/>
                <w:tag w:val="satisfactory_response"/>
                <w:id w:val="-787965767"/>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41E217E3" w14:textId="77777777" w:rsidR="00D30182" w:rsidRPr="00182348" w:rsidRDefault="00D30182" w:rsidP="000A28B0">
            <w:pPr>
              <w:pStyle w:val="Comment"/>
            </w:pPr>
          </w:p>
        </w:tc>
      </w:tr>
      <w:tr w:rsidR="00D30182" w:rsidRPr="00182348" w14:paraId="17662406" w14:textId="77777777" w:rsidTr="000A28B0">
        <w:trPr>
          <w:cnfStyle w:val="000000010000" w:firstRow="0" w:lastRow="0" w:firstColumn="0" w:lastColumn="0" w:oddVBand="0" w:evenVBand="0" w:oddHBand="0" w:evenHBand="1" w:firstRowFirstColumn="0" w:firstRowLastColumn="0" w:lastRowFirstColumn="0" w:lastRowLastColumn="0"/>
          <w:trHeight w:val="680"/>
        </w:trPr>
        <w:tc>
          <w:tcPr>
            <w:tcW w:w="10443" w:type="dxa"/>
            <w:gridSpan w:val="4"/>
            <w:shd w:val="clear" w:color="auto" w:fill="D8D8D9" w:themeFill="accent1" w:themeFillTint="33"/>
            <w:vAlign w:val="center"/>
          </w:tcPr>
          <w:p w14:paraId="3D58E51B" w14:textId="77777777" w:rsidR="00D30182" w:rsidRPr="004E0FEA" w:rsidRDefault="00D30182" w:rsidP="000A28B0">
            <w:pPr>
              <w:spacing w:line="276" w:lineRule="auto"/>
              <w:rPr>
                <w:b/>
                <w:bCs/>
              </w:rPr>
            </w:pPr>
            <w:r w:rsidRPr="004E0FEA">
              <w:rPr>
                <w:b/>
                <w:bCs/>
              </w:rPr>
              <w:t xml:space="preserve">Part </w:t>
            </w:r>
            <w:r>
              <w:rPr>
                <w:b/>
                <w:bCs/>
              </w:rPr>
              <w:t>3</w:t>
            </w:r>
            <w:r w:rsidRPr="004E0FEA">
              <w:rPr>
                <w:b/>
                <w:bCs/>
              </w:rPr>
              <w:t xml:space="preserve"> – </w:t>
            </w:r>
            <w:r>
              <w:rPr>
                <w:b/>
                <w:bCs/>
              </w:rPr>
              <w:t>Design the Database</w:t>
            </w:r>
          </w:p>
          <w:p w14:paraId="165A0B09" w14:textId="77777777" w:rsidR="00D30182" w:rsidRPr="004E0FEA" w:rsidRDefault="00D30182" w:rsidP="000A28B0">
            <w:pPr>
              <w:spacing w:line="276" w:lineRule="auto"/>
              <w:rPr>
                <w:b/>
                <w:bCs/>
              </w:rPr>
            </w:pPr>
            <w:r>
              <w:t>Assessment Documentation</w:t>
            </w:r>
          </w:p>
        </w:tc>
      </w:tr>
      <w:tr w:rsidR="00D30182" w:rsidRPr="00182348" w14:paraId="13B3C685"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480C628" w14:textId="77777777" w:rsidR="00D30182" w:rsidRPr="00212FCB" w:rsidRDefault="00D30182" w:rsidP="00D30182">
            <w:pPr>
              <w:pStyle w:val="SectionEBodyContent1"/>
              <w:numPr>
                <w:ilvl w:val="0"/>
                <w:numId w:val="39"/>
              </w:numPr>
            </w:pPr>
            <w:r w:rsidRPr="00767338">
              <w:t>Learner has confirmed the specific noSQL database being used</w:t>
            </w:r>
          </w:p>
        </w:tc>
        <w:tc>
          <w:tcPr>
            <w:tcW w:w="854" w:type="dxa"/>
          </w:tcPr>
          <w:p w14:paraId="1B3ECD6B" w14:textId="77777777" w:rsidR="00D30182" w:rsidRDefault="00000000" w:rsidP="000A28B0">
            <w:pPr>
              <w:jc w:val="center"/>
              <w:rPr>
                <w:bCs/>
                <w:sz w:val="18"/>
                <w:szCs w:val="21"/>
              </w:rPr>
            </w:pPr>
            <w:sdt>
              <w:sdtPr>
                <w:rPr>
                  <w:bCs/>
                  <w:sz w:val="18"/>
                  <w:szCs w:val="21"/>
                </w:rPr>
                <w:alias w:val="Yes"/>
                <w:tag w:val="satisfactory_response"/>
                <w:id w:val="524213436"/>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535B3007" w14:textId="77777777" w:rsidR="00D30182" w:rsidRDefault="00000000" w:rsidP="000A28B0">
            <w:pPr>
              <w:jc w:val="center"/>
              <w:rPr>
                <w:bCs/>
                <w:sz w:val="18"/>
                <w:szCs w:val="21"/>
              </w:rPr>
            </w:pPr>
            <w:sdt>
              <w:sdtPr>
                <w:rPr>
                  <w:bCs/>
                  <w:sz w:val="18"/>
                  <w:szCs w:val="21"/>
                </w:rPr>
                <w:alias w:val="Yes"/>
                <w:tag w:val="satisfactory_response"/>
                <w:id w:val="2101220995"/>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6C4E522F" w14:textId="77777777" w:rsidR="00D30182" w:rsidRPr="00182348" w:rsidRDefault="00D30182" w:rsidP="000A28B0">
            <w:pPr>
              <w:pStyle w:val="Comment"/>
            </w:pPr>
          </w:p>
        </w:tc>
      </w:tr>
      <w:tr w:rsidR="00D30182" w:rsidRPr="00182348" w14:paraId="72090F2A"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2D38FF0" w14:textId="77777777" w:rsidR="00D30182" w:rsidRPr="00212FCB" w:rsidRDefault="00D30182" w:rsidP="000A28B0">
            <w:pPr>
              <w:pStyle w:val="SectionEBodyContent1"/>
            </w:pPr>
            <w:r w:rsidRPr="00767338">
              <w:t>Provided brief descriptions on the concepts of “horizontal scaling” and “vertical scaling” AND describe at least ONE benefit of preferring horizontal scaling databases than to vertical scaled databases</w:t>
            </w:r>
          </w:p>
        </w:tc>
        <w:tc>
          <w:tcPr>
            <w:tcW w:w="854" w:type="dxa"/>
          </w:tcPr>
          <w:p w14:paraId="3945F029" w14:textId="77777777" w:rsidR="00D30182" w:rsidRDefault="00000000" w:rsidP="000A28B0">
            <w:pPr>
              <w:jc w:val="center"/>
              <w:rPr>
                <w:bCs/>
                <w:sz w:val="18"/>
                <w:szCs w:val="21"/>
              </w:rPr>
            </w:pPr>
            <w:sdt>
              <w:sdtPr>
                <w:rPr>
                  <w:bCs/>
                  <w:sz w:val="18"/>
                  <w:szCs w:val="21"/>
                </w:rPr>
                <w:alias w:val="Yes"/>
                <w:tag w:val="satisfactory_response"/>
                <w:id w:val="-1235389612"/>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4B1B260B" w14:textId="77777777" w:rsidR="00D30182" w:rsidRDefault="00000000" w:rsidP="000A28B0">
            <w:pPr>
              <w:jc w:val="center"/>
              <w:rPr>
                <w:bCs/>
                <w:sz w:val="18"/>
                <w:szCs w:val="21"/>
              </w:rPr>
            </w:pPr>
            <w:sdt>
              <w:sdtPr>
                <w:rPr>
                  <w:bCs/>
                  <w:sz w:val="18"/>
                  <w:szCs w:val="21"/>
                </w:rPr>
                <w:alias w:val="Yes"/>
                <w:tag w:val="satisfactory_response"/>
                <w:id w:val="102644484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6B8F42F8" w14:textId="77777777" w:rsidR="00D30182" w:rsidRPr="00182348" w:rsidRDefault="00D30182" w:rsidP="000A28B0">
            <w:pPr>
              <w:pStyle w:val="Comment"/>
            </w:pPr>
          </w:p>
        </w:tc>
      </w:tr>
      <w:tr w:rsidR="00D30182" w:rsidRPr="00182348" w14:paraId="6769D364"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097ADD3" w14:textId="77777777" w:rsidR="00D30182" w:rsidRPr="00212FCB" w:rsidRDefault="00D30182" w:rsidP="000A28B0">
            <w:pPr>
              <w:pStyle w:val="SectionEBodyContent1"/>
            </w:pPr>
            <w:r w:rsidRPr="00767338">
              <w:t xml:space="preserve">Learner has compared the SQL with noSQL databases to the competency specified </w:t>
            </w:r>
          </w:p>
        </w:tc>
        <w:tc>
          <w:tcPr>
            <w:tcW w:w="854" w:type="dxa"/>
          </w:tcPr>
          <w:p w14:paraId="35F46353" w14:textId="77777777" w:rsidR="00D30182" w:rsidRDefault="00000000" w:rsidP="000A28B0">
            <w:pPr>
              <w:jc w:val="center"/>
              <w:rPr>
                <w:bCs/>
                <w:sz w:val="18"/>
                <w:szCs w:val="21"/>
              </w:rPr>
            </w:pPr>
            <w:sdt>
              <w:sdtPr>
                <w:rPr>
                  <w:bCs/>
                  <w:sz w:val="18"/>
                  <w:szCs w:val="21"/>
                </w:rPr>
                <w:alias w:val="Yes"/>
                <w:tag w:val="satisfactory_response"/>
                <w:id w:val="1730958281"/>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7B9341AA" w14:textId="77777777" w:rsidR="00D30182" w:rsidRDefault="00000000" w:rsidP="000A28B0">
            <w:pPr>
              <w:jc w:val="center"/>
              <w:rPr>
                <w:bCs/>
                <w:sz w:val="18"/>
                <w:szCs w:val="21"/>
              </w:rPr>
            </w:pPr>
            <w:sdt>
              <w:sdtPr>
                <w:rPr>
                  <w:bCs/>
                  <w:sz w:val="18"/>
                  <w:szCs w:val="21"/>
                </w:rPr>
                <w:alias w:val="Yes"/>
                <w:tag w:val="satisfactory_response"/>
                <w:id w:val="1134690622"/>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5B4B00C8" w14:textId="77777777" w:rsidR="00D30182" w:rsidRPr="00182348" w:rsidRDefault="00D30182" w:rsidP="000A28B0">
            <w:pPr>
              <w:pStyle w:val="Comment"/>
            </w:pPr>
          </w:p>
        </w:tc>
      </w:tr>
      <w:tr w:rsidR="00D30182" w:rsidRPr="00182348" w14:paraId="07063B76"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1DFA241" w14:textId="77777777" w:rsidR="00D30182" w:rsidRPr="00212FCB" w:rsidRDefault="00D30182" w:rsidP="000A28B0">
            <w:pPr>
              <w:pStyle w:val="SectionEBodyContent1"/>
            </w:pPr>
            <w:r w:rsidRPr="00767338">
              <w:t>Listed the different data types required used by the noSQL database in your application &amp; confirmed overall data structure of your database through use of Firestore database design diagram</w:t>
            </w:r>
          </w:p>
        </w:tc>
        <w:tc>
          <w:tcPr>
            <w:tcW w:w="854" w:type="dxa"/>
          </w:tcPr>
          <w:p w14:paraId="5B608C46" w14:textId="77777777" w:rsidR="00D30182" w:rsidRDefault="00000000" w:rsidP="000A28B0">
            <w:pPr>
              <w:jc w:val="center"/>
              <w:rPr>
                <w:bCs/>
                <w:sz w:val="18"/>
                <w:szCs w:val="21"/>
              </w:rPr>
            </w:pPr>
            <w:sdt>
              <w:sdtPr>
                <w:rPr>
                  <w:bCs/>
                  <w:sz w:val="18"/>
                  <w:szCs w:val="21"/>
                </w:rPr>
                <w:alias w:val="Yes"/>
                <w:tag w:val="satisfactory_response"/>
                <w:id w:val="1050504157"/>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21F25284" w14:textId="77777777" w:rsidR="00D30182" w:rsidRDefault="00000000" w:rsidP="000A28B0">
            <w:pPr>
              <w:jc w:val="center"/>
              <w:rPr>
                <w:bCs/>
                <w:sz w:val="18"/>
                <w:szCs w:val="21"/>
              </w:rPr>
            </w:pPr>
            <w:sdt>
              <w:sdtPr>
                <w:rPr>
                  <w:bCs/>
                  <w:sz w:val="18"/>
                  <w:szCs w:val="21"/>
                </w:rPr>
                <w:alias w:val="Yes"/>
                <w:tag w:val="satisfactory_response"/>
                <w:id w:val="3362974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685459CF" w14:textId="77777777" w:rsidR="00D30182" w:rsidRPr="00182348" w:rsidRDefault="00D30182" w:rsidP="000A28B0">
            <w:pPr>
              <w:pStyle w:val="Comment"/>
            </w:pPr>
          </w:p>
        </w:tc>
      </w:tr>
      <w:tr w:rsidR="00D30182" w:rsidRPr="00182348" w14:paraId="54A95A00"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23C881" w14:textId="77777777" w:rsidR="00D30182" w:rsidRPr="00212FCB" w:rsidRDefault="00D30182" w:rsidP="000A28B0">
            <w:pPr>
              <w:pStyle w:val="SectionEBodyContent1"/>
            </w:pPr>
            <w:r w:rsidRPr="00767338">
              <w:t>Learner has confirmed the TWO areas in your database where raw data is stored</w:t>
            </w:r>
          </w:p>
        </w:tc>
        <w:tc>
          <w:tcPr>
            <w:tcW w:w="854" w:type="dxa"/>
          </w:tcPr>
          <w:p w14:paraId="18CFBDE7" w14:textId="77777777" w:rsidR="00D30182" w:rsidRDefault="00000000" w:rsidP="000A28B0">
            <w:pPr>
              <w:jc w:val="center"/>
              <w:rPr>
                <w:bCs/>
                <w:sz w:val="18"/>
                <w:szCs w:val="21"/>
              </w:rPr>
            </w:pPr>
            <w:sdt>
              <w:sdtPr>
                <w:rPr>
                  <w:bCs/>
                  <w:sz w:val="18"/>
                  <w:szCs w:val="21"/>
                </w:rPr>
                <w:alias w:val="Yes"/>
                <w:tag w:val="satisfactory_response"/>
                <w:id w:val="482358180"/>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74B513DE" w14:textId="77777777" w:rsidR="00D30182" w:rsidRDefault="00000000" w:rsidP="000A28B0">
            <w:pPr>
              <w:jc w:val="center"/>
              <w:rPr>
                <w:bCs/>
                <w:sz w:val="18"/>
                <w:szCs w:val="21"/>
              </w:rPr>
            </w:pPr>
            <w:sdt>
              <w:sdtPr>
                <w:rPr>
                  <w:bCs/>
                  <w:sz w:val="18"/>
                  <w:szCs w:val="21"/>
                </w:rPr>
                <w:alias w:val="Yes"/>
                <w:tag w:val="satisfactory_response"/>
                <w:id w:val="149028944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61C81A64" w14:textId="77777777" w:rsidR="00D30182" w:rsidRPr="00182348" w:rsidRDefault="00D30182" w:rsidP="000A28B0">
            <w:pPr>
              <w:pStyle w:val="Comment"/>
            </w:pPr>
          </w:p>
        </w:tc>
      </w:tr>
      <w:tr w:rsidR="00D30182" w:rsidRPr="00182348" w14:paraId="44A8D64F"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FEE8C83" w14:textId="77777777" w:rsidR="00D30182" w:rsidRPr="00212FCB" w:rsidRDefault="00D30182" w:rsidP="000A28B0">
            <w:pPr>
              <w:pStyle w:val="SectionEBodyContent1"/>
              <w:rPr>
                <w:rFonts w:cs="Arial"/>
              </w:rPr>
            </w:pPr>
            <w:r w:rsidRPr="00767338">
              <w:lastRenderedPageBreak/>
              <w:t>Created a database partition, provided a screenshot the database that includes the different partition “keys” and determine whether it is a “partition” or a “shard”</w:t>
            </w:r>
          </w:p>
        </w:tc>
        <w:tc>
          <w:tcPr>
            <w:tcW w:w="854" w:type="dxa"/>
          </w:tcPr>
          <w:p w14:paraId="7D91679C" w14:textId="77777777" w:rsidR="00D30182" w:rsidRDefault="00000000" w:rsidP="000A28B0">
            <w:pPr>
              <w:jc w:val="center"/>
              <w:rPr>
                <w:bCs/>
                <w:sz w:val="18"/>
                <w:szCs w:val="21"/>
              </w:rPr>
            </w:pPr>
            <w:sdt>
              <w:sdtPr>
                <w:rPr>
                  <w:bCs/>
                  <w:sz w:val="18"/>
                  <w:szCs w:val="21"/>
                </w:rPr>
                <w:alias w:val="Yes"/>
                <w:tag w:val="satisfactory_response"/>
                <w:id w:val="1155343636"/>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4E40CCC6" w14:textId="77777777" w:rsidR="00D30182" w:rsidRDefault="00000000" w:rsidP="000A28B0">
            <w:pPr>
              <w:jc w:val="center"/>
              <w:rPr>
                <w:bCs/>
                <w:sz w:val="18"/>
                <w:szCs w:val="21"/>
              </w:rPr>
            </w:pPr>
            <w:sdt>
              <w:sdtPr>
                <w:rPr>
                  <w:bCs/>
                  <w:sz w:val="18"/>
                  <w:szCs w:val="21"/>
                </w:rPr>
                <w:alias w:val="Yes"/>
                <w:tag w:val="satisfactory_response"/>
                <w:id w:val="39695359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26FCA092" w14:textId="77777777" w:rsidR="00D30182" w:rsidRPr="00182348" w:rsidRDefault="00D30182" w:rsidP="000A28B0">
            <w:pPr>
              <w:pStyle w:val="Comment"/>
            </w:pPr>
          </w:p>
        </w:tc>
      </w:tr>
      <w:tr w:rsidR="00D30182" w:rsidRPr="00182348" w14:paraId="13FBE204"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C32634D" w14:textId="77777777" w:rsidR="00D30182" w:rsidRPr="00212FCB" w:rsidRDefault="00D30182" w:rsidP="000A28B0">
            <w:pPr>
              <w:pStyle w:val="SectionEBodyContent1"/>
              <w:rPr>
                <w:rFonts w:cs="Arial"/>
              </w:rPr>
            </w:pPr>
            <w:r w:rsidRPr="00767338">
              <w:t>Commented on the estimated distribution of data between the partitions</w:t>
            </w:r>
          </w:p>
        </w:tc>
        <w:tc>
          <w:tcPr>
            <w:tcW w:w="854" w:type="dxa"/>
          </w:tcPr>
          <w:p w14:paraId="54184934" w14:textId="77777777" w:rsidR="00D30182" w:rsidRDefault="00000000" w:rsidP="000A28B0">
            <w:pPr>
              <w:jc w:val="center"/>
              <w:rPr>
                <w:bCs/>
                <w:sz w:val="18"/>
                <w:szCs w:val="21"/>
              </w:rPr>
            </w:pPr>
            <w:sdt>
              <w:sdtPr>
                <w:rPr>
                  <w:bCs/>
                  <w:sz w:val="18"/>
                  <w:szCs w:val="21"/>
                </w:rPr>
                <w:alias w:val="Yes"/>
                <w:tag w:val="satisfactory_response"/>
                <w:id w:val="-228006807"/>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42BD2DA0" w14:textId="77777777" w:rsidR="00D30182" w:rsidRDefault="00000000" w:rsidP="000A28B0">
            <w:pPr>
              <w:jc w:val="center"/>
              <w:rPr>
                <w:bCs/>
                <w:sz w:val="18"/>
                <w:szCs w:val="21"/>
              </w:rPr>
            </w:pPr>
            <w:sdt>
              <w:sdtPr>
                <w:rPr>
                  <w:bCs/>
                  <w:sz w:val="18"/>
                  <w:szCs w:val="21"/>
                </w:rPr>
                <w:alias w:val="Yes"/>
                <w:tag w:val="satisfactory_response"/>
                <w:id w:val="263201273"/>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6E8C35E1" w14:textId="77777777" w:rsidR="00D30182" w:rsidRPr="00182348" w:rsidRDefault="00D30182" w:rsidP="000A28B0">
            <w:pPr>
              <w:pStyle w:val="Comment"/>
            </w:pPr>
          </w:p>
        </w:tc>
      </w:tr>
      <w:tr w:rsidR="00D30182" w:rsidRPr="00182348" w14:paraId="49A5461E"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11A6EDF" w14:textId="77777777" w:rsidR="00D30182" w:rsidRPr="00212FCB" w:rsidRDefault="00D30182" w:rsidP="000A28B0">
            <w:pPr>
              <w:pStyle w:val="SectionEBodyContent1"/>
              <w:rPr>
                <w:rFonts w:cs="Arial"/>
              </w:rPr>
            </w:pPr>
            <w:r w:rsidRPr="00767338">
              <w:t xml:space="preserve">Learner has confirmed approval of database design &amp; supporting documentation with assessor </w:t>
            </w:r>
          </w:p>
        </w:tc>
        <w:tc>
          <w:tcPr>
            <w:tcW w:w="854" w:type="dxa"/>
          </w:tcPr>
          <w:p w14:paraId="2E1C3C6D" w14:textId="77777777" w:rsidR="00D30182" w:rsidRDefault="00000000" w:rsidP="000A28B0">
            <w:pPr>
              <w:jc w:val="center"/>
              <w:rPr>
                <w:bCs/>
                <w:sz w:val="18"/>
                <w:szCs w:val="21"/>
              </w:rPr>
            </w:pPr>
            <w:sdt>
              <w:sdtPr>
                <w:rPr>
                  <w:bCs/>
                  <w:sz w:val="18"/>
                  <w:szCs w:val="21"/>
                </w:rPr>
                <w:alias w:val="Yes"/>
                <w:tag w:val="satisfactory_response"/>
                <w:id w:val="143795338"/>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0C46EC28" w14:textId="77777777" w:rsidR="00D30182" w:rsidRDefault="00000000" w:rsidP="000A28B0">
            <w:pPr>
              <w:jc w:val="center"/>
              <w:rPr>
                <w:bCs/>
                <w:sz w:val="18"/>
                <w:szCs w:val="21"/>
              </w:rPr>
            </w:pPr>
            <w:sdt>
              <w:sdtPr>
                <w:rPr>
                  <w:bCs/>
                  <w:sz w:val="18"/>
                  <w:szCs w:val="21"/>
                </w:rPr>
                <w:alias w:val="Yes"/>
                <w:tag w:val="satisfactory_response"/>
                <w:id w:val="1408727556"/>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17DE63BF" w14:textId="77777777" w:rsidR="00D30182" w:rsidRPr="00182348" w:rsidRDefault="00D30182" w:rsidP="000A28B0">
            <w:pPr>
              <w:pStyle w:val="Comment"/>
            </w:pPr>
          </w:p>
        </w:tc>
      </w:tr>
      <w:tr w:rsidR="00D30182" w:rsidRPr="00182348" w14:paraId="005BAAC8" w14:textId="77777777" w:rsidTr="000A28B0">
        <w:trPr>
          <w:cnfStyle w:val="000000100000" w:firstRow="0" w:lastRow="0" w:firstColumn="0" w:lastColumn="0" w:oddVBand="0" w:evenVBand="0" w:oddHBand="1" w:evenHBand="0" w:firstRowFirstColumn="0" w:firstRowLastColumn="0" w:lastRowFirstColumn="0" w:lastRowLastColumn="0"/>
          <w:trHeight w:val="680"/>
        </w:trPr>
        <w:tc>
          <w:tcPr>
            <w:tcW w:w="10443" w:type="dxa"/>
            <w:gridSpan w:val="4"/>
            <w:shd w:val="clear" w:color="auto" w:fill="D8D8D9" w:themeFill="accent1" w:themeFillTint="33"/>
            <w:vAlign w:val="center"/>
          </w:tcPr>
          <w:p w14:paraId="647FBB6C" w14:textId="77777777" w:rsidR="00D30182" w:rsidRPr="004E0FEA" w:rsidRDefault="00D30182" w:rsidP="000A28B0">
            <w:pPr>
              <w:spacing w:line="276" w:lineRule="auto"/>
              <w:rPr>
                <w:b/>
                <w:bCs/>
              </w:rPr>
            </w:pPr>
            <w:r w:rsidRPr="004E0FEA">
              <w:rPr>
                <w:b/>
                <w:bCs/>
              </w:rPr>
              <w:t xml:space="preserve">Part </w:t>
            </w:r>
            <w:r>
              <w:rPr>
                <w:b/>
                <w:bCs/>
              </w:rPr>
              <w:t>4</w:t>
            </w:r>
            <w:r w:rsidRPr="004E0FEA">
              <w:rPr>
                <w:b/>
                <w:bCs/>
              </w:rPr>
              <w:t xml:space="preserve"> – </w:t>
            </w:r>
            <w:r>
              <w:rPr>
                <w:b/>
                <w:bCs/>
              </w:rPr>
              <w:t>Develop RESTful API Server</w:t>
            </w:r>
          </w:p>
          <w:p w14:paraId="134605DD" w14:textId="77777777" w:rsidR="00D30182" w:rsidRPr="00182348" w:rsidRDefault="00D30182" w:rsidP="000A28B0">
            <w:pPr>
              <w:pStyle w:val="Comment"/>
              <w:spacing w:before="0" w:after="0"/>
            </w:pPr>
            <w:r>
              <w:t>Assessment Documentation</w:t>
            </w:r>
          </w:p>
        </w:tc>
      </w:tr>
      <w:tr w:rsidR="00D30182" w:rsidRPr="00182348" w14:paraId="18D03988"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7B376AC" w14:textId="77777777" w:rsidR="00D30182" w:rsidRPr="00E85CB1" w:rsidRDefault="00D30182" w:rsidP="00D30182">
            <w:pPr>
              <w:pStyle w:val="SectionEBodyContent1"/>
              <w:numPr>
                <w:ilvl w:val="0"/>
                <w:numId w:val="40"/>
              </w:numPr>
            </w:pPr>
            <w:r w:rsidRPr="001C3DCD">
              <w:t xml:space="preserve">Confirmed the server-side API runtime environment which interacts with the application’s noSQL database </w:t>
            </w:r>
          </w:p>
        </w:tc>
        <w:tc>
          <w:tcPr>
            <w:tcW w:w="854" w:type="dxa"/>
          </w:tcPr>
          <w:p w14:paraId="1ADC9149" w14:textId="77777777" w:rsidR="00D30182" w:rsidRDefault="00000000" w:rsidP="000A28B0">
            <w:pPr>
              <w:jc w:val="center"/>
              <w:rPr>
                <w:bCs/>
                <w:sz w:val="18"/>
                <w:szCs w:val="21"/>
              </w:rPr>
            </w:pPr>
            <w:sdt>
              <w:sdtPr>
                <w:rPr>
                  <w:bCs/>
                  <w:sz w:val="18"/>
                  <w:szCs w:val="21"/>
                </w:rPr>
                <w:alias w:val="Yes"/>
                <w:tag w:val="satisfactory_response"/>
                <w:id w:val="974722999"/>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1ABE557E" w14:textId="77777777" w:rsidR="00D30182" w:rsidRDefault="00000000" w:rsidP="000A28B0">
            <w:pPr>
              <w:jc w:val="center"/>
              <w:rPr>
                <w:bCs/>
                <w:sz w:val="18"/>
                <w:szCs w:val="21"/>
              </w:rPr>
            </w:pPr>
            <w:sdt>
              <w:sdtPr>
                <w:rPr>
                  <w:bCs/>
                  <w:sz w:val="18"/>
                  <w:szCs w:val="21"/>
                </w:rPr>
                <w:alias w:val="Yes"/>
                <w:tag w:val="satisfactory_response"/>
                <w:id w:val="214160759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12E2908D" w14:textId="77777777" w:rsidR="00D30182" w:rsidRPr="00182348" w:rsidRDefault="00D30182" w:rsidP="000A28B0">
            <w:pPr>
              <w:pStyle w:val="Comment"/>
            </w:pPr>
          </w:p>
        </w:tc>
      </w:tr>
      <w:tr w:rsidR="00D30182" w:rsidRPr="00182348" w14:paraId="34B80AB6"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73BD4C0" w14:textId="77777777" w:rsidR="00D30182" w:rsidRPr="00E85CB1" w:rsidRDefault="00D30182" w:rsidP="00D30182">
            <w:pPr>
              <w:pStyle w:val="SectionEBodyContent1"/>
            </w:pPr>
            <w:r w:rsidRPr="001C3DCD">
              <w:t>Created the entry point for the routes in the API server</w:t>
            </w:r>
          </w:p>
        </w:tc>
        <w:tc>
          <w:tcPr>
            <w:tcW w:w="854" w:type="dxa"/>
          </w:tcPr>
          <w:p w14:paraId="1D5D8206" w14:textId="77777777" w:rsidR="00D30182" w:rsidRDefault="00000000" w:rsidP="000A28B0">
            <w:pPr>
              <w:jc w:val="center"/>
              <w:rPr>
                <w:bCs/>
                <w:sz w:val="18"/>
                <w:szCs w:val="21"/>
              </w:rPr>
            </w:pPr>
            <w:sdt>
              <w:sdtPr>
                <w:rPr>
                  <w:bCs/>
                  <w:sz w:val="18"/>
                  <w:szCs w:val="21"/>
                </w:rPr>
                <w:alias w:val="Yes"/>
                <w:tag w:val="satisfactory_response"/>
                <w:id w:val="-1396271057"/>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2751E378" w14:textId="77777777" w:rsidR="00D30182" w:rsidRDefault="00000000" w:rsidP="000A28B0">
            <w:pPr>
              <w:jc w:val="center"/>
              <w:rPr>
                <w:bCs/>
                <w:sz w:val="18"/>
                <w:szCs w:val="21"/>
              </w:rPr>
            </w:pPr>
            <w:sdt>
              <w:sdtPr>
                <w:rPr>
                  <w:bCs/>
                  <w:sz w:val="18"/>
                  <w:szCs w:val="21"/>
                </w:rPr>
                <w:alias w:val="Yes"/>
                <w:tag w:val="satisfactory_response"/>
                <w:id w:val="1380059631"/>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0B902A6B" w14:textId="77777777" w:rsidR="00D30182" w:rsidRPr="00182348" w:rsidRDefault="00D30182" w:rsidP="000A28B0">
            <w:pPr>
              <w:pStyle w:val="Comment"/>
            </w:pPr>
          </w:p>
        </w:tc>
      </w:tr>
      <w:tr w:rsidR="00D30182" w:rsidRPr="00182348" w14:paraId="6DE2E8F6" w14:textId="77777777" w:rsidTr="000A28B0">
        <w:trPr>
          <w:cnfStyle w:val="000000010000" w:firstRow="0" w:lastRow="0" w:firstColumn="0" w:lastColumn="0" w:oddVBand="0" w:evenVBand="0" w:oddHBand="0" w:evenHBand="1" w:firstRowFirstColumn="0" w:firstRowLastColumn="0" w:lastRowFirstColumn="0" w:lastRowLastColumn="0"/>
          <w:trHeight w:val="41"/>
        </w:trPr>
        <w:tc>
          <w:tcPr>
            <w:tcW w:w="5772" w:type="dxa"/>
          </w:tcPr>
          <w:p w14:paraId="137FB8AB" w14:textId="77777777" w:rsidR="00D30182" w:rsidRPr="00E85CB1" w:rsidRDefault="00D30182" w:rsidP="00D30182">
            <w:pPr>
              <w:pStyle w:val="SectionEBodyContent1"/>
            </w:pPr>
            <w:r w:rsidRPr="001C3DCD">
              <w:t xml:space="preserve">Created the file that handles the initial noSQL database connection </w:t>
            </w:r>
          </w:p>
        </w:tc>
        <w:tc>
          <w:tcPr>
            <w:tcW w:w="854" w:type="dxa"/>
          </w:tcPr>
          <w:p w14:paraId="25DC35B7" w14:textId="77777777" w:rsidR="00D30182" w:rsidRDefault="00000000" w:rsidP="000A28B0">
            <w:pPr>
              <w:jc w:val="center"/>
              <w:rPr>
                <w:bCs/>
                <w:sz w:val="18"/>
                <w:szCs w:val="21"/>
              </w:rPr>
            </w:pPr>
            <w:sdt>
              <w:sdtPr>
                <w:rPr>
                  <w:bCs/>
                  <w:sz w:val="18"/>
                  <w:szCs w:val="21"/>
                </w:rPr>
                <w:alias w:val="Yes"/>
                <w:tag w:val="satisfactory_response"/>
                <w:id w:val="2078856347"/>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0C056CCC" w14:textId="77777777" w:rsidR="00D30182" w:rsidRDefault="00000000" w:rsidP="000A28B0">
            <w:pPr>
              <w:jc w:val="center"/>
              <w:rPr>
                <w:bCs/>
                <w:sz w:val="18"/>
                <w:szCs w:val="21"/>
              </w:rPr>
            </w:pPr>
            <w:sdt>
              <w:sdtPr>
                <w:rPr>
                  <w:bCs/>
                  <w:sz w:val="18"/>
                  <w:szCs w:val="21"/>
                </w:rPr>
                <w:alias w:val="Yes"/>
                <w:tag w:val="satisfactory_response"/>
                <w:id w:val="477509514"/>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472B943E" w14:textId="77777777" w:rsidR="00D30182" w:rsidRPr="00182348" w:rsidRDefault="00D30182" w:rsidP="000A28B0">
            <w:pPr>
              <w:pStyle w:val="Comment"/>
            </w:pPr>
          </w:p>
        </w:tc>
      </w:tr>
      <w:tr w:rsidR="00D30182" w:rsidRPr="00182348" w14:paraId="0A79765B"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510086C" w14:textId="77777777" w:rsidR="00D30182" w:rsidRPr="00E85CB1" w:rsidRDefault="00D30182" w:rsidP="000A28B0">
            <w:pPr>
              <w:pStyle w:val="SectionEBodyContent1"/>
            </w:pPr>
            <w:r w:rsidRPr="001C3DCD">
              <w:t>Created the file(s) that handle at least ONE of each CRUD operation in the application</w:t>
            </w:r>
          </w:p>
        </w:tc>
        <w:tc>
          <w:tcPr>
            <w:tcW w:w="854" w:type="dxa"/>
          </w:tcPr>
          <w:p w14:paraId="431FF605" w14:textId="77777777" w:rsidR="00D30182" w:rsidRDefault="00000000" w:rsidP="000A28B0">
            <w:pPr>
              <w:jc w:val="center"/>
              <w:rPr>
                <w:bCs/>
                <w:sz w:val="18"/>
                <w:szCs w:val="21"/>
              </w:rPr>
            </w:pPr>
            <w:sdt>
              <w:sdtPr>
                <w:rPr>
                  <w:bCs/>
                  <w:sz w:val="18"/>
                  <w:szCs w:val="21"/>
                </w:rPr>
                <w:alias w:val="Yes"/>
                <w:tag w:val="satisfactory_response"/>
                <w:id w:val="1214541635"/>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3C2DEF0A" w14:textId="77777777" w:rsidR="00D30182" w:rsidRDefault="00000000" w:rsidP="000A28B0">
            <w:pPr>
              <w:jc w:val="center"/>
              <w:rPr>
                <w:bCs/>
                <w:sz w:val="18"/>
                <w:szCs w:val="21"/>
              </w:rPr>
            </w:pPr>
            <w:sdt>
              <w:sdtPr>
                <w:rPr>
                  <w:bCs/>
                  <w:sz w:val="18"/>
                  <w:szCs w:val="21"/>
                </w:rPr>
                <w:alias w:val="Yes"/>
                <w:tag w:val="satisfactory_response"/>
                <w:id w:val="-102893696"/>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49382893" w14:textId="77777777" w:rsidR="00D30182" w:rsidRPr="00182348" w:rsidRDefault="00D30182" w:rsidP="000A28B0">
            <w:pPr>
              <w:pStyle w:val="Comment"/>
            </w:pPr>
          </w:p>
        </w:tc>
      </w:tr>
      <w:tr w:rsidR="00D30182" w:rsidRPr="00182348" w14:paraId="7D17A807"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0BE4A90" w14:textId="77777777" w:rsidR="00D30182" w:rsidRPr="00E85CB1" w:rsidRDefault="00D30182" w:rsidP="000A28B0">
            <w:pPr>
              <w:pStyle w:val="SectionEBodyContent1"/>
            </w:pPr>
            <w:r w:rsidRPr="001C3DCD">
              <w:t xml:space="preserve">Created the file(s) that handle/”controls” the route requests and query the database as required for each CRUD operation  </w:t>
            </w:r>
          </w:p>
        </w:tc>
        <w:tc>
          <w:tcPr>
            <w:tcW w:w="854" w:type="dxa"/>
          </w:tcPr>
          <w:p w14:paraId="4F3F576B" w14:textId="77777777" w:rsidR="00D30182" w:rsidRDefault="00000000" w:rsidP="000A28B0">
            <w:pPr>
              <w:jc w:val="center"/>
              <w:rPr>
                <w:bCs/>
                <w:sz w:val="18"/>
                <w:szCs w:val="21"/>
              </w:rPr>
            </w:pPr>
            <w:sdt>
              <w:sdtPr>
                <w:rPr>
                  <w:bCs/>
                  <w:sz w:val="18"/>
                  <w:szCs w:val="21"/>
                </w:rPr>
                <w:alias w:val="Yes"/>
                <w:tag w:val="satisfactory_response"/>
                <w:id w:val="11427946"/>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4C098D4B" w14:textId="77777777" w:rsidR="00D30182" w:rsidRDefault="00000000" w:rsidP="000A28B0">
            <w:pPr>
              <w:jc w:val="center"/>
              <w:rPr>
                <w:bCs/>
                <w:sz w:val="18"/>
                <w:szCs w:val="21"/>
              </w:rPr>
            </w:pPr>
            <w:sdt>
              <w:sdtPr>
                <w:rPr>
                  <w:bCs/>
                  <w:sz w:val="18"/>
                  <w:szCs w:val="21"/>
                </w:rPr>
                <w:alias w:val="Yes"/>
                <w:tag w:val="satisfactory_response"/>
                <w:id w:val="167484534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257E65E4" w14:textId="77777777" w:rsidR="00D30182" w:rsidRPr="00182348" w:rsidRDefault="00D30182" w:rsidP="000A28B0">
            <w:pPr>
              <w:pStyle w:val="Comment"/>
            </w:pPr>
          </w:p>
        </w:tc>
      </w:tr>
      <w:tr w:rsidR="00D30182" w:rsidRPr="00182348" w14:paraId="023F2758"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F960A55" w14:textId="77777777" w:rsidR="00D30182" w:rsidRPr="00E85CB1" w:rsidRDefault="00D30182" w:rsidP="000A28B0">
            <w:pPr>
              <w:pStyle w:val="SectionEBodyContent1"/>
            </w:pPr>
            <w:r w:rsidRPr="001C3DCD">
              <w:t xml:space="preserve">Learner confirmed CRUD operations &amp; queries are working as intended as follows: </w:t>
            </w:r>
          </w:p>
        </w:tc>
        <w:tc>
          <w:tcPr>
            <w:tcW w:w="854" w:type="dxa"/>
          </w:tcPr>
          <w:p w14:paraId="0A17270A" w14:textId="77777777" w:rsidR="00D30182" w:rsidRDefault="00000000" w:rsidP="000A28B0">
            <w:pPr>
              <w:jc w:val="center"/>
              <w:rPr>
                <w:bCs/>
                <w:sz w:val="18"/>
                <w:szCs w:val="21"/>
              </w:rPr>
            </w:pPr>
            <w:sdt>
              <w:sdtPr>
                <w:rPr>
                  <w:bCs/>
                  <w:sz w:val="18"/>
                  <w:szCs w:val="21"/>
                </w:rPr>
                <w:alias w:val="Yes"/>
                <w:tag w:val="satisfactory_response"/>
                <w:id w:val="-444235698"/>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35415B0A" w14:textId="77777777" w:rsidR="00D30182" w:rsidRDefault="00000000" w:rsidP="000A28B0">
            <w:pPr>
              <w:jc w:val="center"/>
              <w:rPr>
                <w:bCs/>
                <w:sz w:val="18"/>
                <w:szCs w:val="21"/>
              </w:rPr>
            </w:pPr>
            <w:sdt>
              <w:sdtPr>
                <w:rPr>
                  <w:bCs/>
                  <w:sz w:val="18"/>
                  <w:szCs w:val="21"/>
                </w:rPr>
                <w:alias w:val="Yes"/>
                <w:tag w:val="satisfactory_response"/>
                <w:id w:val="650948122"/>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274E4F26" w14:textId="77777777" w:rsidR="00D30182" w:rsidRPr="00182348" w:rsidRDefault="00D30182" w:rsidP="000A28B0">
            <w:pPr>
              <w:pStyle w:val="Comment"/>
            </w:pPr>
          </w:p>
        </w:tc>
      </w:tr>
      <w:tr w:rsidR="00D30182" w:rsidRPr="00182348" w14:paraId="2745D44A"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BD519D5" w14:textId="77777777" w:rsidR="00D30182" w:rsidRPr="001C3DCD" w:rsidRDefault="00D30182" w:rsidP="00D30182">
            <w:pPr>
              <w:pStyle w:val="SectionEBodyContent1"/>
              <w:numPr>
                <w:ilvl w:val="7"/>
                <w:numId w:val="14"/>
              </w:numPr>
              <w:ind w:left="927"/>
            </w:pPr>
            <w:r>
              <w:t>the GUI of the page that handles a GET request, and the successful Postman result for a GET request at the endpoint used.</w:t>
            </w:r>
          </w:p>
        </w:tc>
        <w:tc>
          <w:tcPr>
            <w:tcW w:w="854" w:type="dxa"/>
          </w:tcPr>
          <w:p w14:paraId="494CE96E" w14:textId="77777777" w:rsidR="00D30182" w:rsidRDefault="00000000" w:rsidP="000A28B0">
            <w:pPr>
              <w:jc w:val="center"/>
              <w:rPr>
                <w:bCs/>
                <w:sz w:val="18"/>
                <w:szCs w:val="21"/>
              </w:rPr>
            </w:pPr>
            <w:sdt>
              <w:sdtPr>
                <w:rPr>
                  <w:bCs/>
                  <w:sz w:val="18"/>
                  <w:szCs w:val="21"/>
                </w:rPr>
                <w:alias w:val="Yes"/>
                <w:tag w:val="satisfactory_response"/>
                <w:id w:val="696967911"/>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26A404C4" w14:textId="77777777" w:rsidR="00D30182" w:rsidRDefault="00000000" w:rsidP="000A28B0">
            <w:pPr>
              <w:jc w:val="center"/>
              <w:rPr>
                <w:bCs/>
                <w:sz w:val="18"/>
                <w:szCs w:val="21"/>
              </w:rPr>
            </w:pPr>
            <w:sdt>
              <w:sdtPr>
                <w:rPr>
                  <w:bCs/>
                  <w:sz w:val="18"/>
                  <w:szCs w:val="21"/>
                </w:rPr>
                <w:alias w:val="Yes"/>
                <w:tag w:val="satisfactory_response"/>
                <w:id w:val="-31275780"/>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7D57AAF1" w14:textId="77777777" w:rsidR="00D30182" w:rsidRPr="00182348" w:rsidRDefault="00D30182" w:rsidP="000A28B0">
            <w:pPr>
              <w:pStyle w:val="Comment"/>
            </w:pPr>
          </w:p>
        </w:tc>
      </w:tr>
      <w:tr w:rsidR="00D30182" w:rsidRPr="00182348" w14:paraId="5A6DD9FE"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CEDF493" w14:textId="77777777" w:rsidR="00D30182" w:rsidRPr="001C3DCD" w:rsidRDefault="00D30182" w:rsidP="00D30182">
            <w:pPr>
              <w:pStyle w:val="SectionEBodyContent1"/>
              <w:numPr>
                <w:ilvl w:val="7"/>
                <w:numId w:val="14"/>
              </w:numPr>
              <w:ind w:left="927"/>
            </w:pPr>
            <w:r>
              <w:t>the GUI of the page that handles a POST request, and the successful Postman result for a POST request at the endpoint used.</w:t>
            </w:r>
          </w:p>
        </w:tc>
        <w:tc>
          <w:tcPr>
            <w:tcW w:w="854" w:type="dxa"/>
          </w:tcPr>
          <w:p w14:paraId="0FCC6F24" w14:textId="77777777" w:rsidR="00D30182" w:rsidRDefault="00000000" w:rsidP="000A28B0">
            <w:pPr>
              <w:jc w:val="center"/>
              <w:rPr>
                <w:bCs/>
                <w:sz w:val="18"/>
                <w:szCs w:val="21"/>
              </w:rPr>
            </w:pPr>
            <w:sdt>
              <w:sdtPr>
                <w:rPr>
                  <w:bCs/>
                  <w:sz w:val="18"/>
                  <w:szCs w:val="21"/>
                </w:rPr>
                <w:alias w:val="Yes"/>
                <w:tag w:val="satisfactory_response"/>
                <w:id w:val="2104303135"/>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30D07359" w14:textId="77777777" w:rsidR="00D30182" w:rsidRDefault="00000000" w:rsidP="000A28B0">
            <w:pPr>
              <w:jc w:val="center"/>
              <w:rPr>
                <w:bCs/>
                <w:sz w:val="18"/>
                <w:szCs w:val="21"/>
              </w:rPr>
            </w:pPr>
            <w:sdt>
              <w:sdtPr>
                <w:rPr>
                  <w:bCs/>
                  <w:sz w:val="18"/>
                  <w:szCs w:val="21"/>
                </w:rPr>
                <w:alias w:val="Yes"/>
                <w:tag w:val="satisfactory_response"/>
                <w:id w:val="198597868"/>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47E5EACF" w14:textId="77777777" w:rsidR="00D30182" w:rsidRPr="00182348" w:rsidRDefault="00D30182" w:rsidP="000A28B0">
            <w:pPr>
              <w:pStyle w:val="Comment"/>
            </w:pPr>
          </w:p>
        </w:tc>
      </w:tr>
      <w:tr w:rsidR="00D30182" w:rsidRPr="00182348" w14:paraId="2F98120F"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350DA76" w14:textId="77777777" w:rsidR="00D30182" w:rsidRPr="001C3DCD" w:rsidRDefault="00D30182" w:rsidP="00D30182">
            <w:pPr>
              <w:pStyle w:val="SectionEBodyContent1"/>
              <w:numPr>
                <w:ilvl w:val="7"/>
                <w:numId w:val="14"/>
              </w:numPr>
              <w:ind w:left="927"/>
            </w:pPr>
            <w:r>
              <w:t>the GUI of the page that handles a PUT request, and the successful Postman result for a PUT request at the endpoint used.</w:t>
            </w:r>
          </w:p>
        </w:tc>
        <w:tc>
          <w:tcPr>
            <w:tcW w:w="854" w:type="dxa"/>
          </w:tcPr>
          <w:p w14:paraId="0FD9BE02" w14:textId="77777777" w:rsidR="00D30182" w:rsidRDefault="00000000" w:rsidP="000A28B0">
            <w:pPr>
              <w:jc w:val="center"/>
              <w:rPr>
                <w:bCs/>
                <w:sz w:val="18"/>
                <w:szCs w:val="21"/>
              </w:rPr>
            </w:pPr>
            <w:sdt>
              <w:sdtPr>
                <w:rPr>
                  <w:bCs/>
                  <w:sz w:val="18"/>
                  <w:szCs w:val="21"/>
                </w:rPr>
                <w:alias w:val="Yes"/>
                <w:tag w:val="satisfactory_response"/>
                <w:id w:val="831337578"/>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2F5AFDBD" w14:textId="77777777" w:rsidR="00D30182" w:rsidRDefault="00000000" w:rsidP="000A28B0">
            <w:pPr>
              <w:jc w:val="center"/>
              <w:rPr>
                <w:bCs/>
                <w:sz w:val="18"/>
                <w:szCs w:val="21"/>
              </w:rPr>
            </w:pPr>
            <w:sdt>
              <w:sdtPr>
                <w:rPr>
                  <w:bCs/>
                  <w:sz w:val="18"/>
                  <w:szCs w:val="21"/>
                </w:rPr>
                <w:alias w:val="Yes"/>
                <w:tag w:val="satisfactory_response"/>
                <w:id w:val="121099831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50C4F92D" w14:textId="77777777" w:rsidR="00D30182" w:rsidRPr="00182348" w:rsidRDefault="00D30182" w:rsidP="000A28B0">
            <w:pPr>
              <w:pStyle w:val="Comment"/>
            </w:pPr>
          </w:p>
        </w:tc>
      </w:tr>
      <w:tr w:rsidR="00D30182" w:rsidRPr="00182348" w14:paraId="1F66675D"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7F993B3" w14:textId="77777777" w:rsidR="00D30182" w:rsidRPr="001C3DCD" w:rsidRDefault="00D30182" w:rsidP="00D30182">
            <w:pPr>
              <w:pStyle w:val="SectionEBodyContent1"/>
              <w:numPr>
                <w:ilvl w:val="7"/>
                <w:numId w:val="14"/>
              </w:numPr>
              <w:ind w:left="927"/>
            </w:pPr>
            <w:r>
              <w:t>the GUI of the page that handles a DELETE request, and the successful Postman result for a DELETE request at the endpoint used.</w:t>
            </w:r>
          </w:p>
        </w:tc>
        <w:tc>
          <w:tcPr>
            <w:tcW w:w="854" w:type="dxa"/>
          </w:tcPr>
          <w:p w14:paraId="3CA43A74" w14:textId="77777777" w:rsidR="00D30182" w:rsidRDefault="00000000" w:rsidP="000A28B0">
            <w:pPr>
              <w:jc w:val="center"/>
              <w:rPr>
                <w:bCs/>
                <w:sz w:val="18"/>
                <w:szCs w:val="21"/>
              </w:rPr>
            </w:pPr>
            <w:sdt>
              <w:sdtPr>
                <w:rPr>
                  <w:bCs/>
                  <w:sz w:val="18"/>
                  <w:szCs w:val="21"/>
                </w:rPr>
                <w:alias w:val="Yes"/>
                <w:tag w:val="satisfactory_response"/>
                <w:id w:val="1377200897"/>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03635AB9" w14:textId="77777777" w:rsidR="00D30182" w:rsidRDefault="00000000" w:rsidP="000A28B0">
            <w:pPr>
              <w:jc w:val="center"/>
              <w:rPr>
                <w:bCs/>
                <w:sz w:val="18"/>
                <w:szCs w:val="21"/>
              </w:rPr>
            </w:pPr>
            <w:sdt>
              <w:sdtPr>
                <w:rPr>
                  <w:bCs/>
                  <w:sz w:val="18"/>
                  <w:szCs w:val="21"/>
                </w:rPr>
                <w:alias w:val="Yes"/>
                <w:tag w:val="satisfactory_response"/>
                <w:id w:val="-776634061"/>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159C11DF" w14:textId="77777777" w:rsidR="00D30182" w:rsidRPr="00182348" w:rsidRDefault="00D30182" w:rsidP="000A28B0">
            <w:pPr>
              <w:pStyle w:val="Comment"/>
            </w:pPr>
          </w:p>
        </w:tc>
      </w:tr>
      <w:tr w:rsidR="00D30182" w:rsidRPr="00182348" w14:paraId="4F0EDCEC"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6981BF9" w14:textId="77777777" w:rsidR="00D30182" w:rsidRPr="001C3DCD" w:rsidRDefault="00D30182" w:rsidP="00D30182">
            <w:pPr>
              <w:pStyle w:val="SectionEBodyContent1"/>
              <w:numPr>
                <w:ilvl w:val="7"/>
                <w:numId w:val="14"/>
              </w:numPr>
              <w:ind w:left="927"/>
            </w:pPr>
            <w:r>
              <w:t>the GUI of the page that handles a GET By ID request, and the successful Postman result for a GET By ID request at the endpoint used.</w:t>
            </w:r>
          </w:p>
        </w:tc>
        <w:tc>
          <w:tcPr>
            <w:tcW w:w="854" w:type="dxa"/>
          </w:tcPr>
          <w:p w14:paraId="0475FA59" w14:textId="77777777" w:rsidR="00D30182" w:rsidRDefault="00000000" w:rsidP="000A28B0">
            <w:pPr>
              <w:jc w:val="center"/>
              <w:rPr>
                <w:bCs/>
                <w:sz w:val="18"/>
                <w:szCs w:val="21"/>
              </w:rPr>
            </w:pPr>
            <w:sdt>
              <w:sdtPr>
                <w:rPr>
                  <w:bCs/>
                  <w:sz w:val="18"/>
                  <w:szCs w:val="21"/>
                </w:rPr>
                <w:alias w:val="Yes"/>
                <w:tag w:val="satisfactory_response"/>
                <w:id w:val="467022895"/>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3D11E879" w14:textId="77777777" w:rsidR="00D30182" w:rsidRDefault="00000000" w:rsidP="000A28B0">
            <w:pPr>
              <w:jc w:val="center"/>
              <w:rPr>
                <w:bCs/>
                <w:sz w:val="18"/>
                <w:szCs w:val="21"/>
              </w:rPr>
            </w:pPr>
            <w:sdt>
              <w:sdtPr>
                <w:rPr>
                  <w:bCs/>
                  <w:sz w:val="18"/>
                  <w:szCs w:val="21"/>
                </w:rPr>
                <w:alias w:val="Yes"/>
                <w:tag w:val="satisfactory_response"/>
                <w:id w:val="943275094"/>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73103003" w14:textId="77777777" w:rsidR="00D30182" w:rsidRPr="00182348" w:rsidRDefault="00D30182" w:rsidP="000A28B0">
            <w:pPr>
              <w:pStyle w:val="Comment"/>
            </w:pPr>
          </w:p>
        </w:tc>
      </w:tr>
      <w:tr w:rsidR="00D30182" w:rsidRPr="00182348" w14:paraId="7B153E63"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Borders>
              <w:bottom w:val="nil"/>
            </w:tcBorders>
          </w:tcPr>
          <w:p w14:paraId="083E30EA" w14:textId="77777777" w:rsidR="00D30182" w:rsidRPr="00E85CB1" w:rsidRDefault="00D30182" w:rsidP="000A28B0">
            <w:pPr>
              <w:pStyle w:val="SectionEBodyContent1"/>
            </w:pPr>
            <w:r w:rsidRPr="008E4ADA">
              <w:t>Learner has confirmed approval of RESTful API &amp; supporting documentation with assessor</w:t>
            </w:r>
          </w:p>
        </w:tc>
        <w:tc>
          <w:tcPr>
            <w:tcW w:w="854" w:type="dxa"/>
            <w:tcBorders>
              <w:bottom w:val="nil"/>
            </w:tcBorders>
          </w:tcPr>
          <w:p w14:paraId="54E7390E" w14:textId="77777777" w:rsidR="00D30182" w:rsidRDefault="00000000" w:rsidP="000A28B0">
            <w:pPr>
              <w:jc w:val="center"/>
              <w:rPr>
                <w:bCs/>
                <w:sz w:val="18"/>
                <w:szCs w:val="21"/>
              </w:rPr>
            </w:pPr>
            <w:sdt>
              <w:sdtPr>
                <w:rPr>
                  <w:bCs/>
                  <w:sz w:val="18"/>
                  <w:szCs w:val="21"/>
                </w:rPr>
                <w:alias w:val="Yes"/>
                <w:tag w:val="satisfactory_response"/>
                <w:id w:val="482587962"/>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Borders>
              <w:bottom w:val="nil"/>
            </w:tcBorders>
          </w:tcPr>
          <w:p w14:paraId="4584A2D4" w14:textId="77777777" w:rsidR="00D30182" w:rsidRDefault="00000000" w:rsidP="000A28B0">
            <w:pPr>
              <w:jc w:val="center"/>
              <w:rPr>
                <w:bCs/>
                <w:sz w:val="18"/>
                <w:szCs w:val="21"/>
              </w:rPr>
            </w:pPr>
            <w:sdt>
              <w:sdtPr>
                <w:rPr>
                  <w:bCs/>
                  <w:sz w:val="18"/>
                  <w:szCs w:val="21"/>
                </w:rPr>
                <w:alias w:val="Yes"/>
                <w:tag w:val="satisfactory_response"/>
                <w:id w:val="-469524178"/>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Borders>
              <w:bottom w:val="nil"/>
            </w:tcBorders>
          </w:tcPr>
          <w:p w14:paraId="0C678991" w14:textId="77777777" w:rsidR="00D30182" w:rsidRPr="00182348" w:rsidRDefault="00D30182" w:rsidP="000A28B0">
            <w:pPr>
              <w:pStyle w:val="Comment"/>
            </w:pPr>
          </w:p>
        </w:tc>
      </w:tr>
      <w:tr w:rsidR="00D30182" w:rsidRPr="00182348" w14:paraId="3969B1DA" w14:textId="77777777" w:rsidTr="000A28B0">
        <w:trPr>
          <w:cnfStyle w:val="000000010000" w:firstRow="0" w:lastRow="0" w:firstColumn="0" w:lastColumn="0" w:oddVBand="0" w:evenVBand="0" w:oddHBand="0" w:evenHBand="1" w:firstRowFirstColumn="0" w:firstRowLastColumn="0" w:lastRowFirstColumn="0" w:lastRowLastColumn="0"/>
          <w:trHeight w:val="680"/>
        </w:trPr>
        <w:tc>
          <w:tcPr>
            <w:tcW w:w="10443" w:type="dxa"/>
            <w:gridSpan w:val="4"/>
            <w:shd w:val="clear" w:color="auto" w:fill="D8D8D9" w:themeFill="accent1" w:themeFillTint="33"/>
            <w:vAlign w:val="center"/>
          </w:tcPr>
          <w:p w14:paraId="79075D70" w14:textId="77777777" w:rsidR="00D30182" w:rsidRPr="004E0FEA" w:rsidRDefault="00D30182" w:rsidP="000A28B0">
            <w:pPr>
              <w:spacing w:line="276" w:lineRule="auto"/>
              <w:rPr>
                <w:b/>
                <w:bCs/>
              </w:rPr>
            </w:pPr>
            <w:r w:rsidRPr="004E0FEA">
              <w:rPr>
                <w:b/>
                <w:bCs/>
              </w:rPr>
              <w:t xml:space="preserve">Part </w:t>
            </w:r>
            <w:r>
              <w:rPr>
                <w:b/>
                <w:bCs/>
              </w:rPr>
              <w:t>5</w:t>
            </w:r>
            <w:r w:rsidRPr="004E0FEA">
              <w:rPr>
                <w:b/>
                <w:bCs/>
              </w:rPr>
              <w:t xml:space="preserve"> – </w:t>
            </w:r>
            <w:r>
              <w:rPr>
                <w:b/>
                <w:bCs/>
              </w:rPr>
              <w:t>Refine the Client and Server</w:t>
            </w:r>
          </w:p>
          <w:p w14:paraId="2A988D19" w14:textId="77777777" w:rsidR="00D30182" w:rsidRPr="00182348" w:rsidRDefault="00D30182" w:rsidP="000A28B0">
            <w:pPr>
              <w:pStyle w:val="Comment"/>
              <w:spacing w:before="0" w:after="0"/>
            </w:pPr>
            <w:r>
              <w:t>Assessment Documentation</w:t>
            </w:r>
          </w:p>
        </w:tc>
      </w:tr>
      <w:tr w:rsidR="00D30182" w:rsidRPr="00182348" w14:paraId="49ECC088"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6D8D3C2" w14:textId="77777777" w:rsidR="00D30182" w:rsidRPr="00E85CB1" w:rsidRDefault="00D30182" w:rsidP="00D30182">
            <w:pPr>
              <w:pStyle w:val="SectionEBodyContent1"/>
              <w:numPr>
                <w:ilvl w:val="0"/>
                <w:numId w:val="35"/>
              </w:numPr>
            </w:pPr>
            <w:r w:rsidRPr="008D293A">
              <w:lastRenderedPageBreak/>
              <w:t>Incorporated at least ONE sort key into a query made to the noSQL database and provide a screenshot of the code</w:t>
            </w:r>
          </w:p>
        </w:tc>
        <w:tc>
          <w:tcPr>
            <w:tcW w:w="854" w:type="dxa"/>
          </w:tcPr>
          <w:p w14:paraId="674091F7" w14:textId="77777777" w:rsidR="00D30182" w:rsidRDefault="00000000" w:rsidP="000A28B0">
            <w:pPr>
              <w:jc w:val="center"/>
              <w:rPr>
                <w:bCs/>
                <w:sz w:val="18"/>
                <w:szCs w:val="21"/>
              </w:rPr>
            </w:pPr>
            <w:sdt>
              <w:sdtPr>
                <w:rPr>
                  <w:bCs/>
                  <w:sz w:val="18"/>
                  <w:szCs w:val="21"/>
                </w:rPr>
                <w:alias w:val="Yes"/>
                <w:tag w:val="satisfactory_response"/>
                <w:id w:val="-1303760761"/>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332C9E6D" w14:textId="77777777" w:rsidR="00D30182" w:rsidRDefault="00000000" w:rsidP="000A28B0">
            <w:pPr>
              <w:jc w:val="center"/>
              <w:rPr>
                <w:bCs/>
                <w:sz w:val="18"/>
                <w:szCs w:val="21"/>
              </w:rPr>
            </w:pPr>
            <w:sdt>
              <w:sdtPr>
                <w:rPr>
                  <w:bCs/>
                  <w:sz w:val="18"/>
                  <w:szCs w:val="21"/>
                </w:rPr>
                <w:alias w:val="Yes"/>
                <w:tag w:val="satisfactory_response"/>
                <w:id w:val="-224300408"/>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51C69270" w14:textId="77777777" w:rsidR="00D30182" w:rsidRPr="00182348" w:rsidRDefault="00D30182" w:rsidP="000A28B0">
            <w:pPr>
              <w:pStyle w:val="Comment"/>
            </w:pPr>
          </w:p>
        </w:tc>
      </w:tr>
      <w:tr w:rsidR="00D30182" w:rsidRPr="00182348" w14:paraId="299779E1"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AA30630" w14:textId="77777777" w:rsidR="00D30182" w:rsidRPr="00E85CB1" w:rsidRDefault="00D30182" w:rsidP="00D30182">
            <w:pPr>
              <w:pStyle w:val="SectionEBodyContent1"/>
            </w:pPr>
            <w:r w:rsidRPr="008D293A">
              <w:t xml:space="preserve">Provided TWO screenshot of a Morgan output that details the through-put for TWO CRUD request. (One Read &amp; One Write request)  </w:t>
            </w:r>
          </w:p>
        </w:tc>
        <w:tc>
          <w:tcPr>
            <w:tcW w:w="854" w:type="dxa"/>
          </w:tcPr>
          <w:p w14:paraId="7B311EAC" w14:textId="77777777" w:rsidR="00D30182" w:rsidRDefault="00000000" w:rsidP="000A28B0">
            <w:pPr>
              <w:jc w:val="center"/>
              <w:rPr>
                <w:bCs/>
                <w:sz w:val="18"/>
                <w:szCs w:val="21"/>
              </w:rPr>
            </w:pPr>
            <w:sdt>
              <w:sdtPr>
                <w:rPr>
                  <w:bCs/>
                  <w:sz w:val="18"/>
                  <w:szCs w:val="21"/>
                </w:rPr>
                <w:alias w:val="Yes"/>
                <w:tag w:val="satisfactory_response"/>
                <w:id w:val="-1740864770"/>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2672B861" w14:textId="77777777" w:rsidR="00D30182" w:rsidRDefault="00000000" w:rsidP="000A28B0">
            <w:pPr>
              <w:jc w:val="center"/>
              <w:rPr>
                <w:bCs/>
                <w:sz w:val="18"/>
                <w:szCs w:val="21"/>
              </w:rPr>
            </w:pPr>
            <w:sdt>
              <w:sdtPr>
                <w:rPr>
                  <w:bCs/>
                  <w:sz w:val="18"/>
                  <w:szCs w:val="21"/>
                </w:rPr>
                <w:alias w:val="Yes"/>
                <w:tag w:val="satisfactory_response"/>
                <w:id w:val="452921074"/>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1A181983" w14:textId="77777777" w:rsidR="00D30182" w:rsidRPr="00182348" w:rsidRDefault="00D30182" w:rsidP="000A28B0">
            <w:pPr>
              <w:pStyle w:val="Comment"/>
            </w:pPr>
          </w:p>
        </w:tc>
      </w:tr>
      <w:tr w:rsidR="00D30182" w:rsidRPr="00182348" w14:paraId="2544C801"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32B6490" w14:textId="77777777" w:rsidR="00D30182" w:rsidRPr="00E85CB1" w:rsidRDefault="00D30182" w:rsidP="000A28B0">
            <w:pPr>
              <w:pStyle w:val="SectionEBodyContent1"/>
            </w:pPr>
            <w:r w:rsidRPr="008D293A">
              <w:t>Listed at least TWO methods in which we have or can optimise the through-put of the queries to database</w:t>
            </w:r>
          </w:p>
        </w:tc>
        <w:tc>
          <w:tcPr>
            <w:tcW w:w="854" w:type="dxa"/>
          </w:tcPr>
          <w:p w14:paraId="22BDA827" w14:textId="77777777" w:rsidR="00D30182" w:rsidRDefault="00000000" w:rsidP="000A28B0">
            <w:pPr>
              <w:jc w:val="center"/>
              <w:rPr>
                <w:bCs/>
                <w:sz w:val="18"/>
                <w:szCs w:val="21"/>
              </w:rPr>
            </w:pPr>
            <w:sdt>
              <w:sdtPr>
                <w:rPr>
                  <w:bCs/>
                  <w:sz w:val="18"/>
                  <w:szCs w:val="21"/>
                </w:rPr>
                <w:alias w:val="Yes"/>
                <w:tag w:val="satisfactory_response"/>
                <w:id w:val="-947390198"/>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60E8B0B7" w14:textId="77777777" w:rsidR="00D30182" w:rsidRDefault="00000000" w:rsidP="000A28B0">
            <w:pPr>
              <w:jc w:val="center"/>
              <w:rPr>
                <w:bCs/>
                <w:sz w:val="18"/>
                <w:szCs w:val="21"/>
              </w:rPr>
            </w:pPr>
            <w:sdt>
              <w:sdtPr>
                <w:rPr>
                  <w:bCs/>
                  <w:sz w:val="18"/>
                  <w:szCs w:val="21"/>
                </w:rPr>
                <w:alias w:val="Yes"/>
                <w:tag w:val="satisfactory_response"/>
                <w:id w:val="32871245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59D0406F" w14:textId="77777777" w:rsidR="00D30182" w:rsidRPr="00182348" w:rsidRDefault="00D30182" w:rsidP="000A28B0">
            <w:pPr>
              <w:pStyle w:val="Comment"/>
            </w:pPr>
          </w:p>
        </w:tc>
      </w:tr>
      <w:tr w:rsidR="00D30182" w:rsidRPr="00182348" w14:paraId="15D64B1C"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AB9947F" w14:textId="77777777" w:rsidR="00D30182" w:rsidRPr="00E85CB1" w:rsidRDefault="00D30182" w:rsidP="000A28B0">
            <w:pPr>
              <w:pStyle w:val="SectionEBodyContent1"/>
            </w:pPr>
            <w:r w:rsidRPr="008D293A">
              <w:t xml:space="preserve">Created at least TWO composite indexes to optimise queries made to the selected noSQL database </w:t>
            </w:r>
          </w:p>
        </w:tc>
        <w:tc>
          <w:tcPr>
            <w:tcW w:w="854" w:type="dxa"/>
          </w:tcPr>
          <w:p w14:paraId="1C82A694" w14:textId="77777777" w:rsidR="00D30182" w:rsidRDefault="00000000" w:rsidP="000A28B0">
            <w:pPr>
              <w:jc w:val="center"/>
              <w:rPr>
                <w:bCs/>
                <w:sz w:val="18"/>
                <w:szCs w:val="21"/>
              </w:rPr>
            </w:pPr>
            <w:sdt>
              <w:sdtPr>
                <w:rPr>
                  <w:bCs/>
                  <w:sz w:val="18"/>
                  <w:szCs w:val="21"/>
                </w:rPr>
                <w:alias w:val="Yes"/>
                <w:tag w:val="satisfactory_response"/>
                <w:id w:val="2145303429"/>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5B3D3875" w14:textId="77777777" w:rsidR="00D30182" w:rsidRDefault="00000000" w:rsidP="000A28B0">
            <w:pPr>
              <w:jc w:val="center"/>
              <w:rPr>
                <w:bCs/>
                <w:sz w:val="18"/>
                <w:szCs w:val="21"/>
              </w:rPr>
            </w:pPr>
            <w:sdt>
              <w:sdtPr>
                <w:rPr>
                  <w:bCs/>
                  <w:sz w:val="18"/>
                  <w:szCs w:val="21"/>
                </w:rPr>
                <w:alias w:val="Yes"/>
                <w:tag w:val="satisfactory_response"/>
                <w:id w:val="545181945"/>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56ABBF4A" w14:textId="77777777" w:rsidR="00D30182" w:rsidRPr="00182348" w:rsidRDefault="00D30182" w:rsidP="000A28B0">
            <w:pPr>
              <w:pStyle w:val="Comment"/>
            </w:pPr>
          </w:p>
        </w:tc>
      </w:tr>
      <w:tr w:rsidR="00D30182" w:rsidRPr="00182348" w14:paraId="55114508"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90C20C0" w14:textId="77777777" w:rsidR="00D30182" w:rsidRPr="00E85CB1" w:rsidRDefault="00D30182" w:rsidP="000A28B0">
            <w:pPr>
              <w:pStyle w:val="SectionEBodyContent1"/>
            </w:pPr>
            <w:r w:rsidRPr="008D293A">
              <w:t xml:space="preserve">Described the function of each index created above and how they optimise the queries to the database </w:t>
            </w:r>
          </w:p>
        </w:tc>
        <w:tc>
          <w:tcPr>
            <w:tcW w:w="854" w:type="dxa"/>
          </w:tcPr>
          <w:p w14:paraId="41514CB4" w14:textId="77777777" w:rsidR="00D30182" w:rsidRDefault="00000000" w:rsidP="000A28B0">
            <w:pPr>
              <w:jc w:val="center"/>
              <w:rPr>
                <w:bCs/>
                <w:sz w:val="18"/>
                <w:szCs w:val="21"/>
              </w:rPr>
            </w:pPr>
            <w:sdt>
              <w:sdtPr>
                <w:rPr>
                  <w:bCs/>
                  <w:sz w:val="18"/>
                  <w:szCs w:val="21"/>
                </w:rPr>
                <w:alias w:val="Yes"/>
                <w:tag w:val="satisfactory_response"/>
                <w:id w:val="-1913762981"/>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66F85EE5" w14:textId="77777777" w:rsidR="00D30182" w:rsidRDefault="00000000" w:rsidP="000A28B0">
            <w:pPr>
              <w:jc w:val="center"/>
              <w:rPr>
                <w:bCs/>
                <w:sz w:val="18"/>
                <w:szCs w:val="21"/>
              </w:rPr>
            </w:pPr>
            <w:sdt>
              <w:sdtPr>
                <w:rPr>
                  <w:bCs/>
                  <w:sz w:val="18"/>
                  <w:szCs w:val="21"/>
                </w:rPr>
                <w:alias w:val="Yes"/>
                <w:tag w:val="satisfactory_response"/>
                <w:id w:val="-911002210"/>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615D584C" w14:textId="77777777" w:rsidR="00D30182" w:rsidRPr="00182348" w:rsidRDefault="00D30182" w:rsidP="000A28B0">
            <w:pPr>
              <w:pStyle w:val="Comment"/>
            </w:pPr>
          </w:p>
        </w:tc>
      </w:tr>
      <w:tr w:rsidR="00D30182" w:rsidRPr="00182348" w14:paraId="1BCB4103"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292338D" w14:textId="77777777" w:rsidR="00D30182" w:rsidRDefault="00D30182" w:rsidP="000A28B0">
            <w:pPr>
              <w:pStyle w:val="SectionEBodyContent1"/>
            </w:pPr>
            <w:r w:rsidRPr="008D293A">
              <w:t>Perform a query against at least ONE of the newly created index and provide a screenshot of both (i) the code of the index query, and (ii) the change to the GUI page based on the altered query</w:t>
            </w:r>
          </w:p>
        </w:tc>
        <w:tc>
          <w:tcPr>
            <w:tcW w:w="854" w:type="dxa"/>
          </w:tcPr>
          <w:p w14:paraId="0DD0746E" w14:textId="77777777" w:rsidR="00D30182" w:rsidRDefault="00000000" w:rsidP="000A28B0">
            <w:pPr>
              <w:jc w:val="center"/>
              <w:rPr>
                <w:bCs/>
                <w:sz w:val="18"/>
                <w:szCs w:val="21"/>
              </w:rPr>
            </w:pPr>
            <w:sdt>
              <w:sdtPr>
                <w:rPr>
                  <w:bCs/>
                  <w:sz w:val="18"/>
                  <w:szCs w:val="21"/>
                </w:rPr>
                <w:alias w:val="Yes"/>
                <w:tag w:val="satisfactory_response"/>
                <w:id w:val="-792360247"/>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110F4906" w14:textId="77777777" w:rsidR="00D30182" w:rsidRDefault="00000000" w:rsidP="000A28B0">
            <w:pPr>
              <w:jc w:val="center"/>
              <w:rPr>
                <w:bCs/>
                <w:sz w:val="18"/>
                <w:szCs w:val="21"/>
              </w:rPr>
            </w:pPr>
            <w:sdt>
              <w:sdtPr>
                <w:rPr>
                  <w:bCs/>
                  <w:sz w:val="18"/>
                  <w:szCs w:val="21"/>
                </w:rPr>
                <w:alias w:val="Yes"/>
                <w:tag w:val="satisfactory_response"/>
                <w:id w:val="176294793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12713357" w14:textId="77777777" w:rsidR="00D30182" w:rsidRPr="00182348" w:rsidRDefault="00D30182" w:rsidP="000A28B0">
            <w:pPr>
              <w:pStyle w:val="Comment"/>
            </w:pPr>
          </w:p>
        </w:tc>
      </w:tr>
      <w:tr w:rsidR="00D30182" w:rsidRPr="00182348" w14:paraId="616EB148"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F89D09A" w14:textId="77777777" w:rsidR="00D30182" w:rsidRDefault="00D30182" w:rsidP="000A28B0">
            <w:pPr>
              <w:pStyle w:val="SectionEBodyContent1"/>
            </w:pPr>
            <w:r w:rsidRPr="008D293A">
              <w:t xml:space="preserve">Implemented the file(s) which handle authentication, authorisation and one admin level of authorisation for the server-side API </w:t>
            </w:r>
          </w:p>
        </w:tc>
        <w:tc>
          <w:tcPr>
            <w:tcW w:w="854" w:type="dxa"/>
          </w:tcPr>
          <w:p w14:paraId="45148CD8" w14:textId="77777777" w:rsidR="00D30182" w:rsidRDefault="00000000" w:rsidP="000A28B0">
            <w:pPr>
              <w:jc w:val="center"/>
              <w:rPr>
                <w:bCs/>
                <w:sz w:val="18"/>
                <w:szCs w:val="21"/>
              </w:rPr>
            </w:pPr>
            <w:sdt>
              <w:sdtPr>
                <w:rPr>
                  <w:bCs/>
                  <w:sz w:val="18"/>
                  <w:szCs w:val="21"/>
                </w:rPr>
                <w:alias w:val="Yes"/>
                <w:tag w:val="satisfactory_response"/>
                <w:id w:val="-98260859"/>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406C1FB2" w14:textId="77777777" w:rsidR="00D30182" w:rsidRDefault="00000000" w:rsidP="000A28B0">
            <w:pPr>
              <w:jc w:val="center"/>
              <w:rPr>
                <w:bCs/>
                <w:sz w:val="18"/>
                <w:szCs w:val="21"/>
              </w:rPr>
            </w:pPr>
            <w:sdt>
              <w:sdtPr>
                <w:rPr>
                  <w:bCs/>
                  <w:sz w:val="18"/>
                  <w:szCs w:val="21"/>
                </w:rPr>
                <w:alias w:val="Yes"/>
                <w:tag w:val="satisfactory_response"/>
                <w:id w:val="-1775468880"/>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0F08D8B8" w14:textId="77777777" w:rsidR="00D30182" w:rsidRPr="00182348" w:rsidRDefault="00D30182" w:rsidP="000A28B0">
            <w:pPr>
              <w:pStyle w:val="Comment"/>
            </w:pPr>
          </w:p>
        </w:tc>
      </w:tr>
      <w:tr w:rsidR="00D30182" w:rsidRPr="00182348" w14:paraId="4B274F17"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E93F7F6" w14:textId="77777777" w:rsidR="00D30182" w:rsidRDefault="00D30182" w:rsidP="000A28B0">
            <w:pPr>
              <w:pStyle w:val="SectionEBodyContent1"/>
            </w:pPr>
            <w:r w:rsidRPr="008D293A">
              <w:t>Created the file(s) which encrypt relevant authentication data and stated the technology used to encrypt the data</w:t>
            </w:r>
          </w:p>
        </w:tc>
        <w:tc>
          <w:tcPr>
            <w:tcW w:w="854" w:type="dxa"/>
          </w:tcPr>
          <w:p w14:paraId="3D9C8C48" w14:textId="77777777" w:rsidR="00D30182" w:rsidRDefault="00000000" w:rsidP="000A28B0">
            <w:pPr>
              <w:jc w:val="center"/>
              <w:rPr>
                <w:bCs/>
                <w:sz w:val="18"/>
                <w:szCs w:val="21"/>
              </w:rPr>
            </w:pPr>
            <w:sdt>
              <w:sdtPr>
                <w:rPr>
                  <w:bCs/>
                  <w:sz w:val="18"/>
                  <w:szCs w:val="21"/>
                </w:rPr>
                <w:alias w:val="Yes"/>
                <w:tag w:val="satisfactory_response"/>
                <w:id w:val="-1884629159"/>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39BE7FFF" w14:textId="77777777" w:rsidR="00D30182" w:rsidRDefault="00000000" w:rsidP="000A28B0">
            <w:pPr>
              <w:jc w:val="center"/>
              <w:rPr>
                <w:bCs/>
                <w:sz w:val="18"/>
                <w:szCs w:val="21"/>
              </w:rPr>
            </w:pPr>
            <w:sdt>
              <w:sdtPr>
                <w:rPr>
                  <w:bCs/>
                  <w:sz w:val="18"/>
                  <w:szCs w:val="21"/>
                </w:rPr>
                <w:alias w:val="Yes"/>
                <w:tag w:val="satisfactory_response"/>
                <w:id w:val="-1559170037"/>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5C412B4F" w14:textId="77777777" w:rsidR="00D30182" w:rsidRPr="00182348" w:rsidRDefault="00D30182" w:rsidP="000A28B0">
            <w:pPr>
              <w:pStyle w:val="Comment"/>
            </w:pPr>
          </w:p>
        </w:tc>
      </w:tr>
      <w:tr w:rsidR="00D30182" w:rsidRPr="00182348" w14:paraId="36905E66"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E11F395" w14:textId="77777777" w:rsidR="00D30182" w:rsidRDefault="00D30182" w:rsidP="000A28B0">
            <w:pPr>
              <w:pStyle w:val="SectionEBodyContent1"/>
            </w:pPr>
            <w:r w:rsidRPr="008D293A">
              <w:t>Learner confirmed ONE technology used in the application to secure the API’s authorisation / authentication processes describe its function</w:t>
            </w:r>
          </w:p>
        </w:tc>
        <w:tc>
          <w:tcPr>
            <w:tcW w:w="854" w:type="dxa"/>
          </w:tcPr>
          <w:p w14:paraId="51BA66E1" w14:textId="77777777" w:rsidR="00D30182" w:rsidRDefault="00000000" w:rsidP="000A28B0">
            <w:pPr>
              <w:jc w:val="center"/>
              <w:rPr>
                <w:bCs/>
                <w:sz w:val="18"/>
                <w:szCs w:val="21"/>
              </w:rPr>
            </w:pPr>
            <w:sdt>
              <w:sdtPr>
                <w:rPr>
                  <w:bCs/>
                  <w:sz w:val="18"/>
                  <w:szCs w:val="21"/>
                </w:rPr>
                <w:alias w:val="Yes"/>
                <w:tag w:val="satisfactory_response"/>
                <w:id w:val="739363118"/>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7709B813" w14:textId="77777777" w:rsidR="00D30182" w:rsidRDefault="00000000" w:rsidP="000A28B0">
            <w:pPr>
              <w:jc w:val="center"/>
              <w:rPr>
                <w:bCs/>
                <w:sz w:val="18"/>
                <w:szCs w:val="21"/>
              </w:rPr>
            </w:pPr>
            <w:sdt>
              <w:sdtPr>
                <w:rPr>
                  <w:bCs/>
                  <w:sz w:val="18"/>
                  <w:szCs w:val="21"/>
                </w:rPr>
                <w:alias w:val="Yes"/>
                <w:tag w:val="satisfactory_response"/>
                <w:id w:val="197170672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4AE7B826" w14:textId="77777777" w:rsidR="00D30182" w:rsidRPr="00182348" w:rsidRDefault="00D30182" w:rsidP="000A28B0">
            <w:pPr>
              <w:pStyle w:val="Comment"/>
            </w:pPr>
          </w:p>
        </w:tc>
      </w:tr>
      <w:tr w:rsidR="00D30182" w:rsidRPr="00182348" w14:paraId="3D65154F"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B824BAA" w14:textId="77777777" w:rsidR="00D30182" w:rsidRDefault="00D30182" w:rsidP="000A28B0">
            <w:pPr>
              <w:pStyle w:val="SectionEBodyContent1"/>
            </w:pPr>
            <w:r w:rsidRPr="008D293A">
              <w:t>Learner has configured the Time-To-Live (TTL) for the objects created by the “auth” technology and explained how TTL has been adjusted</w:t>
            </w:r>
          </w:p>
        </w:tc>
        <w:tc>
          <w:tcPr>
            <w:tcW w:w="854" w:type="dxa"/>
          </w:tcPr>
          <w:p w14:paraId="309DA614" w14:textId="77777777" w:rsidR="00D30182" w:rsidRDefault="00000000" w:rsidP="000A28B0">
            <w:pPr>
              <w:jc w:val="center"/>
              <w:rPr>
                <w:bCs/>
                <w:sz w:val="18"/>
                <w:szCs w:val="21"/>
              </w:rPr>
            </w:pPr>
            <w:sdt>
              <w:sdtPr>
                <w:rPr>
                  <w:bCs/>
                  <w:sz w:val="18"/>
                  <w:szCs w:val="21"/>
                </w:rPr>
                <w:alias w:val="Yes"/>
                <w:tag w:val="satisfactory_response"/>
                <w:id w:val="-284348280"/>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2AF927A1" w14:textId="77777777" w:rsidR="00D30182" w:rsidRDefault="00000000" w:rsidP="000A28B0">
            <w:pPr>
              <w:jc w:val="center"/>
              <w:rPr>
                <w:bCs/>
                <w:sz w:val="18"/>
                <w:szCs w:val="21"/>
              </w:rPr>
            </w:pPr>
            <w:sdt>
              <w:sdtPr>
                <w:rPr>
                  <w:bCs/>
                  <w:sz w:val="18"/>
                  <w:szCs w:val="21"/>
                </w:rPr>
                <w:alias w:val="Yes"/>
                <w:tag w:val="satisfactory_response"/>
                <w:id w:val="-1746327000"/>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33722794" w14:textId="77777777" w:rsidR="00D30182" w:rsidRPr="00182348" w:rsidRDefault="00D30182" w:rsidP="000A28B0">
            <w:pPr>
              <w:pStyle w:val="Comment"/>
            </w:pPr>
          </w:p>
        </w:tc>
      </w:tr>
      <w:tr w:rsidR="00D30182" w:rsidRPr="00182348" w14:paraId="315F7215"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9EF488B" w14:textId="77777777" w:rsidR="00D30182" w:rsidRDefault="00D30182" w:rsidP="000A28B0">
            <w:pPr>
              <w:pStyle w:val="SectionEBodyContent1"/>
            </w:pPr>
            <w:r w:rsidRPr="008D293A">
              <w:t xml:space="preserve">Stated ONE technology used to configure the server software to minimize potential database attacks and describe its function </w:t>
            </w:r>
          </w:p>
        </w:tc>
        <w:tc>
          <w:tcPr>
            <w:tcW w:w="854" w:type="dxa"/>
          </w:tcPr>
          <w:p w14:paraId="1BBEFC54" w14:textId="77777777" w:rsidR="00D30182" w:rsidRDefault="00000000" w:rsidP="000A28B0">
            <w:pPr>
              <w:jc w:val="center"/>
              <w:rPr>
                <w:bCs/>
                <w:sz w:val="18"/>
                <w:szCs w:val="21"/>
              </w:rPr>
            </w:pPr>
            <w:sdt>
              <w:sdtPr>
                <w:rPr>
                  <w:bCs/>
                  <w:sz w:val="18"/>
                  <w:szCs w:val="21"/>
                </w:rPr>
                <w:alias w:val="Yes"/>
                <w:tag w:val="satisfactory_response"/>
                <w:id w:val="-1843000552"/>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08E2D159" w14:textId="77777777" w:rsidR="00D30182" w:rsidRDefault="00000000" w:rsidP="000A28B0">
            <w:pPr>
              <w:jc w:val="center"/>
              <w:rPr>
                <w:bCs/>
                <w:sz w:val="18"/>
                <w:szCs w:val="21"/>
              </w:rPr>
            </w:pPr>
            <w:sdt>
              <w:sdtPr>
                <w:rPr>
                  <w:bCs/>
                  <w:sz w:val="18"/>
                  <w:szCs w:val="21"/>
                </w:rPr>
                <w:alias w:val="Yes"/>
                <w:tag w:val="satisfactory_response"/>
                <w:id w:val="883759446"/>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00860AF8" w14:textId="77777777" w:rsidR="00D30182" w:rsidRPr="00182348" w:rsidRDefault="00D30182" w:rsidP="000A28B0">
            <w:pPr>
              <w:pStyle w:val="Comment"/>
            </w:pPr>
          </w:p>
        </w:tc>
      </w:tr>
      <w:tr w:rsidR="00D30182" w:rsidRPr="00182348" w14:paraId="052E8815"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5A86CFE" w14:textId="77777777" w:rsidR="00D30182" w:rsidRDefault="00D30182" w:rsidP="000A28B0">
            <w:pPr>
              <w:pStyle w:val="SectionEBodyContent1"/>
            </w:pPr>
            <w:r w:rsidRPr="008D293A">
              <w:t>Implemented the file(s) that handle data validation for at least ONE route and confirmed the technology used.</w:t>
            </w:r>
          </w:p>
        </w:tc>
        <w:tc>
          <w:tcPr>
            <w:tcW w:w="854" w:type="dxa"/>
          </w:tcPr>
          <w:p w14:paraId="196A17B1" w14:textId="77777777" w:rsidR="00D30182" w:rsidRDefault="00000000" w:rsidP="000A28B0">
            <w:pPr>
              <w:jc w:val="center"/>
              <w:rPr>
                <w:bCs/>
                <w:sz w:val="18"/>
                <w:szCs w:val="21"/>
              </w:rPr>
            </w:pPr>
            <w:sdt>
              <w:sdtPr>
                <w:rPr>
                  <w:bCs/>
                  <w:sz w:val="18"/>
                  <w:szCs w:val="21"/>
                </w:rPr>
                <w:alias w:val="Yes"/>
                <w:tag w:val="satisfactory_response"/>
                <w:id w:val="1614095740"/>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161BA124" w14:textId="77777777" w:rsidR="00D30182" w:rsidRDefault="00000000" w:rsidP="000A28B0">
            <w:pPr>
              <w:jc w:val="center"/>
              <w:rPr>
                <w:bCs/>
                <w:sz w:val="18"/>
                <w:szCs w:val="21"/>
              </w:rPr>
            </w:pPr>
            <w:sdt>
              <w:sdtPr>
                <w:rPr>
                  <w:bCs/>
                  <w:sz w:val="18"/>
                  <w:szCs w:val="21"/>
                </w:rPr>
                <w:alias w:val="Yes"/>
                <w:tag w:val="satisfactory_response"/>
                <w:id w:val="154576634"/>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3D01B2A0" w14:textId="77777777" w:rsidR="00D30182" w:rsidRPr="00182348" w:rsidRDefault="00D30182" w:rsidP="000A28B0">
            <w:pPr>
              <w:pStyle w:val="Comment"/>
            </w:pPr>
          </w:p>
        </w:tc>
      </w:tr>
      <w:tr w:rsidR="00D30182" w:rsidRPr="00182348" w14:paraId="50B73F0B"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5274CF1" w14:textId="77777777" w:rsidR="00D30182" w:rsidRDefault="00D30182" w:rsidP="000A28B0">
            <w:pPr>
              <w:pStyle w:val="SectionEBodyContent1"/>
            </w:pPr>
            <w:r w:rsidRPr="008D293A">
              <w:t>Learner has refined the client &amp; server structures in accordance with the project brief &amp; reviewed these structures with the assessor</w:t>
            </w:r>
          </w:p>
        </w:tc>
        <w:tc>
          <w:tcPr>
            <w:tcW w:w="854" w:type="dxa"/>
          </w:tcPr>
          <w:p w14:paraId="2FBFA60C" w14:textId="77777777" w:rsidR="00D30182" w:rsidRDefault="00000000" w:rsidP="000A28B0">
            <w:pPr>
              <w:jc w:val="center"/>
              <w:rPr>
                <w:bCs/>
                <w:sz w:val="18"/>
                <w:szCs w:val="21"/>
              </w:rPr>
            </w:pPr>
            <w:sdt>
              <w:sdtPr>
                <w:rPr>
                  <w:bCs/>
                  <w:sz w:val="18"/>
                  <w:szCs w:val="21"/>
                </w:rPr>
                <w:alias w:val="Yes"/>
                <w:tag w:val="satisfactory_response"/>
                <w:id w:val="1025985678"/>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6651F4CC" w14:textId="77777777" w:rsidR="00D30182" w:rsidRDefault="00000000" w:rsidP="000A28B0">
            <w:pPr>
              <w:jc w:val="center"/>
              <w:rPr>
                <w:bCs/>
                <w:sz w:val="18"/>
                <w:szCs w:val="21"/>
              </w:rPr>
            </w:pPr>
            <w:sdt>
              <w:sdtPr>
                <w:rPr>
                  <w:bCs/>
                  <w:sz w:val="18"/>
                  <w:szCs w:val="21"/>
                </w:rPr>
                <w:alias w:val="Yes"/>
                <w:tag w:val="satisfactory_response"/>
                <w:id w:val="-2137239454"/>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71291929" w14:textId="77777777" w:rsidR="00D30182" w:rsidRPr="00182348" w:rsidRDefault="00D30182" w:rsidP="000A28B0">
            <w:pPr>
              <w:pStyle w:val="Comment"/>
            </w:pPr>
          </w:p>
        </w:tc>
      </w:tr>
      <w:tr w:rsidR="00D30182" w:rsidRPr="00182348" w14:paraId="65B2FD5C" w14:textId="77777777" w:rsidTr="000A28B0">
        <w:trPr>
          <w:cnfStyle w:val="000000010000" w:firstRow="0" w:lastRow="0" w:firstColumn="0" w:lastColumn="0" w:oddVBand="0" w:evenVBand="0" w:oddHBand="0" w:evenHBand="1" w:firstRowFirstColumn="0" w:firstRowLastColumn="0" w:lastRowFirstColumn="0" w:lastRowLastColumn="0"/>
          <w:trHeight w:val="680"/>
        </w:trPr>
        <w:tc>
          <w:tcPr>
            <w:tcW w:w="10443" w:type="dxa"/>
            <w:gridSpan w:val="4"/>
            <w:tcBorders>
              <w:top w:val="single" w:sz="18" w:space="0" w:color="D8D8D9" w:themeColor="accent1" w:themeTint="33"/>
              <w:bottom w:val="nil"/>
            </w:tcBorders>
            <w:shd w:val="clear" w:color="auto" w:fill="D8D8D9" w:themeFill="accent1" w:themeFillTint="33"/>
            <w:vAlign w:val="center"/>
          </w:tcPr>
          <w:p w14:paraId="20FA5A4C" w14:textId="77777777" w:rsidR="00D30182" w:rsidRPr="004E0FEA" w:rsidRDefault="00D30182" w:rsidP="000A28B0">
            <w:pPr>
              <w:spacing w:line="276" w:lineRule="auto"/>
              <w:rPr>
                <w:b/>
                <w:bCs/>
              </w:rPr>
            </w:pPr>
            <w:r w:rsidRPr="004E0FEA">
              <w:rPr>
                <w:b/>
                <w:bCs/>
              </w:rPr>
              <w:t xml:space="preserve">Part </w:t>
            </w:r>
            <w:r>
              <w:rPr>
                <w:b/>
                <w:bCs/>
              </w:rPr>
              <w:t>6</w:t>
            </w:r>
            <w:r w:rsidRPr="004E0FEA">
              <w:rPr>
                <w:b/>
                <w:bCs/>
              </w:rPr>
              <w:t xml:space="preserve"> – </w:t>
            </w:r>
            <w:r>
              <w:rPr>
                <w:b/>
                <w:bCs/>
              </w:rPr>
              <w:t>Test and Debug the Code</w:t>
            </w:r>
          </w:p>
          <w:p w14:paraId="3F66CC28" w14:textId="77777777" w:rsidR="00D30182" w:rsidRPr="00182348" w:rsidRDefault="00D30182" w:rsidP="000A28B0">
            <w:pPr>
              <w:pStyle w:val="Comment"/>
              <w:spacing w:before="0" w:after="0"/>
            </w:pPr>
            <w:r>
              <w:t>Assessment Documentation</w:t>
            </w:r>
          </w:p>
        </w:tc>
      </w:tr>
      <w:tr w:rsidR="00D30182" w:rsidRPr="00182348" w14:paraId="16FF51BB"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EAEA2AB" w14:textId="77777777" w:rsidR="00D30182" w:rsidRPr="00E85CB1" w:rsidRDefault="00D30182" w:rsidP="00D30182">
            <w:pPr>
              <w:pStyle w:val="SectionEBodyContent1"/>
              <w:numPr>
                <w:ilvl w:val="0"/>
                <w:numId w:val="36"/>
              </w:numPr>
            </w:pPr>
            <w:r w:rsidRPr="003130B0">
              <w:t>Listed at least TWO debugging tools, ONE of which must be a “standalone” tool</w:t>
            </w:r>
          </w:p>
        </w:tc>
        <w:tc>
          <w:tcPr>
            <w:tcW w:w="854" w:type="dxa"/>
          </w:tcPr>
          <w:p w14:paraId="2CA33158" w14:textId="77777777" w:rsidR="00D30182" w:rsidRDefault="00000000" w:rsidP="000A28B0">
            <w:pPr>
              <w:jc w:val="center"/>
              <w:rPr>
                <w:bCs/>
                <w:sz w:val="18"/>
                <w:szCs w:val="21"/>
              </w:rPr>
            </w:pPr>
            <w:sdt>
              <w:sdtPr>
                <w:rPr>
                  <w:bCs/>
                  <w:sz w:val="18"/>
                  <w:szCs w:val="21"/>
                </w:rPr>
                <w:alias w:val="Yes"/>
                <w:tag w:val="satisfactory_response"/>
                <w:id w:val="1284611237"/>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0BA8D1CB" w14:textId="77777777" w:rsidR="00D30182" w:rsidRDefault="00000000" w:rsidP="000A28B0">
            <w:pPr>
              <w:jc w:val="center"/>
              <w:rPr>
                <w:bCs/>
                <w:sz w:val="18"/>
                <w:szCs w:val="21"/>
              </w:rPr>
            </w:pPr>
            <w:sdt>
              <w:sdtPr>
                <w:rPr>
                  <w:bCs/>
                  <w:sz w:val="18"/>
                  <w:szCs w:val="21"/>
                </w:rPr>
                <w:alias w:val="Yes"/>
                <w:tag w:val="satisfactory_response"/>
                <w:id w:val="-70186090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6684FD89" w14:textId="77777777" w:rsidR="00D30182" w:rsidRPr="00182348" w:rsidRDefault="00D30182" w:rsidP="000A28B0">
            <w:pPr>
              <w:pStyle w:val="Comment"/>
            </w:pPr>
          </w:p>
        </w:tc>
      </w:tr>
      <w:tr w:rsidR="00D30182" w:rsidRPr="00182348" w14:paraId="78E971BD"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BEF280E" w14:textId="77777777" w:rsidR="00D30182" w:rsidRDefault="00D30182" w:rsidP="00D30182">
            <w:pPr>
              <w:pStyle w:val="SectionEBodyContent1"/>
            </w:pPr>
            <w:r w:rsidRPr="003130B0">
              <w:t xml:space="preserve">Tested the client, server and database outputs and security and record the results for the following six tests: </w:t>
            </w:r>
          </w:p>
          <w:p w14:paraId="00E098FA" w14:textId="77777777" w:rsidR="00D30182" w:rsidRDefault="00D30182" w:rsidP="00D30182">
            <w:pPr>
              <w:pStyle w:val="SectionEBodyContent1"/>
              <w:numPr>
                <w:ilvl w:val="0"/>
                <w:numId w:val="38"/>
              </w:numPr>
            </w:pPr>
            <w:r w:rsidRPr="003130B0">
              <w:rPr>
                <w:b/>
                <w:bCs/>
              </w:rPr>
              <w:lastRenderedPageBreak/>
              <w:t>Test</w:t>
            </w:r>
            <w:r w:rsidRPr="003130B0">
              <w:t>: That each CRUD operation renders the expected output at a specified route which contains all CRUD operations</w:t>
            </w:r>
          </w:p>
          <w:p w14:paraId="435953E9" w14:textId="77777777" w:rsidR="00D30182" w:rsidRDefault="00D30182" w:rsidP="00D30182">
            <w:pPr>
              <w:pStyle w:val="SectionEBodyContent1"/>
              <w:numPr>
                <w:ilvl w:val="0"/>
                <w:numId w:val="38"/>
              </w:numPr>
            </w:pPr>
            <w:r w:rsidRPr="003130B0">
              <w:rPr>
                <w:b/>
                <w:bCs/>
              </w:rPr>
              <w:t>Test</w:t>
            </w:r>
            <w:r w:rsidRPr="003130B0">
              <w:t>: That a 404 Error Page displays when a user navigates to an undefined route and the error stack is provided to the developer in terminal</w:t>
            </w:r>
          </w:p>
          <w:p w14:paraId="54F4E81D" w14:textId="77777777" w:rsidR="00D30182" w:rsidRDefault="00D30182" w:rsidP="00D30182">
            <w:pPr>
              <w:pStyle w:val="SectionEBodyContent1"/>
              <w:numPr>
                <w:ilvl w:val="0"/>
                <w:numId w:val="38"/>
              </w:numPr>
            </w:pPr>
            <w:r w:rsidRPr="003130B0">
              <w:rPr>
                <w:b/>
                <w:bCs/>
              </w:rPr>
              <w:t>Test</w:t>
            </w:r>
            <w:r w:rsidRPr="003130B0">
              <w:t>: Test that the JWT is persistent for the session when users a logged in</w:t>
            </w:r>
          </w:p>
          <w:p w14:paraId="52797700" w14:textId="77777777" w:rsidR="00D30182" w:rsidRDefault="00D30182" w:rsidP="00D30182">
            <w:pPr>
              <w:pStyle w:val="SectionEBodyContent1"/>
              <w:numPr>
                <w:ilvl w:val="0"/>
                <w:numId w:val="38"/>
              </w:numPr>
            </w:pPr>
            <w:r w:rsidRPr="003130B0">
              <w:rPr>
                <w:b/>
                <w:bCs/>
              </w:rPr>
              <w:t>Test</w:t>
            </w:r>
            <w:r w:rsidRPr="003130B0">
              <w:t>: Test that a GET route, with dynamically retrieved data, loads and renders correctly in at least TWO different browsers (confirm which browsers tested)</w:t>
            </w:r>
          </w:p>
          <w:p w14:paraId="18D72C5F" w14:textId="77777777" w:rsidR="00D30182" w:rsidRDefault="00D30182" w:rsidP="00D30182">
            <w:pPr>
              <w:pStyle w:val="SectionEBodyContent1"/>
              <w:numPr>
                <w:ilvl w:val="0"/>
                <w:numId w:val="38"/>
              </w:numPr>
            </w:pPr>
            <w:r w:rsidRPr="003130B0">
              <w:rPr>
                <w:b/>
                <w:bCs/>
              </w:rPr>
              <w:t>Test</w:t>
            </w:r>
            <w:r w:rsidRPr="003130B0">
              <w:t>: Test that a POST route, which accepts a number, has been converted to the correct number type in the database.</w:t>
            </w:r>
          </w:p>
          <w:p w14:paraId="11CDE52C" w14:textId="77777777" w:rsidR="00D30182" w:rsidRDefault="00D30182" w:rsidP="00D30182">
            <w:pPr>
              <w:pStyle w:val="SectionEBodyContent1"/>
              <w:numPr>
                <w:ilvl w:val="0"/>
                <w:numId w:val="38"/>
              </w:numPr>
            </w:pPr>
            <w:r w:rsidRPr="003130B0">
              <w:rPr>
                <w:b/>
                <w:bCs/>
              </w:rPr>
              <w:t>Test</w:t>
            </w:r>
            <w:r w:rsidRPr="003130B0">
              <w:t>: Test that the logout function removes the user from local storage along with the user token</w:t>
            </w:r>
          </w:p>
          <w:p w14:paraId="22DD865A" w14:textId="77777777" w:rsidR="00D30182" w:rsidRPr="00E85CB1" w:rsidRDefault="00D30182" w:rsidP="00D30182">
            <w:pPr>
              <w:pStyle w:val="SectionEBodyContent1"/>
              <w:numPr>
                <w:ilvl w:val="0"/>
                <w:numId w:val="38"/>
              </w:numPr>
            </w:pPr>
            <w:r w:rsidRPr="003130B0">
              <w:rPr>
                <w:b/>
                <w:bCs/>
              </w:rPr>
              <w:t>Test</w:t>
            </w:r>
            <w:r w:rsidRPr="003130B0">
              <w:t>: Designed Test 7</w:t>
            </w:r>
          </w:p>
        </w:tc>
        <w:tc>
          <w:tcPr>
            <w:tcW w:w="854" w:type="dxa"/>
          </w:tcPr>
          <w:p w14:paraId="2777FB78" w14:textId="77777777" w:rsidR="00D30182" w:rsidRDefault="00000000" w:rsidP="000A28B0">
            <w:pPr>
              <w:jc w:val="center"/>
              <w:rPr>
                <w:bCs/>
                <w:sz w:val="18"/>
                <w:szCs w:val="21"/>
              </w:rPr>
            </w:pPr>
            <w:sdt>
              <w:sdtPr>
                <w:rPr>
                  <w:bCs/>
                  <w:sz w:val="18"/>
                  <w:szCs w:val="21"/>
                </w:rPr>
                <w:alias w:val="Yes"/>
                <w:tag w:val="satisfactory_response"/>
                <w:id w:val="-2007897328"/>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40F6FD17" w14:textId="77777777" w:rsidR="00D30182" w:rsidRDefault="00000000" w:rsidP="000A28B0">
            <w:pPr>
              <w:jc w:val="center"/>
              <w:rPr>
                <w:bCs/>
                <w:sz w:val="18"/>
                <w:szCs w:val="21"/>
              </w:rPr>
            </w:pPr>
            <w:sdt>
              <w:sdtPr>
                <w:rPr>
                  <w:bCs/>
                  <w:sz w:val="18"/>
                  <w:szCs w:val="21"/>
                </w:rPr>
                <w:alias w:val="Yes"/>
                <w:tag w:val="satisfactory_response"/>
                <w:id w:val="-1422024774"/>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5E5834AB" w14:textId="77777777" w:rsidR="00D30182" w:rsidRPr="00182348" w:rsidRDefault="00D30182" w:rsidP="000A28B0">
            <w:pPr>
              <w:pStyle w:val="Comment"/>
            </w:pPr>
          </w:p>
        </w:tc>
      </w:tr>
      <w:tr w:rsidR="00D30182" w:rsidRPr="00182348" w14:paraId="2B11990C"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EBD55E6" w14:textId="77777777" w:rsidR="00D30182" w:rsidRPr="00E85CB1" w:rsidRDefault="00D30182" w:rsidP="000A28B0">
            <w:pPr>
              <w:pStyle w:val="SectionEBodyContent1"/>
            </w:pPr>
            <w:r w:rsidRPr="003130B0">
              <w:t>Learner has finalised testing &amp; debugging of the web application, and has reviewed test completion with the assessor</w:t>
            </w:r>
          </w:p>
        </w:tc>
        <w:tc>
          <w:tcPr>
            <w:tcW w:w="854" w:type="dxa"/>
          </w:tcPr>
          <w:p w14:paraId="30952429" w14:textId="77777777" w:rsidR="00D30182" w:rsidRDefault="00000000" w:rsidP="000A28B0">
            <w:pPr>
              <w:jc w:val="center"/>
              <w:rPr>
                <w:bCs/>
                <w:sz w:val="18"/>
                <w:szCs w:val="21"/>
              </w:rPr>
            </w:pPr>
            <w:sdt>
              <w:sdtPr>
                <w:rPr>
                  <w:bCs/>
                  <w:sz w:val="18"/>
                  <w:szCs w:val="21"/>
                </w:rPr>
                <w:alias w:val="Yes"/>
                <w:tag w:val="satisfactory_response"/>
                <w:id w:val="1935855096"/>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6498F6EF" w14:textId="77777777" w:rsidR="00D30182" w:rsidRDefault="00000000" w:rsidP="000A28B0">
            <w:pPr>
              <w:jc w:val="center"/>
              <w:rPr>
                <w:bCs/>
                <w:sz w:val="18"/>
                <w:szCs w:val="21"/>
              </w:rPr>
            </w:pPr>
            <w:sdt>
              <w:sdtPr>
                <w:rPr>
                  <w:bCs/>
                  <w:sz w:val="18"/>
                  <w:szCs w:val="21"/>
                </w:rPr>
                <w:alias w:val="Yes"/>
                <w:tag w:val="satisfactory_response"/>
                <w:id w:val="58196664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5B4617F3" w14:textId="77777777" w:rsidR="00D30182" w:rsidRPr="00182348" w:rsidRDefault="00D30182" w:rsidP="000A28B0">
            <w:pPr>
              <w:pStyle w:val="Comment"/>
            </w:pPr>
          </w:p>
        </w:tc>
      </w:tr>
      <w:tr w:rsidR="00D30182" w:rsidRPr="004E0FEA" w14:paraId="746966C2" w14:textId="77777777" w:rsidTr="000A28B0">
        <w:trPr>
          <w:cnfStyle w:val="000000010000" w:firstRow="0" w:lastRow="0" w:firstColumn="0" w:lastColumn="0" w:oddVBand="0" w:evenVBand="0" w:oddHBand="0" w:evenHBand="1" w:firstRowFirstColumn="0" w:firstRowLastColumn="0" w:lastRowFirstColumn="0" w:lastRowLastColumn="0"/>
          <w:trHeight w:val="680"/>
        </w:trPr>
        <w:tc>
          <w:tcPr>
            <w:tcW w:w="10443" w:type="dxa"/>
            <w:gridSpan w:val="4"/>
            <w:tcBorders>
              <w:top w:val="single" w:sz="18" w:space="0" w:color="D8D8D9" w:themeColor="accent1" w:themeTint="33"/>
              <w:bottom w:val="nil"/>
            </w:tcBorders>
            <w:shd w:val="clear" w:color="auto" w:fill="D8D8D9" w:themeFill="accent1" w:themeFillTint="33"/>
            <w:vAlign w:val="center"/>
          </w:tcPr>
          <w:p w14:paraId="5D293E0B" w14:textId="77777777" w:rsidR="00D30182" w:rsidRPr="004E0FEA" w:rsidRDefault="00D30182" w:rsidP="000A28B0">
            <w:pPr>
              <w:spacing w:line="276" w:lineRule="auto"/>
              <w:rPr>
                <w:b/>
                <w:bCs/>
              </w:rPr>
            </w:pPr>
            <w:r w:rsidRPr="004E0FEA">
              <w:rPr>
                <w:b/>
                <w:bCs/>
              </w:rPr>
              <w:t xml:space="preserve">Part </w:t>
            </w:r>
            <w:r>
              <w:rPr>
                <w:b/>
                <w:bCs/>
              </w:rPr>
              <w:t>7</w:t>
            </w:r>
            <w:r w:rsidRPr="004E0FEA">
              <w:rPr>
                <w:b/>
                <w:bCs/>
              </w:rPr>
              <w:t xml:space="preserve"> – </w:t>
            </w:r>
            <w:r>
              <w:rPr>
                <w:b/>
                <w:bCs/>
              </w:rPr>
              <w:t>Document Activities &amp; Hand Over</w:t>
            </w:r>
          </w:p>
          <w:p w14:paraId="123E204A" w14:textId="77777777" w:rsidR="00D30182" w:rsidRPr="004E0FEA" w:rsidRDefault="00D30182" w:rsidP="000A28B0">
            <w:pPr>
              <w:spacing w:line="276" w:lineRule="auto"/>
              <w:rPr>
                <w:b/>
                <w:bCs/>
              </w:rPr>
            </w:pPr>
            <w:r>
              <w:t>Assessment Documentation</w:t>
            </w:r>
          </w:p>
        </w:tc>
      </w:tr>
      <w:tr w:rsidR="00D30182" w:rsidRPr="00182348" w14:paraId="206A70AB"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A98234E" w14:textId="77777777" w:rsidR="00D30182" w:rsidRPr="00E85CB1" w:rsidRDefault="00D30182" w:rsidP="00D30182">
            <w:pPr>
              <w:pStyle w:val="SectionEBodyContent1"/>
              <w:numPr>
                <w:ilvl w:val="0"/>
                <w:numId w:val="37"/>
              </w:numPr>
            </w:pPr>
            <w:r w:rsidRPr="0034074D">
              <w:t xml:space="preserve">The learner has diagnosed bugs or potential bugs and identify resolution requirements. </w:t>
            </w:r>
          </w:p>
        </w:tc>
        <w:tc>
          <w:tcPr>
            <w:tcW w:w="854" w:type="dxa"/>
          </w:tcPr>
          <w:p w14:paraId="098F205C" w14:textId="77777777" w:rsidR="00D30182" w:rsidRDefault="00000000" w:rsidP="000A28B0">
            <w:pPr>
              <w:jc w:val="center"/>
              <w:rPr>
                <w:bCs/>
                <w:sz w:val="18"/>
                <w:szCs w:val="21"/>
              </w:rPr>
            </w:pPr>
            <w:sdt>
              <w:sdtPr>
                <w:rPr>
                  <w:bCs/>
                  <w:sz w:val="18"/>
                  <w:szCs w:val="21"/>
                </w:rPr>
                <w:alias w:val="Yes"/>
                <w:tag w:val="satisfactory_response"/>
                <w:id w:val="-1117914359"/>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52D925AA" w14:textId="77777777" w:rsidR="00D30182" w:rsidRDefault="00000000" w:rsidP="000A28B0">
            <w:pPr>
              <w:jc w:val="center"/>
              <w:rPr>
                <w:bCs/>
                <w:sz w:val="18"/>
                <w:szCs w:val="21"/>
              </w:rPr>
            </w:pPr>
            <w:sdt>
              <w:sdtPr>
                <w:rPr>
                  <w:bCs/>
                  <w:sz w:val="18"/>
                  <w:szCs w:val="21"/>
                </w:rPr>
                <w:alias w:val="Yes"/>
                <w:tag w:val="satisfactory_response"/>
                <w:id w:val="-283570548"/>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6F86C618" w14:textId="77777777" w:rsidR="00D30182" w:rsidRPr="00182348" w:rsidRDefault="00D30182" w:rsidP="000A28B0">
            <w:pPr>
              <w:pStyle w:val="Comment"/>
            </w:pPr>
          </w:p>
        </w:tc>
      </w:tr>
      <w:tr w:rsidR="00D30182" w:rsidRPr="00182348" w14:paraId="3CD48E47"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2E7123D1" w14:textId="77777777" w:rsidR="00D30182" w:rsidRPr="00E85CB1" w:rsidRDefault="00D30182" w:rsidP="000A28B0">
            <w:pPr>
              <w:pStyle w:val="SectionEBodyContent1"/>
            </w:pPr>
            <w:r w:rsidRPr="0034074D">
              <w:t>The Client and Server have been designed and implemented according to the user brief requirements</w:t>
            </w:r>
          </w:p>
        </w:tc>
        <w:tc>
          <w:tcPr>
            <w:tcW w:w="854" w:type="dxa"/>
          </w:tcPr>
          <w:p w14:paraId="4577DEA5" w14:textId="77777777" w:rsidR="00D30182" w:rsidRDefault="00000000" w:rsidP="000A28B0">
            <w:pPr>
              <w:jc w:val="center"/>
              <w:rPr>
                <w:bCs/>
                <w:sz w:val="18"/>
                <w:szCs w:val="21"/>
              </w:rPr>
            </w:pPr>
            <w:sdt>
              <w:sdtPr>
                <w:rPr>
                  <w:bCs/>
                  <w:sz w:val="18"/>
                  <w:szCs w:val="21"/>
                </w:rPr>
                <w:alias w:val="Yes"/>
                <w:tag w:val="satisfactory_response"/>
                <w:id w:val="695123518"/>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22A531FD" w14:textId="77777777" w:rsidR="00D30182" w:rsidRDefault="00000000" w:rsidP="000A28B0">
            <w:pPr>
              <w:jc w:val="center"/>
              <w:rPr>
                <w:bCs/>
                <w:sz w:val="18"/>
                <w:szCs w:val="21"/>
              </w:rPr>
            </w:pPr>
            <w:sdt>
              <w:sdtPr>
                <w:rPr>
                  <w:bCs/>
                  <w:sz w:val="18"/>
                  <w:szCs w:val="21"/>
                </w:rPr>
                <w:alias w:val="Yes"/>
                <w:tag w:val="satisfactory_response"/>
                <w:id w:val="-745331182"/>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367B8CC7" w14:textId="77777777" w:rsidR="00D30182" w:rsidRPr="00182348" w:rsidRDefault="00D30182" w:rsidP="000A28B0">
            <w:pPr>
              <w:pStyle w:val="Comment"/>
            </w:pPr>
          </w:p>
        </w:tc>
      </w:tr>
      <w:tr w:rsidR="00D30182" w:rsidRPr="00182348" w14:paraId="1BF462E3"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163076B" w14:textId="77777777" w:rsidR="00D30182" w:rsidRPr="00E85CB1" w:rsidRDefault="00D30182" w:rsidP="000A28B0">
            <w:pPr>
              <w:pStyle w:val="SectionEBodyContent1"/>
            </w:pPr>
            <w:r w:rsidRPr="0034074D">
              <w:t xml:space="preserve">The project has been created using an integrated development environment (IDE) that meets the needs of the brief </w:t>
            </w:r>
          </w:p>
        </w:tc>
        <w:tc>
          <w:tcPr>
            <w:tcW w:w="854" w:type="dxa"/>
          </w:tcPr>
          <w:p w14:paraId="0F20749B" w14:textId="77777777" w:rsidR="00D30182" w:rsidRDefault="00000000" w:rsidP="000A28B0">
            <w:pPr>
              <w:jc w:val="center"/>
              <w:rPr>
                <w:bCs/>
                <w:sz w:val="18"/>
                <w:szCs w:val="21"/>
              </w:rPr>
            </w:pPr>
            <w:sdt>
              <w:sdtPr>
                <w:rPr>
                  <w:bCs/>
                  <w:sz w:val="18"/>
                  <w:szCs w:val="21"/>
                </w:rPr>
                <w:alias w:val="Yes"/>
                <w:tag w:val="satisfactory_response"/>
                <w:id w:val="2136289618"/>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6B2624E4" w14:textId="77777777" w:rsidR="00D30182" w:rsidRDefault="00000000" w:rsidP="000A28B0">
            <w:pPr>
              <w:jc w:val="center"/>
              <w:rPr>
                <w:bCs/>
                <w:sz w:val="18"/>
                <w:szCs w:val="21"/>
              </w:rPr>
            </w:pPr>
            <w:sdt>
              <w:sdtPr>
                <w:rPr>
                  <w:bCs/>
                  <w:sz w:val="18"/>
                  <w:szCs w:val="21"/>
                </w:rPr>
                <w:alias w:val="Yes"/>
                <w:tag w:val="satisfactory_response"/>
                <w:id w:val="1118573953"/>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31621CB7" w14:textId="77777777" w:rsidR="00D30182" w:rsidRPr="00182348" w:rsidRDefault="00D30182" w:rsidP="000A28B0">
            <w:pPr>
              <w:pStyle w:val="Comment"/>
            </w:pPr>
          </w:p>
        </w:tc>
      </w:tr>
      <w:tr w:rsidR="00D30182" w:rsidRPr="00182348" w14:paraId="06102C32"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982601B" w14:textId="77777777" w:rsidR="00D30182" w:rsidRPr="00E85CB1" w:rsidRDefault="00D30182" w:rsidP="000A28B0">
            <w:pPr>
              <w:pStyle w:val="SectionEBodyContent1"/>
            </w:pPr>
            <w:r w:rsidRPr="0034074D">
              <w:t xml:space="preserve">The project has been tested, debugged and documented according to user requirements and expected outcomes </w:t>
            </w:r>
          </w:p>
        </w:tc>
        <w:tc>
          <w:tcPr>
            <w:tcW w:w="854" w:type="dxa"/>
          </w:tcPr>
          <w:p w14:paraId="69ADA3C7" w14:textId="77777777" w:rsidR="00D30182" w:rsidRDefault="00000000" w:rsidP="000A28B0">
            <w:pPr>
              <w:jc w:val="center"/>
              <w:rPr>
                <w:bCs/>
                <w:sz w:val="18"/>
                <w:szCs w:val="21"/>
              </w:rPr>
            </w:pPr>
            <w:sdt>
              <w:sdtPr>
                <w:rPr>
                  <w:bCs/>
                  <w:sz w:val="18"/>
                  <w:szCs w:val="21"/>
                </w:rPr>
                <w:alias w:val="Yes"/>
                <w:tag w:val="satisfactory_response"/>
                <w:id w:val="-2120057744"/>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4570FD6F" w14:textId="77777777" w:rsidR="00D30182" w:rsidRDefault="00000000" w:rsidP="000A28B0">
            <w:pPr>
              <w:jc w:val="center"/>
              <w:rPr>
                <w:bCs/>
                <w:sz w:val="18"/>
                <w:szCs w:val="21"/>
              </w:rPr>
            </w:pPr>
            <w:sdt>
              <w:sdtPr>
                <w:rPr>
                  <w:bCs/>
                  <w:sz w:val="18"/>
                  <w:szCs w:val="21"/>
                </w:rPr>
                <w:alias w:val="Yes"/>
                <w:tag w:val="satisfactory_response"/>
                <w:id w:val="113726219"/>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1AB753A2" w14:textId="77777777" w:rsidR="00D30182" w:rsidRPr="00182348" w:rsidRDefault="00D30182" w:rsidP="000A28B0">
            <w:pPr>
              <w:pStyle w:val="Comment"/>
            </w:pPr>
          </w:p>
        </w:tc>
      </w:tr>
      <w:tr w:rsidR="00D30182" w:rsidRPr="00182348" w14:paraId="4FCB4513"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57C3270" w14:textId="77777777" w:rsidR="00D30182" w:rsidRDefault="00D30182" w:rsidP="000A28B0">
            <w:pPr>
              <w:pStyle w:val="SectionEBodyContent1"/>
            </w:pPr>
            <w:r w:rsidRPr="0034074D">
              <w:t>Confirm that the final version of the project has been transferred to GitHub as a private repository and provide ONE screenshot of the complete private “repo” in the browser</w:t>
            </w:r>
          </w:p>
        </w:tc>
        <w:tc>
          <w:tcPr>
            <w:tcW w:w="854" w:type="dxa"/>
          </w:tcPr>
          <w:p w14:paraId="78A7B5F8" w14:textId="77777777" w:rsidR="00D30182" w:rsidRDefault="00000000" w:rsidP="000A28B0">
            <w:pPr>
              <w:jc w:val="center"/>
              <w:rPr>
                <w:bCs/>
                <w:sz w:val="18"/>
                <w:szCs w:val="21"/>
              </w:rPr>
            </w:pPr>
            <w:sdt>
              <w:sdtPr>
                <w:rPr>
                  <w:bCs/>
                  <w:sz w:val="18"/>
                  <w:szCs w:val="21"/>
                </w:rPr>
                <w:alias w:val="Yes"/>
                <w:tag w:val="satisfactory_response"/>
                <w:id w:val="-1028097149"/>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54FCEFA4" w14:textId="77777777" w:rsidR="00D30182" w:rsidRDefault="00000000" w:rsidP="000A28B0">
            <w:pPr>
              <w:jc w:val="center"/>
              <w:rPr>
                <w:bCs/>
                <w:sz w:val="18"/>
                <w:szCs w:val="21"/>
              </w:rPr>
            </w:pPr>
            <w:sdt>
              <w:sdtPr>
                <w:rPr>
                  <w:bCs/>
                  <w:sz w:val="18"/>
                  <w:szCs w:val="21"/>
                </w:rPr>
                <w:alias w:val="Yes"/>
                <w:tag w:val="satisfactory_response"/>
                <w:id w:val="1063443878"/>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06824CDC" w14:textId="77777777" w:rsidR="00D30182" w:rsidRPr="00182348" w:rsidRDefault="00D30182" w:rsidP="000A28B0">
            <w:pPr>
              <w:pStyle w:val="Comment"/>
            </w:pPr>
          </w:p>
        </w:tc>
      </w:tr>
      <w:tr w:rsidR="00D30182" w:rsidRPr="00182348" w14:paraId="2DF0BC48" w14:textId="77777777" w:rsidTr="000A28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425C9BC" w14:textId="77777777" w:rsidR="00D30182" w:rsidRDefault="00D30182" w:rsidP="000A28B0">
            <w:pPr>
              <w:pStyle w:val="SectionEBodyContent1"/>
            </w:pPr>
            <w:r w:rsidRPr="0034074D">
              <w:t>The learner has sought to improve protocols governing communications with the “client” and co-workers during the length of the project</w:t>
            </w:r>
          </w:p>
        </w:tc>
        <w:tc>
          <w:tcPr>
            <w:tcW w:w="854" w:type="dxa"/>
          </w:tcPr>
          <w:p w14:paraId="78B91759" w14:textId="77777777" w:rsidR="00D30182" w:rsidRDefault="00000000" w:rsidP="000A28B0">
            <w:pPr>
              <w:jc w:val="center"/>
              <w:rPr>
                <w:bCs/>
                <w:sz w:val="18"/>
                <w:szCs w:val="21"/>
              </w:rPr>
            </w:pPr>
            <w:sdt>
              <w:sdtPr>
                <w:rPr>
                  <w:bCs/>
                  <w:sz w:val="18"/>
                  <w:szCs w:val="21"/>
                </w:rPr>
                <w:alias w:val="Yes"/>
                <w:tag w:val="satisfactory_response"/>
                <w:id w:val="-612517327"/>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6FC19A4E" w14:textId="77777777" w:rsidR="00D30182" w:rsidRDefault="00000000" w:rsidP="000A28B0">
            <w:pPr>
              <w:jc w:val="center"/>
              <w:rPr>
                <w:bCs/>
                <w:sz w:val="18"/>
                <w:szCs w:val="21"/>
              </w:rPr>
            </w:pPr>
            <w:sdt>
              <w:sdtPr>
                <w:rPr>
                  <w:bCs/>
                  <w:sz w:val="18"/>
                  <w:szCs w:val="21"/>
                </w:rPr>
                <w:alias w:val="Yes"/>
                <w:tag w:val="satisfactory_response"/>
                <w:id w:val="454914644"/>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71498E9B" w14:textId="77777777" w:rsidR="00D30182" w:rsidRPr="00182348" w:rsidRDefault="00D30182" w:rsidP="000A28B0">
            <w:pPr>
              <w:pStyle w:val="Comment"/>
            </w:pPr>
          </w:p>
        </w:tc>
      </w:tr>
      <w:tr w:rsidR="00D30182" w:rsidRPr="00182348" w14:paraId="653D78E9" w14:textId="77777777" w:rsidTr="000A28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773E642" w14:textId="77777777" w:rsidR="00D30182" w:rsidRDefault="00D30182" w:rsidP="000A28B0">
            <w:pPr>
              <w:pStyle w:val="SectionEBodyContent1"/>
            </w:pPr>
            <w:r w:rsidRPr="0034074D">
              <w:t>The learner has collaborated with others, sharing information to build strong work groups and interactions with the “client”</w:t>
            </w:r>
          </w:p>
        </w:tc>
        <w:tc>
          <w:tcPr>
            <w:tcW w:w="854" w:type="dxa"/>
          </w:tcPr>
          <w:p w14:paraId="04552C20" w14:textId="77777777" w:rsidR="00D30182" w:rsidRDefault="00000000" w:rsidP="000A28B0">
            <w:pPr>
              <w:jc w:val="center"/>
              <w:rPr>
                <w:bCs/>
                <w:sz w:val="18"/>
                <w:szCs w:val="21"/>
              </w:rPr>
            </w:pPr>
            <w:sdt>
              <w:sdtPr>
                <w:rPr>
                  <w:bCs/>
                  <w:sz w:val="18"/>
                  <w:szCs w:val="21"/>
                </w:rPr>
                <w:alias w:val="Yes"/>
                <w:tag w:val="satisfactory_response"/>
                <w:id w:val="-1177877162"/>
                <w14:checkbox>
                  <w14:checked w14:val="0"/>
                  <w14:checkedState w14:val="2612" w14:font="MS Gothic"/>
                  <w14:uncheckedState w14:val="2610" w14:font="MS Gothic"/>
                </w14:checkbox>
              </w:sdtPr>
              <w:sdtContent>
                <w:r w:rsidR="00D30182">
                  <w:rPr>
                    <w:rFonts w:ascii="MS Gothic" w:eastAsia="MS Gothic" w:hAnsi="MS Gothic" w:hint="eastAsia"/>
                    <w:bCs/>
                    <w:sz w:val="18"/>
                    <w:szCs w:val="21"/>
                  </w:rPr>
                  <w:t>☐</w:t>
                </w:r>
              </w:sdtContent>
            </w:sdt>
          </w:p>
        </w:tc>
        <w:tc>
          <w:tcPr>
            <w:tcW w:w="854" w:type="dxa"/>
          </w:tcPr>
          <w:p w14:paraId="528A794D" w14:textId="77777777" w:rsidR="00D30182" w:rsidRDefault="00000000" w:rsidP="000A28B0">
            <w:pPr>
              <w:jc w:val="center"/>
              <w:rPr>
                <w:bCs/>
                <w:sz w:val="18"/>
                <w:szCs w:val="21"/>
              </w:rPr>
            </w:pPr>
            <w:sdt>
              <w:sdtPr>
                <w:rPr>
                  <w:bCs/>
                  <w:sz w:val="18"/>
                  <w:szCs w:val="21"/>
                </w:rPr>
                <w:alias w:val="Yes"/>
                <w:tag w:val="satisfactory_response"/>
                <w:id w:val="1712767383"/>
                <w14:checkbox>
                  <w14:checked w14:val="0"/>
                  <w14:checkedState w14:val="2612" w14:font="MS Gothic"/>
                  <w14:uncheckedState w14:val="2610" w14:font="MS Gothic"/>
                </w14:checkbox>
              </w:sdtPr>
              <w:sdtContent>
                <w:r w:rsidR="00D30182" w:rsidRPr="00AF593F">
                  <w:rPr>
                    <w:rFonts w:ascii="MS Gothic" w:eastAsia="MS Gothic" w:hAnsi="MS Gothic" w:hint="eastAsia"/>
                    <w:bCs/>
                    <w:sz w:val="18"/>
                    <w:szCs w:val="21"/>
                  </w:rPr>
                  <w:t>☐</w:t>
                </w:r>
              </w:sdtContent>
            </w:sdt>
          </w:p>
        </w:tc>
        <w:tc>
          <w:tcPr>
            <w:tcW w:w="2963" w:type="dxa"/>
          </w:tcPr>
          <w:p w14:paraId="255C6939" w14:textId="77777777" w:rsidR="00D30182" w:rsidRPr="00182348" w:rsidRDefault="00D30182" w:rsidP="000A28B0">
            <w:pPr>
              <w:pStyle w:val="Comment"/>
            </w:pPr>
          </w:p>
        </w:tc>
      </w:tr>
    </w:tbl>
    <w:p w14:paraId="41F240D3" w14:textId="77777777" w:rsidR="00D30182" w:rsidRDefault="00D30182" w:rsidP="0034312C"/>
    <w:p w14:paraId="6BEEA8B8" w14:textId="77777777" w:rsidR="00D30182" w:rsidRDefault="00D30182" w:rsidP="0034312C"/>
    <w:p w14:paraId="48D921DC" w14:textId="6C85BC02" w:rsidR="0034312C" w:rsidRDefault="0034312C" w:rsidP="1DD95620"/>
    <w:p w14:paraId="010190AB" w14:textId="77777777" w:rsidR="00751917" w:rsidRDefault="00751917" w:rsidP="00751917"/>
    <w:tbl>
      <w:tblPr>
        <w:tblStyle w:val="VSLRDetails"/>
        <w:tblW w:w="10369" w:type="dxa"/>
        <w:tblLook w:val="04E0" w:firstRow="1" w:lastRow="1" w:firstColumn="1" w:lastColumn="0" w:noHBand="0" w:noVBand="1"/>
        <w:tblCaption w:val="Section F – Feedback to Learner"/>
      </w:tblPr>
      <w:tblGrid>
        <w:gridCol w:w="5184"/>
        <w:gridCol w:w="5185"/>
      </w:tblGrid>
      <w:tr w:rsidR="00907827" w14:paraId="1F7F2516" w14:textId="77777777" w:rsidTr="008A7AF7">
        <w:trPr>
          <w:cnfStyle w:val="100000000000" w:firstRow="1" w:lastRow="0" w:firstColumn="0" w:lastColumn="0" w:oddVBand="0" w:evenVBand="0" w:oddHBand="0" w:evenHBand="0" w:firstRowFirstColumn="0" w:firstRowLastColumn="0" w:lastRowFirstColumn="0" w:lastRowLastColumn="0"/>
        </w:trPr>
        <w:tc>
          <w:tcPr>
            <w:tcW w:w="10369" w:type="dxa"/>
            <w:gridSpan w:val="2"/>
          </w:tcPr>
          <w:p w14:paraId="12674999" w14:textId="77777777" w:rsidR="00907827" w:rsidRDefault="00907827" w:rsidP="008A7AF7">
            <w:pPr>
              <w:pStyle w:val="Heading3"/>
            </w:pPr>
            <w:r>
              <w:lastRenderedPageBreak/>
              <w:t>Learner Acknowledgement and Cover Sheet</w:t>
            </w:r>
          </w:p>
        </w:tc>
      </w:tr>
      <w:tr w:rsidR="00907827" w14:paraId="549DB07C" w14:textId="77777777" w:rsidTr="008A7AF7">
        <w:trPr>
          <w:cnfStyle w:val="000000100000" w:firstRow="0" w:lastRow="0" w:firstColumn="0" w:lastColumn="0" w:oddVBand="0" w:evenVBand="0" w:oddHBand="1" w:evenHBand="0" w:firstRowFirstColumn="0" w:firstRowLastColumn="0" w:lastRowFirstColumn="0" w:lastRowLastColumn="0"/>
          <w:trHeight w:val="283"/>
        </w:trPr>
        <w:tc>
          <w:tcPr>
            <w:tcW w:w="10369" w:type="dxa"/>
            <w:gridSpan w:val="2"/>
            <w:tcMar>
              <w:top w:w="85" w:type="dxa"/>
              <w:left w:w="142" w:type="dxa"/>
              <w:bottom w:w="57" w:type="dxa"/>
            </w:tcMar>
            <w:vAlign w:val="center"/>
          </w:tcPr>
          <w:p w14:paraId="6BBE80CD" w14:textId="77777777" w:rsidR="00907827" w:rsidRPr="00537B3E" w:rsidRDefault="00907827" w:rsidP="008A7AF7">
            <w:pPr>
              <w:rPr>
                <w:b/>
                <w:bCs/>
              </w:rPr>
            </w:pPr>
            <w:r w:rsidRPr="00537B3E">
              <w:rPr>
                <w:b/>
                <w:bCs/>
              </w:rPr>
              <w:t>Academic Declaration</w:t>
            </w:r>
            <w:r>
              <w:rPr>
                <w:b/>
                <w:bCs/>
              </w:rPr>
              <w:t>:</w:t>
            </w:r>
          </w:p>
          <w:p w14:paraId="06602114" w14:textId="77777777" w:rsidR="00907827" w:rsidRDefault="00907827" w:rsidP="008A7AF7">
            <w:pPr>
              <w:spacing w:before="60" w:after="60"/>
              <w:rPr>
                <w:rFonts w:cs="Arial"/>
                <w:sz w:val="18"/>
                <w:szCs w:val="20"/>
              </w:rPr>
            </w:pPr>
            <w:r>
              <w:rPr>
                <w:rFonts w:cs="Arial"/>
                <w:sz w:val="18"/>
                <w:szCs w:val="20"/>
              </w:rPr>
              <w:t>By submitting this assessment task and signing the below, I acknowledge and agree that:</w:t>
            </w:r>
          </w:p>
          <w:p w14:paraId="30E19F42" w14:textId="77777777" w:rsidR="00907827" w:rsidRDefault="00907827" w:rsidP="00907827">
            <w:pPr>
              <w:numPr>
                <w:ilvl w:val="0"/>
                <w:numId w:val="32"/>
              </w:numPr>
              <w:spacing w:before="60" w:after="60"/>
              <w:contextualSpacing/>
              <w:rPr>
                <w:rFonts w:eastAsia="Times New Roman" w:cs="Arial"/>
                <w:color w:val="FEFFFF" w:themeColor="background1"/>
                <w:sz w:val="18"/>
                <w:szCs w:val="20"/>
              </w:rPr>
            </w:pPr>
            <w:r>
              <w:rPr>
                <w:rFonts w:eastAsia="Times New Roman" w:cs="Arial"/>
                <w:sz w:val="18"/>
                <w:szCs w:val="20"/>
              </w:rPr>
              <w:t xml:space="preserve">This completed assessment task is my own work. </w:t>
            </w:r>
          </w:p>
          <w:p w14:paraId="5AA77A25" w14:textId="77777777" w:rsidR="00907827" w:rsidRDefault="00907827" w:rsidP="00907827">
            <w:pPr>
              <w:numPr>
                <w:ilvl w:val="0"/>
                <w:numId w:val="32"/>
              </w:numPr>
              <w:spacing w:before="60" w:after="60"/>
              <w:contextualSpacing/>
              <w:rPr>
                <w:rFonts w:eastAsia="Times New Roman" w:cs="Arial"/>
                <w:color w:val="FEFFFF" w:themeColor="background1"/>
                <w:sz w:val="18"/>
                <w:szCs w:val="20"/>
              </w:rPr>
            </w:pPr>
            <w:r>
              <w:rPr>
                <w:rFonts w:eastAsia="Times New Roman" w:cs="Arial"/>
                <w:sz w:val="18"/>
                <w:szCs w:val="20"/>
              </w:rPr>
              <w:t>I understand the serious nature of plagiarism and I am aware of the penalties that exist for breaching this.</w:t>
            </w:r>
          </w:p>
          <w:p w14:paraId="6605CF1B" w14:textId="77777777" w:rsidR="00907827" w:rsidRDefault="00907827" w:rsidP="00907827">
            <w:pPr>
              <w:numPr>
                <w:ilvl w:val="0"/>
                <w:numId w:val="32"/>
              </w:numPr>
              <w:spacing w:before="60" w:after="60"/>
              <w:contextualSpacing/>
              <w:rPr>
                <w:rFonts w:eastAsia="Times New Roman" w:cs="Arial"/>
                <w:color w:val="FEFFFF" w:themeColor="background1"/>
                <w:sz w:val="18"/>
                <w:szCs w:val="20"/>
              </w:rPr>
            </w:pPr>
            <w:r>
              <w:rPr>
                <w:rFonts w:eastAsia="Times New Roman" w:cs="Arial"/>
                <w:sz w:val="18"/>
                <w:szCs w:val="20"/>
              </w:rPr>
              <w:t xml:space="preserve">I have kept a copy of this assessment task. </w:t>
            </w:r>
          </w:p>
          <w:p w14:paraId="07E72DB5" w14:textId="77777777" w:rsidR="00907827" w:rsidRPr="00C205C6" w:rsidRDefault="00907827" w:rsidP="00907827">
            <w:pPr>
              <w:numPr>
                <w:ilvl w:val="0"/>
                <w:numId w:val="32"/>
              </w:numPr>
              <w:spacing w:before="60" w:after="60"/>
              <w:contextualSpacing/>
              <w:rPr>
                <w:rFonts w:eastAsia="Times New Roman" w:cs="Arial"/>
                <w:color w:val="FEFFFF" w:themeColor="background1"/>
                <w:sz w:val="18"/>
                <w:szCs w:val="20"/>
              </w:rPr>
            </w:pPr>
            <w:r w:rsidRPr="00537B3E">
              <w:rPr>
                <w:rFonts w:eastAsia="Times New Roman" w:cs="Arial"/>
                <w:sz w:val="18"/>
                <w:szCs w:val="20"/>
              </w:rPr>
              <w:t>The assessor may provide a copy of this assessment task to another member of the Institute for validation and/or benchmarking purposes.</w:t>
            </w:r>
          </w:p>
          <w:p w14:paraId="4AD125A3" w14:textId="77777777" w:rsidR="00907827" w:rsidRPr="00537B3E" w:rsidRDefault="00907827" w:rsidP="00907827">
            <w:pPr>
              <w:numPr>
                <w:ilvl w:val="0"/>
                <w:numId w:val="32"/>
              </w:numPr>
              <w:spacing w:before="60" w:after="60"/>
              <w:contextualSpacing/>
              <w:rPr>
                <w:rFonts w:eastAsia="Times New Roman" w:cs="Arial"/>
                <w:color w:val="FEFFFF" w:themeColor="background1"/>
                <w:sz w:val="18"/>
                <w:szCs w:val="20"/>
              </w:rPr>
            </w:pPr>
            <w:r w:rsidRPr="00C205C6">
              <w:rPr>
                <w:rFonts w:cs="Arial"/>
                <w:sz w:val="18"/>
              </w:rPr>
              <w:t>For electronic submissions</w:t>
            </w:r>
            <w:r>
              <w:rPr>
                <w:rFonts w:cs="Arial"/>
                <w:sz w:val="18"/>
              </w:rPr>
              <w:t>, b</w:t>
            </w:r>
            <w:r w:rsidRPr="00C205C6">
              <w:rPr>
                <w:rFonts w:cs="Arial"/>
                <w:sz w:val="18"/>
              </w:rPr>
              <w:t xml:space="preserve">y typing your name in the student signature field, you are accepting </w:t>
            </w:r>
            <w:r>
              <w:rPr>
                <w:rFonts w:cs="Arial"/>
                <w:sz w:val="18"/>
              </w:rPr>
              <w:t>this</w:t>
            </w:r>
            <w:r w:rsidRPr="00C205C6">
              <w:rPr>
                <w:rFonts w:cs="Arial"/>
                <w:sz w:val="18"/>
              </w:rPr>
              <w:t xml:space="preserve"> declaration.</w:t>
            </w:r>
          </w:p>
        </w:tc>
      </w:tr>
      <w:tr w:rsidR="00907827" w14:paraId="437B1F65" w14:textId="77777777" w:rsidTr="008A7AF7">
        <w:trPr>
          <w:cnfStyle w:val="000000010000" w:firstRow="0" w:lastRow="0" w:firstColumn="0" w:lastColumn="0" w:oddVBand="0" w:evenVBand="0" w:oddHBand="0" w:evenHBand="1" w:firstRowFirstColumn="0" w:firstRowLastColumn="0" w:lastRowFirstColumn="0" w:lastRowLastColumn="0"/>
          <w:trHeight w:val="283"/>
        </w:trPr>
        <w:tc>
          <w:tcPr>
            <w:tcW w:w="5184" w:type="dxa"/>
            <w:shd w:val="clear" w:color="auto" w:fill="FFFF00"/>
            <w:tcMar>
              <w:top w:w="85" w:type="dxa"/>
              <w:left w:w="142" w:type="dxa"/>
              <w:bottom w:w="57" w:type="dxa"/>
            </w:tcMar>
            <w:vAlign w:val="center"/>
          </w:tcPr>
          <w:p w14:paraId="40886FD2" w14:textId="77777777" w:rsidR="00907827" w:rsidRDefault="00907827" w:rsidP="008A7AF7">
            <w:r w:rsidRPr="00971B7E">
              <w:rPr>
                <w:rStyle w:val="Strong"/>
              </w:rPr>
              <w:t>Learner name:</w:t>
            </w:r>
            <w:r>
              <w:rPr>
                <w:rStyle w:val="Strong"/>
              </w:rPr>
              <w:t xml:space="preserve"> </w:t>
            </w:r>
            <w:sdt>
              <w:sdtPr>
                <w:rPr>
                  <w:rFonts w:cs="Arial"/>
                </w:rPr>
                <w:id w:val="-875540774"/>
                <w:placeholder>
                  <w:docPart w:val="854A476F89D99641A79631EE6EEAC13D"/>
                </w:placeholder>
                <w:temporary/>
                <w:showingPlcHdr/>
              </w:sdtPr>
              <w:sdtContent>
                <w:r>
                  <w:rPr>
                    <w:shd w:val="clear" w:color="auto" w:fill="FFFFCC"/>
                  </w:rPr>
                  <w:t>Insert name</w:t>
                </w:r>
              </w:sdtContent>
            </w:sdt>
          </w:p>
        </w:tc>
        <w:tc>
          <w:tcPr>
            <w:tcW w:w="5185" w:type="dxa"/>
            <w:shd w:val="clear" w:color="auto" w:fill="FFFF00"/>
            <w:vAlign w:val="center"/>
          </w:tcPr>
          <w:p w14:paraId="4D369EE9" w14:textId="77777777" w:rsidR="00907827" w:rsidRDefault="00907827" w:rsidP="008A7AF7">
            <w:r w:rsidRPr="00971B7E">
              <w:rPr>
                <w:rStyle w:val="Strong"/>
              </w:rPr>
              <w:t>Learner ID:</w:t>
            </w:r>
            <w:r>
              <w:rPr>
                <w:rStyle w:val="Strong"/>
              </w:rPr>
              <w:t xml:space="preserve"> </w:t>
            </w:r>
            <w:sdt>
              <w:sdtPr>
                <w:rPr>
                  <w:rFonts w:cs="Arial"/>
                </w:rPr>
                <w:id w:val="1737896943"/>
                <w:placeholder>
                  <w:docPart w:val="C46BBB7E02BA6843926CAB2C0CB67DC1"/>
                </w:placeholder>
                <w:temporary/>
                <w:showingPlcHdr/>
              </w:sdtPr>
              <w:sdtContent>
                <w:r>
                  <w:rPr>
                    <w:shd w:val="clear" w:color="auto" w:fill="FFFFCC"/>
                  </w:rPr>
                  <w:t>Insert ID</w:t>
                </w:r>
              </w:sdtContent>
            </w:sdt>
          </w:p>
        </w:tc>
      </w:tr>
      <w:tr w:rsidR="00907827" w14:paraId="1DB53C6B" w14:textId="77777777" w:rsidTr="008A7AF7">
        <w:trPr>
          <w:cnfStyle w:val="000000100000" w:firstRow="0" w:lastRow="0" w:firstColumn="0" w:lastColumn="0" w:oddVBand="0" w:evenVBand="0" w:oddHBand="1" w:evenHBand="0" w:firstRowFirstColumn="0" w:firstRowLastColumn="0" w:lastRowFirstColumn="0" w:lastRowLastColumn="0"/>
          <w:trHeight w:val="340"/>
        </w:trPr>
        <w:tc>
          <w:tcPr>
            <w:tcW w:w="10369" w:type="dxa"/>
            <w:gridSpan w:val="2"/>
            <w:shd w:val="clear" w:color="auto" w:fill="FFFF00"/>
            <w:tcMar>
              <w:top w:w="85" w:type="dxa"/>
              <w:left w:w="142" w:type="dxa"/>
              <w:bottom w:w="45" w:type="dxa"/>
            </w:tcMar>
            <w:vAlign w:val="center"/>
          </w:tcPr>
          <w:p w14:paraId="65703BDB" w14:textId="77777777" w:rsidR="00907827" w:rsidRDefault="00907827" w:rsidP="008A7AF7">
            <w:r>
              <w:rPr>
                <w:rStyle w:val="Strong"/>
              </w:rPr>
              <w:t>Submission Date</w:t>
            </w:r>
            <w:r w:rsidRPr="00971B7E">
              <w:rPr>
                <w:rStyle w:val="Strong"/>
              </w:rPr>
              <w:t>:</w:t>
            </w:r>
            <w:r w:rsidRPr="00644BD0">
              <w:rPr>
                <w:rStyle w:val="Strong"/>
                <w:spacing w:val="80"/>
              </w:rPr>
              <w:t xml:space="preserve"> </w:t>
            </w:r>
            <w:sdt>
              <w:sdtPr>
                <w:rPr>
                  <w:rFonts w:cs="Arial"/>
                  <w:szCs w:val="20"/>
                </w:rPr>
                <w:id w:val="475187879"/>
                <w:placeholder>
                  <w:docPart w:val="38E91E9CF1DD084C98E919C9DDD96D4E"/>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907827" w14:paraId="1E7D5F53" w14:textId="77777777" w:rsidTr="008A7AF7">
        <w:trPr>
          <w:cnfStyle w:val="000000010000" w:firstRow="0" w:lastRow="0" w:firstColumn="0" w:lastColumn="0" w:oddVBand="0" w:evenVBand="0" w:oddHBand="0" w:evenHBand="1" w:firstRowFirstColumn="0" w:firstRowLastColumn="0" w:lastRowFirstColumn="0" w:lastRowLastColumn="0"/>
          <w:trHeight w:val="567"/>
        </w:trPr>
        <w:tc>
          <w:tcPr>
            <w:tcW w:w="10369" w:type="dxa"/>
            <w:gridSpan w:val="2"/>
            <w:tcBorders>
              <w:bottom w:val="nil"/>
            </w:tcBorders>
            <w:shd w:val="clear" w:color="auto" w:fill="FFFF00"/>
            <w:tcMar>
              <w:top w:w="85" w:type="dxa"/>
              <w:left w:w="142" w:type="dxa"/>
              <w:bottom w:w="45" w:type="dxa"/>
            </w:tcMar>
            <w:vAlign w:val="bottom"/>
          </w:tcPr>
          <w:p w14:paraId="4CDB9203" w14:textId="77777777" w:rsidR="00907827" w:rsidRPr="00971B7E" w:rsidRDefault="00907827" w:rsidP="008A7AF7">
            <w:pPr>
              <w:spacing w:after="160"/>
              <w:rPr>
                <w:rStyle w:val="Strong"/>
              </w:rPr>
            </w:pPr>
            <w:r>
              <w:rPr>
                <w:rStyle w:val="Strong"/>
              </w:rPr>
              <w:t>Learner</w:t>
            </w:r>
            <w:r w:rsidRPr="00644BD0">
              <w:rPr>
                <w:rStyle w:val="Strong"/>
              </w:rPr>
              <w:t xml:space="preserve"> signature:</w:t>
            </w:r>
          </w:p>
        </w:tc>
      </w:tr>
      <w:tr w:rsidR="00907827" w14:paraId="0FCBD780" w14:textId="77777777" w:rsidTr="008A7AF7">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2"/>
            <w:vAlign w:val="center"/>
          </w:tcPr>
          <w:p w14:paraId="4ABEABA6" w14:textId="77777777" w:rsidR="00907827" w:rsidRDefault="00907827" w:rsidP="008A7AF7"/>
        </w:tc>
      </w:tr>
    </w:tbl>
    <w:p w14:paraId="1F8D8722" w14:textId="77777777" w:rsidR="00907827" w:rsidRDefault="00907827" w:rsidP="00751917"/>
    <w:p w14:paraId="4761EA53" w14:textId="77777777" w:rsidR="00907827" w:rsidRDefault="00907827" w:rsidP="00751917"/>
    <w:tbl>
      <w:tblPr>
        <w:tblStyle w:val="VSLRDetails"/>
        <w:tblW w:w="10369" w:type="dxa"/>
        <w:tblLook w:val="04E0" w:firstRow="1" w:lastRow="1" w:firstColumn="1" w:lastColumn="0" w:noHBand="0" w:noVBand="1"/>
        <w:tblCaption w:val="Section F – Feedback to Learner"/>
      </w:tblPr>
      <w:tblGrid>
        <w:gridCol w:w="10369"/>
      </w:tblGrid>
      <w:tr w:rsidR="00751917" w14:paraId="086507D9" w14:textId="77777777" w:rsidTr="00075D3C">
        <w:trPr>
          <w:cnfStyle w:val="100000000000" w:firstRow="1" w:lastRow="0" w:firstColumn="0" w:lastColumn="0" w:oddVBand="0" w:evenVBand="0" w:oddHBand="0" w:evenHBand="0" w:firstRowFirstColumn="0" w:firstRowLastColumn="0" w:lastRowFirstColumn="0" w:lastRowLastColumn="0"/>
        </w:trPr>
        <w:tc>
          <w:tcPr>
            <w:tcW w:w="10369" w:type="dxa"/>
          </w:tcPr>
          <w:p w14:paraId="34179968" w14:textId="77777777" w:rsidR="00751917" w:rsidRDefault="00751917" w:rsidP="00075D3C">
            <w:pPr>
              <w:pStyle w:val="Heading3"/>
            </w:pPr>
            <w:r w:rsidRPr="007C7050">
              <w:t>Section F – Feedback to Learner</w:t>
            </w:r>
          </w:p>
        </w:tc>
      </w:tr>
      <w:tr w:rsidR="00751917" w14:paraId="16BC962A" w14:textId="77777777" w:rsidTr="00075D3C">
        <w:trPr>
          <w:cnfStyle w:val="000000100000" w:firstRow="0" w:lastRow="0" w:firstColumn="0" w:lastColumn="0" w:oddVBand="0" w:evenVBand="0" w:oddHBand="1" w:evenHBand="0" w:firstRowFirstColumn="0" w:firstRowLastColumn="0" w:lastRowFirstColumn="0" w:lastRowLastColumn="0"/>
          <w:trHeight w:val="283"/>
        </w:trPr>
        <w:tc>
          <w:tcPr>
            <w:tcW w:w="10369" w:type="dxa"/>
            <w:tcMar>
              <w:top w:w="85" w:type="dxa"/>
              <w:left w:w="142" w:type="dxa"/>
              <w:bottom w:w="57" w:type="dxa"/>
            </w:tcMar>
            <w:vAlign w:val="center"/>
          </w:tcPr>
          <w:p w14:paraId="26EABF60" w14:textId="77777777" w:rsidR="00751917" w:rsidRDefault="00751917" w:rsidP="00075D3C">
            <w:r w:rsidRPr="007C7050">
              <w:rPr>
                <w:rStyle w:val="Strong"/>
              </w:rPr>
              <w:t>Has the learner successfully completed this assessment task?</w:t>
            </w:r>
            <w:r w:rsidRPr="00644BD0">
              <w:rPr>
                <w:rStyle w:val="Strong"/>
                <w:spacing w:val="160"/>
              </w:rPr>
              <w:t xml:space="preserve"> </w:t>
            </w:r>
            <w:r w:rsidRPr="005B28A6">
              <w:t xml:space="preserve">Yes </w:t>
            </w:r>
            <w:sdt>
              <w:sdtPr>
                <w:rPr>
                  <w:b/>
                </w:rPr>
                <w:alias w:val="Yes"/>
                <w:tag w:val="satisfactory_response"/>
                <w:id w:val="680017416"/>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383688524"/>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p>
        </w:tc>
      </w:tr>
      <w:tr w:rsidR="00751917" w14:paraId="424F5180" w14:textId="77777777" w:rsidTr="00075D3C">
        <w:trPr>
          <w:cnfStyle w:val="000000010000" w:firstRow="0" w:lastRow="0" w:firstColumn="0" w:lastColumn="0" w:oddVBand="0" w:evenVBand="0" w:oddHBand="0" w:evenHBand="1" w:firstRowFirstColumn="0" w:firstRowLastColumn="0" w:lastRowFirstColumn="0" w:lastRowLastColumn="0"/>
          <w:trHeight w:val="1701"/>
        </w:trPr>
        <w:tc>
          <w:tcPr>
            <w:tcW w:w="10369" w:type="dxa"/>
            <w:tcMar>
              <w:top w:w="142" w:type="dxa"/>
              <w:left w:w="142" w:type="dxa"/>
              <w:bottom w:w="113" w:type="dxa"/>
            </w:tcMar>
          </w:tcPr>
          <w:p w14:paraId="5BD981A4" w14:textId="77777777" w:rsidR="00751917" w:rsidRDefault="00751917" w:rsidP="00075D3C">
            <w:r w:rsidRPr="007C7050">
              <w:rPr>
                <w:rStyle w:val="Strong"/>
              </w:rPr>
              <w:t>Assessor feedback (as appropriate)</w:t>
            </w:r>
            <w:r w:rsidRPr="00971B7E">
              <w:rPr>
                <w:rStyle w:val="Strong"/>
              </w:rPr>
              <w:t>:</w:t>
            </w:r>
            <w:r w:rsidRPr="00644BD0">
              <w:rPr>
                <w:rStyle w:val="Strong"/>
                <w:spacing w:val="80"/>
              </w:rPr>
              <w:t xml:space="preserve"> </w:t>
            </w:r>
            <w:sdt>
              <w:sdtPr>
                <w:rPr>
                  <w:rFonts w:cs="Arial"/>
                </w:rPr>
                <w:id w:val="-1533422948"/>
                <w:placeholder>
                  <w:docPart w:val="D1E6007C3BF944C9B8130F76C4D01C2C"/>
                </w:placeholder>
                <w:temporary/>
                <w:showingPlcHdr/>
              </w:sdtPr>
              <w:sdtContent>
                <w:r>
                  <w:rPr>
                    <w:shd w:val="clear" w:color="auto" w:fill="FFFFCC"/>
                  </w:rPr>
                  <w:t>Insert feedback</w:t>
                </w:r>
              </w:sdtContent>
            </w:sdt>
          </w:p>
        </w:tc>
      </w:tr>
      <w:tr w:rsidR="00751917" w14:paraId="41D8A09E" w14:textId="77777777" w:rsidTr="00075D3C">
        <w:trPr>
          <w:cnfStyle w:val="000000100000" w:firstRow="0" w:lastRow="0" w:firstColumn="0" w:lastColumn="0" w:oddVBand="0" w:evenVBand="0" w:oddHBand="1" w:evenHBand="0" w:firstRowFirstColumn="0" w:firstRowLastColumn="0" w:lastRowFirstColumn="0" w:lastRowLastColumn="0"/>
          <w:trHeight w:val="340"/>
        </w:trPr>
        <w:tc>
          <w:tcPr>
            <w:tcW w:w="10369" w:type="dxa"/>
            <w:tcMar>
              <w:top w:w="85" w:type="dxa"/>
              <w:left w:w="142" w:type="dxa"/>
              <w:bottom w:w="45" w:type="dxa"/>
            </w:tcMar>
            <w:vAlign w:val="center"/>
          </w:tcPr>
          <w:p w14:paraId="77F66048" w14:textId="77777777" w:rsidR="00751917" w:rsidRDefault="00751917" w:rsidP="00075D3C">
            <w:r w:rsidRPr="007C7050">
              <w:rPr>
                <w:rStyle w:val="Strong"/>
              </w:rPr>
              <w:t>Resubmission allowed:</w:t>
            </w:r>
            <w:r w:rsidRPr="00644BD0">
              <w:rPr>
                <w:rStyle w:val="Strong"/>
                <w:spacing w:val="160"/>
              </w:rPr>
              <w:t xml:space="preserve"> </w:t>
            </w:r>
            <w:r w:rsidRPr="005B28A6">
              <w:t xml:space="preserve">Yes </w:t>
            </w:r>
            <w:sdt>
              <w:sdtPr>
                <w:rPr>
                  <w:b/>
                </w:rPr>
                <w:alias w:val="Yes"/>
                <w:tag w:val="satisfactory_response"/>
                <w:id w:val="119033021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110904659"/>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rPr>
              <w:t xml:space="preserve"> </w:t>
            </w:r>
            <w:r w:rsidRPr="00644BD0">
              <w:rPr>
                <w:rStyle w:val="Strong"/>
                <w:spacing w:val="320"/>
              </w:rPr>
              <w:t xml:space="preserve"> </w:t>
            </w:r>
            <w:r w:rsidRPr="00644BD0">
              <w:rPr>
                <w:rStyle w:val="Strong"/>
              </w:rPr>
              <w:t>Resubmission due date</w:t>
            </w:r>
            <w:r w:rsidRPr="00971B7E">
              <w:rPr>
                <w:rStyle w:val="Strong"/>
              </w:rPr>
              <w:t>:</w:t>
            </w:r>
            <w:r w:rsidRPr="00644BD0">
              <w:rPr>
                <w:rStyle w:val="Strong"/>
                <w:spacing w:val="80"/>
              </w:rPr>
              <w:t xml:space="preserve"> </w:t>
            </w:r>
            <w:sdt>
              <w:sdtPr>
                <w:rPr>
                  <w:rFonts w:cs="Arial"/>
                  <w:szCs w:val="20"/>
                </w:rPr>
                <w:id w:val="1891681172"/>
                <w:placeholder>
                  <w:docPart w:val="2FFACB32BB844264AB7062FCA2E0DC8B"/>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659D5531" w14:textId="77777777" w:rsidTr="00075D3C">
        <w:trPr>
          <w:cnfStyle w:val="000000010000" w:firstRow="0" w:lastRow="0" w:firstColumn="0" w:lastColumn="0" w:oddVBand="0" w:evenVBand="0" w:oddHBand="0" w:evenHBand="1" w:firstRowFirstColumn="0" w:firstRowLastColumn="0" w:lastRowFirstColumn="0" w:lastRowLastColumn="0"/>
          <w:trHeight w:val="340"/>
        </w:trPr>
        <w:tc>
          <w:tcPr>
            <w:tcW w:w="10369" w:type="dxa"/>
            <w:tcMar>
              <w:top w:w="85" w:type="dxa"/>
              <w:left w:w="142" w:type="dxa"/>
              <w:bottom w:w="45" w:type="dxa"/>
            </w:tcMar>
            <w:vAlign w:val="center"/>
          </w:tcPr>
          <w:p w14:paraId="2E96ADFB" w14:textId="77777777" w:rsidR="00751917" w:rsidRPr="007C7050" w:rsidRDefault="00751917" w:rsidP="00075D3C">
            <w:pPr>
              <w:rPr>
                <w:rStyle w:val="Strong"/>
              </w:rPr>
            </w:pPr>
            <w:r w:rsidRPr="00644BD0">
              <w:rPr>
                <w:rStyle w:val="Strong"/>
              </w:rPr>
              <w:t>Assessor name:</w:t>
            </w:r>
            <w:r w:rsidRPr="00644BD0">
              <w:rPr>
                <w:rStyle w:val="Strong"/>
                <w:spacing w:val="80"/>
              </w:rPr>
              <w:t xml:space="preserve"> </w:t>
            </w:r>
            <w:sdt>
              <w:sdtPr>
                <w:rPr>
                  <w:rFonts w:cs="Arial"/>
                </w:rPr>
                <w:id w:val="1245376201"/>
                <w:placeholder>
                  <w:docPart w:val="03DCC86ED4874369AFDA6478849E1BD9"/>
                </w:placeholder>
                <w:temporary/>
                <w:showingPlcHdr/>
              </w:sdtPr>
              <w:sdtContent>
                <w:r>
                  <w:rPr>
                    <w:shd w:val="clear" w:color="auto" w:fill="FFFFCC"/>
                  </w:rPr>
                  <w:t>Insert name</w:t>
                </w:r>
              </w:sdtContent>
            </w:sdt>
          </w:p>
        </w:tc>
      </w:tr>
      <w:tr w:rsidR="00751917" w14:paraId="4DE15A0A" w14:textId="77777777" w:rsidTr="00075D3C">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nil"/>
            </w:tcBorders>
            <w:tcMar>
              <w:top w:w="85" w:type="dxa"/>
              <w:left w:w="142" w:type="dxa"/>
              <w:bottom w:w="45" w:type="dxa"/>
            </w:tcMar>
            <w:vAlign w:val="bottom"/>
          </w:tcPr>
          <w:p w14:paraId="5FDA1EED" w14:textId="77777777" w:rsidR="00751917" w:rsidRPr="00971B7E" w:rsidRDefault="00751917" w:rsidP="00075D3C">
            <w:pPr>
              <w:spacing w:after="80"/>
              <w:rPr>
                <w:rStyle w:val="Strong"/>
              </w:rPr>
            </w:pPr>
            <w:r w:rsidRPr="00644BD0">
              <w:rPr>
                <w:rStyle w:val="Strong"/>
              </w:rPr>
              <w:t>Assessor signature:</w:t>
            </w:r>
          </w:p>
        </w:tc>
      </w:tr>
      <w:tr w:rsidR="00751917" w14:paraId="29CF167C" w14:textId="77777777" w:rsidTr="00075D3C">
        <w:trPr>
          <w:cnfStyle w:val="010000000000" w:firstRow="0" w:lastRow="1" w:firstColumn="0" w:lastColumn="0" w:oddVBand="0" w:evenVBand="0" w:oddHBand="0" w:evenHBand="0" w:firstRowFirstColumn="0" w:firstRowLastColumn="0" w:lastRowFirstColumn="0" w:lastRowLastColumn="0"/>
          <w:trHeight w:val="283"/>
        </w:trPr>
        <w:tc>
          <w:tcPr>
            <w:tcW w:w="10369" w:type="dxa"/>
            <w:vAlign w:val="center"/>
          </w:tcPr>
          <w:p w14:paraId="2874F45B" w14:textId="77777777" w:rsidR="00751917" w:rsidRDefault="00751917" w:rsidP="00075D3C"/>
        </w:tc>
      </w:tr>
    </w:tbl>
    <w:p w14:paraId="3A91F5F6" w14:textId="77777777" w:rsidR="00EF2E7B" w:rsidRDefault="00EF2E7B" w:rsidP="00EF2E7B">
      <w:pPr>
        <w:sectPr w:rsidR="00EF2E7B" w:rsidSect="00EF2E7B">
          <w:headerReference w:type="default" r:id="rId18"/>
          <w:footerReference w:type="default" r:id="rId19"/>
          <w:pgSz w:w="11906" w:h="16838" w:code="9"/>
          <w:pgMar w:top="567" w:right="709" w:bottom="851" w:left="709" w:header="567" w:footer="510" w:gutter="0"/>
          <w:cols w:space="708"/>
          <w:formProt w:val="0"/>
          <w:docGrid w:linePitch="360"/>
        </w:sectPr>
      </w:pPr>
    </w:p>
    <w:tbl>
      <w:tblPr>
        <w:tblStyle w:val="TableGrid"/>
        <w:tblW w:w="10348" w:type="dxa"/>
        <w:tblInd w:w="-5" w:type="dxa"/>
        <w:tblLayout w:type="fixed"/>
        <w:tblLook w:val="04A0" w:firstRow="1" w:lastRow="0" w:firstColumn="1" w:lastColumn="0" w:noHBand="0" w:noVBand="1"/>
      </w:tblPr>
      <w:tblGrid>
        <w:gridCol w:w="10348"/>
      </w:tblGrid>
      <w:tr w:rsidR="00237C42" w:rsidRPr="00AB4B0E" w14:paraId="346248B5" w14:textId="77777777" w:rsidTr="00237C42">
        <w:trPr>
          <w:trHeight w:val="340"/>
        </w:trPr>
        <w:tc>
          <w:tcPr>
            <w:tcW w:w="10348" w:type="dxa"/>
            <w:shd w:val="clear" w:color="auto" w:fill="7030A0"/>
            <w:vAlign w:val="center"/>
          </w:tcPr>
          <w:p w14:paraId="06E2584D" w14:textId="77777777" w:rsidR="00237C42" w:rsidRPr="00AB4B0E" w:rsidRDefault="00237C42" w:rsidP="000A28B0">
            <w:pPr>
              <w:rPr>
                <w:b/>
                <w:i/>
                <w:noProof/>
                <w:color w:val="FFFFFF"/>
                <w:sz w:val="18"/>
                <w:szCs w:val="18"/>
                <w:lang w:eastAsia="en-AU"/>
              </w:rPr>
            </w:pPr>
            <w:r>
              <w:rPr>
                <w:rFonts w:cs="Arial"/>
                <w:b/>
                <w:color w:val="FEFFFF" w:themeColor="background1"/>
                <w:szCs w:val="20"/>
              </w:rPr>
              <w:lastRenderedPageBreak/>
              <w:br/>
            </w:r>
            <w:r w:rsidRPr="00AB4B0E">
              <w:rPr>
                <w:rFonts w:cs="Arial"/>
                <w:b/>
                <w:color w:val="FEFFFF" w:themeColor="background1"/>
                <w:szCs w:val="20"/>
              </w:rPr>
              <w:t>Project</w:t>
            </w:r>
            <w:r>
              <w:rPr>
                <w:rFonts w:cs="Arial"/>
                <w:b/>
                <w:color w:val="FEFFFF" w:themeColor="background1"/>
                <w:szCs w:val="20"/>
              </w:rPr>
              <w:t xml:space="preserve"> Brief </w:t>
            </w:r>
            <w:r>
              <w:rPr>
                <w:rFonts w:cs="Arial"/>
                <w:b/>
                <w:color w:val="FEFFFF" w:themeColor="background1"/>
                <w:szCs w:val="20"/>
              </w:rPr>
              <w:br/>
            </w:r>
            <w:r w:rsidRPr="00CB4653">
              <w:rPr>
                <w:rFonts w:cs="Arial"/>
                <w:color w:val="FEFFFF" w:themeColor="background1"/>
                <w:sz w:val="18"/>
                <w:szCs w:val="18"/>
              </w:rPr>
              <w:t xml:space="preserve">Read </w:t>
            </w:r>
            <w:r>
              <w:rPr>
                <w:rFonts w:cs="Arial"/>
                <w:color w:val="FEFFFF" w:themeColor="background1"/>
                <w:sz w:val="18"/>
                <w:szCs w:val="18"/>
              </w:rPr>
              <w:t>through</w:t>
            </w:r>
            <w:r w:rsidRPr="00CB4653">
              <w:rPr>
                <w:rFonts w:cs="Arial"/>
                <w:color w:val="FEFFFF" w:themeColor="background1"/>
                <w:sz w:val="18"/>
                <w:szCs w:val="18"/>
              </w:rPr>
              <w:t xml:space="preserve"> the brief below take note of the needs and requirements outlined in the brief.</w:t>
            </w:r>
            <w:r>
              <w:rPr>
                <w:rFonts w:cs="Arial"/>
                <w:color w:val="FEFFFF" w:themeColor="background1"/>
                <w:sz w:val="18"/>
                <w:szCs w:val="18"/>
              </w:rPr>
              <w:t xml:space="preserve"> </w:t>
            </w:r>
            <w:r w:rsidRPr="00550C32">
              <w:rPr>
                <w:rFonts w:cs="Arial"/>
                <w:color w:val="FEFFFF" w:themeColor="background1"/>
              </w:rPr>
              <w:br/>
            </w:r>
          </w:p>
        </w:tc>
      </w:tr>
      <w:tr w:rsidR="00237C42" w:rsidRPr="00BA60E4" w14:paraId="75FC342A" w14:textId="77777777" w:rsidTr="00237C42">
        <w:trPr>
          <w:trHeight w:val="6509"/>
        </w:trPr>
        <w:tc>
          <w:tcPr>
            <w:tcW w:w="10348" w:type="dxa"/>
            <w:shd w:val="clear" w:color="auto" w:fill="FEFFFF" w:themeFill="background1"/>
            <w:vAlign w:val="center"/>
          </w:tcPr>
          <w:p w14:paraId="398C0D37" w14:textId="77777777" w:rsidR="00237C42" w:rsidRDefault="00237C42" w:rsidP="000A28B0">
            <w:pPr>
              <w:pStyle w:val="BodyA"/>
              <w:rPr>
                <w:rFonts w:ascii="Arial" w:hAnsi="Arial" w:cs="Arial"/>
                <w:bCs/>
                <w:color w:val="000000" w:themeColor="text1"/>
                <w:sz w:val="20"/>
              </w:rPr>
            </w:pPr>
          </w:p>
          <w:p w14:paraId="4CE3B911" w14:textId="77777777" w:rsidR="00237C42" w:rsidRPr="00237C42" w:rsidRDefault="00237C42" w:rsidP="000A28B0">
            <w:pPr>
              <w:pStyle w:val="paragraph"/>
              <w:spacing w:before="0" w:beforeAutospacing="0" w:after="0" w:afterAutospacing="0"/>
              <w:textAlignment w:val="baseline"/>
              <w:rPr>
                <w:rFonts w:ascii="Arial" w:hAnsi="Arial" w:cs="Arial"/>
                <w:sz w:val="20"/>
                <w:szCs w:val="20"/>
              </w:rPr>
            </w:pPr>
            <w:r w:rsidRPr="00237C42">
              <w:rPr>
                <w:rStyle w:val="normaltextrun"/>
                <w:rFonts w:ascii="Arial" w:hAnsi="Arial" w:cs="Arial"/>
                <w:b/>
                <w:bCs/>
                <w:color w:val="000000"/>
                <w:sz w:val="20"/>
                <w:szCs w:val="20"/>
              </w:rPr>
              <w:t>Overview of project</w:t>
            </w:r>
            <w:r w:rsidRPr="00237C42">
              <w:rPr>
                <w:rStyle w:val="scxw226128862"/>
                <w:rFonts w:ascii="Arial" w:hAnsi="Arial" w:cs="Arial"/>
                <w:color w:val="000000"/>
                <w:sz w:val="20"/>
                <w:szCs w:val="20"/>
              </w:rPr>
              <w:t> </w:t>
            </w:r>
            <w:r w:rsidRPr="00237C42">
              <w:rPr>
                <w:rFonts w:ascii="Arial" w:hAnsi="Arial" w:cs="Arial"/>
                <w:color w:val="000000"/>
                <w:sz w:val="20"/>
                <w:szCs w:val="20"/>
              </w:rPr>
              <w:br/>
            </w:r>
            <w:r w:rsidRPr="00237C42">
              <w:rPr>
                <w:rStyle w:val="normaltextrun"/>
                <w:rFonts w:ascii="Arial" w:hAnsi="Arial" w:cs="Arial"/>
                <w:color w:val="000000"/>
                <w:sz w:val="20"/>
                <w:szCs w:val="20"/>
              </w:rPr>
              <w:t xml:space="preserve">For this assessment task you will be required to plan and develop </w:t>
            </w:r>
            <w:r w:rsidRPr="00237C42">
              <w:rPr>
                <w:rFonts w:ascii="Arial" w:hAnsi="Arial" w:cs="Arial"/>
                <w:color w:val="000000"/>
                <w:sz w:val="20"/>
                <w:szCs w:val="20"/>
                <w:lang w:val="en-AU"/>
              </w:rPr>
              <w:t xml:space="preserve">a full stack application that involves a front-end client which passes data to and from a back-end server RESTful API, which stores data within a noSQL database.  </w:t>
            </w:r>
            <w:r w:rsidRPr="00237C42">
              <w:rPr>
                <w:rStyle w:val="normaltextrun"/>
                <w:rFonts w:ascii="Arial" w:hAnsi="Arial" w:cs="Arial"/>
                <w:color w:val="000000" w:themeColor="text1"/>
                <w:sz w:val="20"/>
                <w:szCs w:val="20"/>
              </w:rPr>
              <w:t xml:space="preserve">The scripts will need to demonstrate </w:t>
            </w:r>
            <w:r w:rsidRPr="00237C42">
              <w:rPr>
                <w:rFonts w:ascii="Arial" w:hAnsi="Arial" w:cs="Arial"/>
                <w:sz w:val="20"/>
                <w:szCs w:val="20"/>
              </w:rPr>
              <w:t xml:space="preserve">introductory object orientated programming techniques. </w:t>
            </w:r>
          </w:p>
          <w:p w14:paraId="573FA2F5" w14:textId="77777777" w:rsidR="00237C42" w:rsidRPr="00237C42" w:rsidRDefault="00237C42" w:rsidP="000A28B0">
            <w:pPr>
              <w:pStyle w:val="paragraph"/>
              <w:spacing w:before="0" w:beforeAutospacing="0" w:after="0" w:afterAutospacing="0"/>
              <w:textAlignment w:val="baseline"/>
              <w:rPr>
                <w:rFonts w:ascii="Arial" w:hAnsi="Arial" w:cs="Arial"/>
                <w:sz w:val="20"/>
                <w:szCs w:val="20"/>
              </w:rPr>
            </w:pPr>
          </w:p>
          <w:p w14:paraId="3F5B6C6B" w14:textId="77777777" w:rsidR="00237C42" w:rsidRPr="00237C42" w:rsidRDefault="00237C42" w:rsidP="000A28B0">
            <w:pPr>
              <w:pStyle w:val="paragraph"/>
              <w:spacing w:before="0" w:beforeAutospacing="0" w:after="0" w:afterAutospacing="0"/>
              <w:textAlignment w:val="baseline"/>
              <w:rPr>
                <w:rStyle w:val="eop"/>
                <w:rFonts w:ascii="Arial" w:hAnsi="Arial" w:cs="Arial"/>
                <w:sz w:val="20"/>
                <w:szCs w:val="20"/>
              </w:rPr>
            </w:pPr>
            <w:r w:rsidRPr="00237C42">
              <w:rPr>
                <w:rFonts w:ascii="Arial" w:hAnsi="Arial" w:cs="Arial"/>
                <w:b/>
                <w:bCs/>
                <w:sz w:val="20"/>
                <w:szCs w:val="20"/>
                <w:highlight w:val="yellow"/>
              </w:rPr>
              <w:t>NOTE</w:t>
            </w:r>
            <w:r w:rsidRPr="00237C42">
              <w:rPr>
                <w:rFonts w:ascii="Arial" w:hAnsi="Arial" w:cs="Arial"/>
                <w:sz w:val="20"/>
                <w:szCs w:val="20"/>
                <w:highlight w:val="yellow"/>
              </w:rPr>
              <w:t xml:space="preserve">: </w:t>
            </w:r>
            <w:r w:rsidRPr="00237C42">
              <w:rPr>
                <w:rFonts w:ascii="Arial" w:hAnsi="Arial" w:cs="Arial"/>
                <w:i/>
                <w:iCs/>
                <w:sz w:val="20"/>
                <w:szCs w:val="20"/>
                <w:highlight w:val="yellow"/>
              </w:rPr>
              <w:t xml:space="preserve">If you would like to create a full-stack application </w:t>
            </w:r>
            <w:r w:rsidRPr="00237C42">
              <w:rPr>
                <w:rFonts w:ascii="Arial" w:hAnsi="Arial" w:cs="Arial"/>
                <w:b/>
                <w:bCs/>
                <w:i/>
                <w:iCs/>
                <w:sz w:val="20"/>
                <w:szCs w:val="20"/>
                <w:highlight w:val="yellow"/>
                <w:u w:val="single"/>
              </w:rPr>
              <w:t>that is NOT a mock “e-commerce shop” website</w:t>
            </w:r>
            <w:r w:rsidRPr="00237C42">
              <w:rPr>
                <w:rFonts w:ascii="Arial" w:hAnsi="Arial" w:cs="Arial"/>
                <w:i/>
                <w:iCs/>
                <w:sz w:val="20"/>
                <w:szCs w:val="20"/>
                <w:highlight w:val="yellow"/>
              </w:rPr>
              <w:t>, please discuss with your facilitator in advance to determine suitability.</w:t>
            </w:r>
            <w:r w:rsidRPr="00237C42">
              <w:rPr>
                <w:rFonts w:ascii="Arial" w:hAnsi="Arial" w:cs="Arial"/>
                <w:sz w:val="20"/>
                <w:szCs w:val="20"/>
              </w:rPr>
              <w:br/>
            </w:r>
            <w:r w:rsidRPr="00237C42">
              <w:rPr>
                <w:rStyle w:val="eop"/>
                <w:rFonts w:ascii="Arial" w:hAnsi="Arial" w:cs="Arial"/>
                <w:color w:val="000000" w:themeColor="text1"/>
                <w:sz w:val="20"/>
                <w:szCs w:val="20"/>
              </w:rPr>
              <w:t> </w:t>
            </w:r>
          </w:p>
          <w:p w14:paraId="315B0F6D" w14:textId="6686D2FD" w:rsidR="00237C42" w:rsidRPr="00237C42" w:rsidRDefault="00237C42" w:rsidP="000A28B0">
            <w:pPr>
              <w:pStyle w:val="paragraph"/>
              <w:spacing w:before="0" w:beforeAutospacing="0" w:after="0" w:afterAutospacing="0"/>
              <w:textAlignment w:val="baseline"/>
              <w:rPr>
                <w:rStyle w:val="eop"/>
                <w:rFonts w:ascii="Arial" w:hAnsi="Arial" w:cs="Arial"/>
                <w:color w:val="000000" w:themeColor="text1"/>
                <w:sz w:val="20"/>
                <w:szCs w:val="20"/>
              </w:rPr>
            </w:pPr>
            <w:r w:rsidRPr="00237C42">
              <w:rPr>
                <w:rStyle w:val="normaltextrun"/>
                <w:rFonts w:ascii="Arial" w:hAnsi="Arial" w:cs="Arial"/>
                <w:b/>
                <w:bCs/>
                <w:color w:val="000000" w:themeColor="text1"/>
                <w:sz w:val="20"/>
                <w:szCs w:val="20"/>
              </w:rPr>
              <w:t>This assessment task is divided into the following parts:</w:t>
            </w:r>
            <w:r w:rsidRPr="00237C42">
              <w:rPr>
                <w:rStyle w:val="scxw226128862"/>
                <w:rFonts w:ascii="Arial" w:hAnsi="Arial" w:cs="Arial"/>
                <w:b/>
                <w:bCs/>
                <w:color w:val="000000" w:themeColor="text1"/>
                <w:sz w:val="20"/>
                <w:szCs w:val="20"/>
              </w:rPr>
              <w:t> </w:t>
            </w:r>
            <w:r w:rsidRPr="00237C42">
              <w:rPr>
                <w:rFonts w:ascii="Arial" w:hAnsi="Arial" w:cs="Arial"/>
                <w:sz w:val="20"/>
                <w:szCs w:val="20"/>
              </w:rPr>
              <w:br/>
            </w:r>
            <w:r w:rsidRPr="00237C42">
              <w:rPr>
                <w:rFonts w:ascii="Arial" w:hAnsi="Arial" w:cs="Arial"/>
                <w:bCs/>
                <w:color w:val="000000" w:themeColor="text1"/>
                <w:sz w:val="20"/>
                <w:szCs w:val="20"/>
                <w:lang w:val="en-AU"/>
              </w:rPr>
              <w:t xml:space="preserve">Part 1 – Confirm Application Requirements </w:t>
            </w:r>
            <w:r w:rsidRPr="00237C42">
              <w:rPr>
                <w:rFonts w:ascii="Arial" w:hAnsi="Arial" w:cs="Arial"/>
                <w:bCs/>
                <w:color w:val="000000" w:themeColor="text1"/>
                <w:sz w:val="20"/>
                <w:szCs w:val="20"/>
                <w:lang w:val="en-AU"/>
              </w:rPr>
              <w:br/>
            </w:r>
            <w:r w:rsidRPr="00237C42">
              <w:rPr>
                <w:rFonts w:ascii="Arial" w:hAnsi="Arial" w:cs="Arial"/>
                <w:bCs/>
                <w:color w:val="FF0000"/>
                <w:sz w:val="20"/>
                <w:szCs w:val="20"/>
                <w:lang w:val="en-AU"/>
              </w:rPr>
              <w:t>Part 2 – Plan &amp; Develop the React.js Client (</w:t>
            </w:r>
            <w:r w:rsidRPr="00237C42">
              <w:rPr>
                <w:rFonts w:ascii="Arial" w:hAnsi="Arial" w:cs="Arial"/>
                <w:b/>
                <w:color w:val="FF0000"/>
                <w:sz w:val="20"/>
                <w:szCs w:val="20"/>
                <w:lang w:val="en-AU"/>
              </w:rPr>
              <w:t>Milestone</w:t>
            </w:r>
            <w:r w:rsidRPr="00237C42">
              <w:rPr>
                <w:rFonts w:ascii="Arial" w:hAnsi="Arial" w:cs="Arial"/>
                <w:bCs/>
                <w:color w:val="FF0000"/>
                <w:sz w:val="20"/>
                <w:szCs w:val="20"/>
                <w:lang w:val="en-AU"/>
              </w:rPr>
              <w:t>)</w:t>
            </w:r>
            <w:r w:rsidRPr="00237C42">
              <w:rPr>
                <w:rFonts w:ascii="Arial" w:hAnsi="Arial" w:cs="Arial"/>
                <w:bCs/>
                <w:color w:val="000000" w:themeColor="text1"/>
                <w:sz w:val="20"/>
                <w:szCs w:val="20"/>
                <w:lang w:val="en-AU"/>
              </w:rPr>
              <w:br/>
              <w:t xml:space="preserve">Part 3 – Design the Database </w:t>
            </w:r>
            <w:r w:rsidRPr="00237C42">
              <w:rPr>
                <w:rFonts w:ascii="Arial" w:hAnsi="Arial" w:cs="Arial"/>
                <w:bCs/>
                <w:color w:val="000000" w:themeColor="text1"/>
                <w:sz w:val="20"/>
                <w:szCs w:val="20"/>
                <w:lang w:val="en-AU"/>
              </w:rPr>
              <w:br/>
              <w:t>Part 4 – Develop RESTful API Server</w:t>
            </w:r>
            <w:r w:rsidRPr="00237C42">
              <w:rPr>
                <w:rFonts w:ascii="Arial" w:hAnsi="Arial" w:cs="Arial"/>
                <w:bCs/>
                <w:color w:val="000000" w:themeColor="text1"/>
                <w:sz w:val="20"/>
                <w:szCs w:val="20"/>
                <w:lang w:val="en-AU"/>
              </w:rPr>
              <w:br/>
              <w:t>Part 5 – Refine the Client and Server</w:t>
            </w:r>
            <w:r w:rsidRPr="00237C42">
              <w:rPr>
                <w:rFonts w:ascii="Arial" w:hAnsi="Arial" w:cs="Arial"/>
                <w:bCs/>
                <w:color w:val="000000" w:themeColor="text1"/>
                <w:sz w:val="20"/>
                <w:szCs w:val="20"/>
                <w:lang w:val="en-AU"/>
              </w:rPr>
              <w:br/>
              <w:t>Part 6 – Test and Debug the Code</w:t>
            </w:r>
            <w:r w:rsidRPr="00237C42">
              <w:rPr>
                <w:rFonts w:ascii="Arial" w:hAnsi="Arial" w:cs="Arial"/>
                <w:bCs/>
                <w:color w:val="000000" w:themeColor="text1"/>
                <w:sz w:val="20"/>
                <w:szCs w:val="20"/>
                <w:lang w:val="en-AU"/>
              </w:rPr>
              <w:br/>
              <w:t>Part 7 – Document Activities &amp; Hand Over</w:t>
            </w:r>
          </w:p>
          <w:p w14:paraId="0D6B982D" w14:textId="77777777" w:rsidR="00237C42" w:rsidRPr="00237C42" w:rsidRDefault="00237C42" w:rsidP="000A28B0">
            <w:pPr>
              <w:pStyle w:val="paragraph"/>
              <w:spacing w:before="0" w:beforeAutospacing="0" w:after="0" w:afterAutospacing="0"/>
              <w:textAlignment w:val="baseline"/>
              <w:rPr>
                <w:rFonts w:ascii="Arial" w:hAnsi="Arial" w:cs="Arial"/>
                <w:color w:val="000000"/>
                <w:sz w:val="20"/>
                <w:szCs w:val="20"/>
              </w:rPr>
            </w:pPr>
          </w:p>
          <w:p w14:paraId="73B9A613" w14:textId="77777777" w:rsidR="00237C42" w:rsidRPr="00237C42" w:rsidRDefault="00237C42" w:rsidP="000A28B0">
            <w:pPr>
              <w:pStyle w:val="paragraph"/>
              <w:spacing w:before="0" w:beforeAutospacing="0" w:after="0" w:afterAutospacing="0" w:line="259" w:lineRule="auto"/>
              <w:rPr>
                <w:rStyle w:val="normaltextrun"/>
                <w:rFonts w:ascii="Arial" w:hAnsi="Arial" w:cs="Arial"/>
                <w:b/>
                <w:bCs/>
                <w:color w:val="000000" w:themeColor="text1"/>
                <w:sz w:val="20"/>
                <w:szCs w:val="20"/>
              </w:rPr>
            </w:pPr>
            <w:r w:rsidRPr="00237C42">
              <w:rPr>
                <w:rStyle w:val="normaltextrun"/>
                <w:rFonts w:ascii="Arial" w:hAnsi="Arial" w:cs="Arial"/>
                <w:b/>
                <w:bCs/>
                <w:color w:val="000000" w:themeColor="text1"/>
                <w:sz w:val="20"/>
                <w:szCs w:val="20"/>
              </w:rPr>
              <w:t>Client Scenario</w:t>
            </w:r>
          </w:p>
          <w:p w14:paraId="34251BCB" w14:textId="77777777" w:rsidR="00237C42" w:rsidRPr="00237C42" w:rsidRDefault="00237C42" w:rsidP="000A28B0">
            <w:pPr>
              <w:pStyle w:val="paragraph"/>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You are a freelancer website developer and have been recently engaged by Timbertop United Pty Ltd (“TU”) to build a full-stack website prototype for their football club’s e-commerce shop web application</w:t>
            </w:r>
            <w:r w:rsidRPr="00237C42">
              <w:rPr>
                <w:rStyle w:val="normaltextrun"/>
                <w:rFonts w:ascii="Arial" w:hAnsi="Arial" w:cs="Arial"/>
                <w:i/>
                <w:color w:val="000000" w:themeColor="text1"/>
                <w:sz w:val="20"/>
                <w:szCs w:val="20"/>
              </w:rPr>
              <w:t>.</w:t>
            </w:r>
            <w:r w:rsidRPr="00237C42">
              <w:rPr>
                <w:rStyle w:val="normaltextrun"/>
                <w:rFonts w:ascii="Arial" w:hAnsi="Arial" w:cs="Arial"/>
                <w:color w:val="000000" w:themeColor="text1"/>
                <w:sz w:val="20"/>
                <w:szCs w:val="20"/>
              </w:rPr>
              <w:t xml:space="preserve">  TU plans to launch the new venture late into Quarter 2 of FY2023, to hit markets just before the Christmas rush.</w:t>
            </w:r>
          </w:p>
          <w:p w14:paraId="0EA7FC03" w14:textId="77777777" w:rsidR="00237C42" w:rsidRPr="00237C42" w:rsidRDefault="00237C42" w:rsidP="000A28B0">
            <w:pPr>
              <w:pStyle w:val="paragraph"/>
              <w:spacing w:before="0" w:beforeAutospacing="0" w:after="0" w:afterAutospacing="0" w:line="259" w:lineRule="auto"/>
              <w:rPr>
                <w:rStyle w:val="normaltextrun"/>
                <w:rFonts w:ascii="Arial" w:hAnsi="Arial" w:cs="Arial"/>
                <w:color w:val="000000" w:themeColor="text1"/>
                <w:sz w:val="20"/>
                <w:szCs w:val="20"/>
              </w:rPr>
            </w:pPr>
          </w:p>
          <w:p w14:paraId="5D7BBA95" w14:textId="77777777" w:rsidR="00237C42" w:rsidRPr="00237C42" w:rsidRDefault="00237C42" w:rsidP="000A28B0">
            <w:pPr>
              <w:pStyle w:val="paragraph"/>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Broadly, TU would like the front-end UI to be built using React.js in order to allow for modular design and to allow for future iteration following their usual Agile development processes.  Importantly, TU expects you to build a RESTful API server that saves and stores data in a noSQL database, as it expects to store large amounts of data on user information &amp; currencies.</w:t>
            </w:r>
          </w:p>
          <w:p w14:paraId="6EB1C882" w14:textId="77777777" w:rsidR="00237C42" w:rsidRPr="00237C42" w:rsidRDefault="00237C42" w:rsidP="000A28B0">
            <w:pPr>
              <w:pStyle w:val="paragraph"/>
              <w:spacing w:before="0" w:beforeAutospacing="0" w:after="0" w:afterAutospacing="0" w:line="259" w:lineRule="auto"/>
              <w:rPr>
                <w:rStyle w:val="normaltextrun"/>
                <w:rFonts w:ascii="Arial" w:hAnsi="Arial" w:cs="Arial"/>
                <w:color w:val="000000" w:themeColor="text1"/>
                <w:sz w:val="20"/>
                <w:szCs w:val="20"/>
              </w:rPr>
            </w:pPr>
          </w:p>
          <w:p w14:paraId="35661006" w14:textId="77777777" w:rsidR="00237C42" w:rsidRPr="00237C42" w:rsidRDefault="00237C42" w:rsidP="000A28B0">
            <w:pPr>
              <w:pStyle w:val="paragraph"/>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They have summarised the specific features and requirements as follows:</w:t>
            </w:r>
          </w:p>
          <w:p w14:paraId="27818621" w14:textId="77777777" w:rsidR="00237C42" w:rsidRPr="00237C42" w:rsidRDefault="00237C42" w:rsidP="000A28B0">
            <w:pPr>
              <w:pStyle w:val="paragraph"/>
              <w:spacing w:before="0" w:beforeAutospacing="0" w:after="0" w:afterAutospacing="0" w:line="259" w:lineRule="auto"/>
              <w:rPr>
                <w:rStyle w:val="normaltextrun"/>
                <w:rFonts w:ascii="Arial" w:hAnsi="Arial" w:cs="Arial"/>
                <w:color w:val="000000" w:themeColor="text1"/>
                <w:sz w:val="20"/>
                <w:szCs w:val="20"/>
              </w:rPr>
            </w:pPr>
          </w:p>
          <w:p w14:paraId="2F037290" w14:textId="77777777" w:rsidR="00237C42" w:rsidRPr="00237C42" w:rsidRDefault="00237C42" w:rsidP="000A28B0">
            <w:pPr>
              <w:pStyle w:val="paragraph"/>
              <w:spacing w:before="0" w:beforeAutospacing="0" w:after="0" w:afterAutospacing="0" w:line="259" w:lineRule="auto"/>
              <w:rPr>
                <w:rStyle w:val="normaltextrun"/>
                <w:rFonts w:ascii="Arial" w:hAnsi="Arial" w:cs="Arial"/>
                <w:b/>
                <w:color w:val="000000" w:themeColor="text1"/>
                <w:sz w:val="20"/>
                <w:szCs w:val="20"/>
              </w:rPr>
            </w:pPr>
            <w:r w:rsidRPr="00237C42">
              <w:rPr>
                <w:rStyle w:val="normaltextrun"/>
                <w:rFonts w:ascii="Arial" w:hAnsi="Arial" w:cs="Arial"/>
                <w:b/>
                <w:color w:val="000000" w:themeColor="text1"/>
                <w:sz w:val="20"/>
                <w:szCs w:val="20"/>
              </w:rPr>
              <w:t>General Client Features</w:t>
            </w:r>
          </w:p>
          <w:p w14:paraId="324EB83C"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 xml:space="preserve">The Client Application returns RESTful API data to be displayed in the GUI </w:t>
            </w:r>
            <w:r w:rsidRPr="00237C42">
              <w:rPr>
                <w:rStyle w:val="normaltextrun"/>
                <w:rFonts w:ascii="Arial" w:hAnsi="Arial" w:cs="Arial"/>
                <w:b/>
                <w:color w:val="000000" w:themeColor="text1"/>
                <w:sz w:val="20"/>
                <w:szCs w:val="20"/>
              </w:rPr>
              <w:t>to at least TWO endpoints</w:t>
            </w:r>
          </w:p>
          <w:p w14:paraId="10FE98F0"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 xml:space="preserve">As the website is a prototype, </w:t>
            </w:r>
            <w:r w:rsidRPr="00237C42">
              <w:rPr>
                <w:rStyle w:val="normaltextrun"/>
                <w:rFonts w:ascii="Arial" w:hAnsi="Arial" w:cs="Arial"/>
                <w:b/>
                <w:color w:val="000000" w:themeColor="text1"/>
                <w:sz w:val="20"/>
                <w:szCs w:val="20"/>
              </w:rPr>
              <w:t xml:space="preserve">a minimum of at least FOUR routed pages </w:t>
            </w:r>
            <w:r w:rsidRPr="00237C42">
              <w:rPr>
                <w:rStyle w:val="normaltextrun"/>
                <w:rFonts w:ascii="Arial" w:hAnsi="Arial" w:cs="Arial"/>
                <w:color w:val="000000" w:themeColor="text1"/>
                <w:sz w:val="20"/>
                <w:szCs w:val="20"/>
              </w:rPr>
              <w:t>(using react-router-dom), including at least TWO dynamic pages</w:t>
            </w:r>
          </w:p>
          <w:p w14:paraId="123DD913"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Use class-based components and stateless functional components</w:t>
            </w:r>
          </w:p>
          <w:p w14:paraId="69BD75FB" w14:textId="77777777" w:rsidR="00237C42" w:rsidRPr="00237C42" w:rsidRDefault="00237C42" w:rsidP="00237C42">
            <w:pPr>
              <w:pStyle w:val="BodyA"/>
              <w:numPr>
                <w:ilvl w:val="0"/>
                <w:numId w:val="43"/>
              </w:numPr>
              <w:rPr>
                <w:rFonts w:ascii="Arial" w:hAnsi="Arial" w:cs="Arial"/>
                <w:sz w:val="20"/>
                <w:szCs w:val="20"/>
              </w:rPr>
            </w:pPr>
            <w:r w:rsidRPr="00237C42">
              <w:rPr>
                <w:rFonts w:ascii="Arial" w:hAnsi="Arial" w:cs="Arial"/>
                <w:sz w:val="20"/>
                <w:szCs w:val="20"/>
              </w:rPr>
              <w:t>Displaying of data is to use appropriate controls, such as text boxes, dropdowns, radio buttons and so on</w:t>
            </w:r>
          </w:p>
          <w:p w14:paraId="24641459" w14:textId="77777777" w:rsidR="00237C42" w:rsidRPr="00237C42" w:rsidRDefault="00237C42" w:rsidP="00237C42">
            <w:pPr>
              <w:pStyle w:val="BodyA"/>
              <w:numPr>
                <w:ilvl w:val="0"/>
                <w:numId w:val="43"/>
              </w:numPr>
              <w:rPr>
                <w:rFonts w:ascii="Arial" w:hAnsi="Arial" w:cs="Arial"/>
                <w:sz w:val="20"/>
                <w:szCs w:val="20"/>
              </w:rPr>
            </w:pPr>
            <w:r w:rsidRPr="00237C42">
              <w:rPr>
                <w:rFonts w:ascii="Arial" w:hAnsi="Arial" w:cs="Arial"/>
                <w:sz w:val="20"/>
                <w:szCs w:val="20"/>
              </w:rPr>
              <w:t>Format the data so it is easily understood by the user</w:t>
            </w:r>
          </w:p>
          <w:p w14:paraId="2E6D5EF8" w14:textId="77777777" w:rsidR="00237C42" w:rsidRPr="00237C42" w:rsidRDefault="00237C42" w:rsidP="00237C42">
            <w:pPr>
              <w:pStyle w:val="BodyA"/>
              <w:numPr>
                <w:ilvl w:val="0"/>
                <w:numId w:val="43"/>
              </w:numPr>
              <w:rPr>
                <w:rStyle w:val="normaltextrun"/>
                <w:rFonts w:ascii="Arial" w:hAnsi="Arial" w:cs="Arial"/>
                <w:sz w:val="20"/>
                <w:szCs w:val="20"/>
              </w:rPr>
            </w:pPr>
            <w:r w:rsidRPr="00237C42">
              <w:rPr>
                <w:rFonts w:ascii="Arial" w:hAnsi="Arial" w:cs="Arial"/>
                <w:sz w:val="20"/>
                <w:szCs w:val="20"/>
              </w:rPr>
              <w:t>Structuring of data (</w:t>
            </w:r>
            <w:r w:rsidRPr="00237C42">
              <w:rPr>
                <w:rFonts w:ascii="Arial" w:hAnsi="Arial" w:cs="Arial"/>
                <w:i/>
                <w:iCs/>
                <w:sz w:val="20"/>
                <w:szCs w:val="20"/>
              </w:rPr>
              <w:t>such as using TypeScript or JavaScript methods</w:t>
            </w:r>
            <w:r w:rsidRPr="00237C42">
              <w:rPr>
                <w:rFonts w:ascii="Arial" w:hAnsi="Arial" w:cs="Arial"/>
                <w:sz w:val="20"/>
                <w:szCs w:val="20"/>
              </w:rPr>
              <w:t>)</w:t>
            </w:r>
          </w:p>
          <w:p w14:paraId="34E11242"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Error pages must be designed and created</w:t>
            </w:r>
          </w:p>
          <w:p w14:paraId="3986305D"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i/>
                <w:color w:val="000000" w:themeColor="text1"/>
                <w:sz w:val="20"/>
                <w:szCs w:val="20"/>
              </w:rPr>
              <w:t>Optional:</w:t>
            </w:r>
            <w:r w:rsidRPr="00237C42">
              <w:rPr>
                <w:rStyle w:val="normaltextrun"/>
                <w:rFonts w:ascii="Arial" w:hAnsi="Arial" w:cs="Arial"/>
                <w:color w:val="000000" w:themeColor="text1"/>
                <w:sz w:val="20"/>
                <w:szCs w:val="20"/>
              </w:rPr>
              <w:t xml:space="preserve"> </w:t>
            </w:r>
            <w:r w:rsidRPr="00237C42">
              <w:rPr>
                <w:rStyle w:val="normaltextrun"/>
                <w:rFonts w:ascii="Arial" w:hAnsi="Arial" w:cs="Arial"/>
                <w:i/>
                <w:iCs/>
                <w:color w:val="000000" w:themeColor="text1"/>
                <w:sz w:val="20"/>
                <w:szCs w:val="20"/>
              </w:rPr>
              <w:t>The developer (you) may choose to build a search component that searches the client state OR search an API data endpoint and display dynamically in the browser</w:t>
            </w:r>
          </w:p>
          <w:p w14:paraId="6BFA3713" w14:textId="77777777" w:rsidR="00237C42" w:rsidRPr="00237C42" w:rsidRDefault="00237C42" w:rsidP="000A28B0">
            <w:pPr>
              <w:pStyle w:val="paragraph"/>
              <w:spacing w:before="0" w:beforeAutospacing="0" w:after="0" w:afterAutospacing="0" w:line="259" w:lineRule="auto"/>
              <w:ind w:left="502"/>
              <w:rPr>
                <w:rStyle w:val="normaltextrun"/>
                <w:rFonts w:ascii="Arial" w:hAnsi="Arial" w:cs="Arial"/>
                <w:color w:val="000000" w:themeColor="text1"/>
                <w:sz w:val="20"/>
                <w:szCs w:val="20"/>
              </w:rPr>
            </w:pPr>
          </w:p>
          <w:p w14:paraId="791FC531"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b/>
                <w:bCs/>
                <w:color w:val="FF0000"/>
                <w:sz w:val="20"/>
                <w:szCs w:val="20"/>
              </w:rPr>
              <w:t>IMPORTANT</w:t>
            </w:r>
            <w:r w:rsidRPr="00237C42">
              <w:rPr>
                <w:rStyle w:val="normaltextrun"/>
                <w:rFonts w:ascii="Arial" w:hAnsi="Arial" w:cs="Arial"/>
                <w:color w:val="000000" w:themeColor="text1"/>
                <w:sz w:val="20"/>
                <w:szCs w:val="20"/>
              </w:rPr>
              <w:t xml:space="preserve">: You are </w:t>
            </w:r>
            <w:r w:rsidRPr="00237C42">
              <w:rPr>
                <w:rStyle w:val="normaltextrun"/>
                <w:rFonts w:ascii="Arial" w:hAnsi="Arial" w:cs="Arial"/>
                <w:b/>
                <w:bCs/>
                <w:color w:val="000000" w:themeColor="text1"/>
                <w:sz w:val="20"/>
                <w:szCs w:val="20"/>
              </w:rPr>
              <w:t>NOT</w:t>
            </w:r>
            <w:r w:rsidRPr="00237C42">
              <w:rPr>
                <w:rStyle w:val="normaltextrun"/>
                <w:rFonts w:ascii="Arial" w:hAnsi="Arial" w:cs="Arial"/>
                <w:color w:val="000000" w:themeColor="text1"/>
                <w:sz w:val="20"/>
                <w:szCs w:val="20"/>
              </w:rPr>
              <w:t xml:space="preserve"> required to build complete integrated e-commerce solution.  Integrations such as </w:t>
            </w:r>
            <w:r w:rsidRPr="00237C42">
              <w:rPr>
                <w:rStyle w:val="normaltextrun"/>
                <w:rFonts w:ascii="Arial" w:hAnsi="Arial" w:cs="Arial"/>
                <w:color w:val="000000" w:themeColor="text1"/>
                <w:sz w:val="20"/>
                <w:szCs w:val="20"/>
                <w:u w:val="single"/>
              </w:rPr>
              <w:t>payment processing</w:t>
            </w:r>
            <w:r w:rsidRPr="00237C42">
              <w:rPr>
                <w:rStyle w:val="normaltextrun"/>
                <w:rFonts w:ascii="Arial" w:hAnsi="Arial" w:cs="Arial"/>
                <w:color w:val="000000" w:themeColor="text1"/>
                <w:sz w:val="20"/>
                <w:szCs w:val="20"/>
              </w:rPr>
              <w:t xml:space="preserve"> &amp; </w:t>
            </w:r>
            <w:r w:rsidRPr="00237C42">
              <w:rPr>
                <w:rStyle w:val="normaltextrun"/>
                <w:rFonts w:ascii="Arial" w:hAnsi="Arial" w:cs="Arial"/>
                <w:color w:val="000000" w:themeColor="text1"/>
                <w:sz w:val="20"/>
                <w:szCs w:val="20"/>
                <w:u w:val="single"/>
              </w:rPr>
              <w:t>checkout completion &amp; processing</w:t>
            </w:r>
            <w:r w:rsidRPr="00237C42">
              <w:rPr>
                <w:rStyle w:val="normaltextrun"/>
                <w:rFonts w:ascii="Arial" w:hAnsi="Arial" w:cs="Arial"/>
                <w:color w:val="000000" w:themeColor="text1"/>
                <w:sz w:val="20"/>
                <w:szCs w:val="20"/>
              </w:rPr>
              <w:t xml:space="preserve"> are </w:t>
            </w:r>
            <w:r w:rsidRPr="00237C42">
              <w:rPr>
                <w:rStyle w:val="normaltextrun"/>
                <w:rFonts w:ascii="Arial" w:hAnsi="Arial" w:cs="Arial"/>
                <w:b/>
                <w:bCs/>
                <w:color w:val="000000" w:themeColor="text1"/>
                <w:sz w:val="20"/>
                <w:szCs w:val="20"/>
              </w:rPr>
              <w:t>NOT</w:t>
            </w:r>
            <w:r w:rsidRPr="00237C42">
              <w:rPr>
                <w:rStyle w:val="normaltextrun"/>
                <w:rFonts w:ascii="Arial" w:hAnsi="Arial" w:cs="Arial"/>
                <w:color w:val="000000" w:themeColor="text1"/>
                <w:sz w:val="20"/>
                <w:szCs w:val="20"/>
              </w:rPr>
              <w:t xml:space="preserve"> required.</w:t>
            </w:r>
          </w:p>
          <w:p w14:paraId="52DCDB37" w14:textId="77777777" w:rsidR="00237C42" w:rsidRPr="00237C42" w:rsidRDefault="00237C42" w:rsidP="000A28B0">
            <w:pPr>
              <w:pStyle w:val="paragraph"/>
              <w:spacing w:before="0" w:beforeAutospacing="0" w:after="0" w:afterAutospacing="0" w:line="259" w:lineRule="auto"/>
              <w:rPr>
                <w:rStyle w:val="normaltextrun"/>
                <w:rFonts w:ascii="Arial" w:hAnsi="Arial" w:cs="Arial"/>
                <w:color w:val="000000" w:themeColor="text1"/>
                <w:sz w:val="20"/>
                <w:szCs w:val="20"/>
              </w:rPr>
            </w:pPr>
          </w:p>
          <w:p w14:paraId="7DD2B4E7" w14:textId="77777777" w:rsidR="00237C42" w:rsidRPr="00237C42" w:rsidRDefault="00237C42" w:rsidP="000A28B0">
            <w:pPr>
              <w:pStyle w:val="paragraph"/>
              <w:spacing w:before="0" w:beforeAutospacing="0" w:after="0" w:afterAutospacing="0" w:line="259" w:lineRule="auto"/>
              <w:rPr>
                <w:rStyle w:val="normaltextrun"/>
                <w:rFonts w:ascii="Arial" w:hAnsi="Arial" w:cs="Arial"/>
                <w:b/>
                <w:color w:val="000000" w:themeColor="text1"/>
                <w:sz w:val="20"/>
                <w:szCs w:val="20"/>
              </w:rPr>
            </w:pPr>
            <w:r w:rsidRPr="00237C42">
              <w:rPr>
                <w:rStyle w:val="normaltextrun"/>
                <w:rFonts w:ascii="Arial" w:hAnsi="Arial" w:cs="Arial"/>
                <w:b/>
                <w:color w:val="000000" w:themeColor="text1"/>
                <w:sz w:val="20"/>
                <w:szCs w:val="20"/>
              </w:rPr>
              <w:t>General API Requirements</w:t>
            </w:r>
          </w:p>
          <w:p w14:paraId="1772FFA7"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A RESTful API that returns JSON at various endpoints</w:t>
            </w:r>
          </w:p>
          <w:p w14:paraId="31C65534"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The RESTful API data must be saved and retrieved from a noSQL database (Google Firestore)</w:t>
            </w:r>
          </w:p>
          <w:p w14:paraId="20BF73D3"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All 4 CRUD operations must be used in your application</w:t>
            </w:r>
          </w:p>
          <w:p w14:paraId="6BCB2783"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At least ONE POST route and ONE PUT route must be validated using a module such as JOI</w:t>
            </w:r>
          </w:p>
          <w:p w14:paraId="6BB7BFD4"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Authentication and authorisation must be implemented</w:t>
            </w:r>
          </w:p>
          <w:p w14:paraId="03470FCC"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lastRenderedPageBreak/>
              <w:t>At least ONE endpoint must be secured such as an admin endpoint</w:t>
            </w:r>
          </w:p>
          <w:p w14:paraId="5835A840" w14:textId="77777777" w:rsidR="00237C42" w:rsidRPr="00237C42" w:rsidRDefault="00237C42" w:rsidP="00237C42">
            <w:pPr>
              <w:pStyle w:val="BodyA"/>
              <w:numPr>
                <w:ilvl w:val="0"/>
                <w:numId w:val="43"/>
              </w:numPr>
              <w:rPr>
                <w:rStyle w:val="normaltextrun"/>
                <w:rFonts w:ascii="Arial" w:hAnsi="Arial" w:cs="Arial"/>
                <w:sz w:val="20"/>
                <w:szCs w:val="20"/>
              </w:rPr>
            </w:pPr>
            <w:r w:rsidRPr="00237C42">
              <w:rPr>
                <w:rFonts w:ascii="Arial" w:hAnsi="Arial" w:cs="Arial"/>
                <w:sz w:val="20"/>
                <w:szCs w:val="20"/>
              </w:rPr>
              <w:t>Structuring of data (</w:t>
            </w:r>
            <w:r w:rsidRPr="00237C42">
              <w:rPr>
                <w:rFonts w:ascii="Arial" w:hAnsi="Arial" w:cs="Arial"/>
                <w:i/>
                <w:iCs/>
                <w:sz w:val="20"/>
                <w:szCs w:val="20"/>
              </w:rPr>
              <w:t>such as using TypeScript or JavaScript methods</w:t>
            </w:r>
            <w:r w:rsidRPr="00237C42">
              <w:rPr>
                <w:rFonts w:ascii="Arial" w:hAnsi="Arial" w:cs="Arial"/>
                <w:sz w:val="20"/>
                <w:szCs w:val="20"/>
              </w:rPr>
              <w:t>)</w:t>
            </w:r>
          </w:p>
          <w:p w14:paraId="1D84805D"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Error pages or responses, such as 404 / 500 errors, must be created and implemented</w:t>
            </w:r>
          </w:p>
          <w:p w14:paraId="7F3D237B" w14:textId="77777777" w:rsidR="00237C42" w:rsidRPr="00237C42" w:rsidRDefault="00237C42" w:rsidP="000A28B0">
            <w:pPr>
              <w:pStyle w:val="paragraph"/>
              <w:spacing w:before="0" w:beforeAutospacing="0" w:after="0" w:afterAutospacing="0"/>
              <w:textAlignment w:val="baseline"/>
              <w:rPr>
                <w:rFonts w:ascii="Arial" w:hAnsi="Arial" w:cs="Arial"/>
                <w:color w:val="000000" w:themeColor="text1"/>
                <w:sz w:val="20"/>
                <w:szCs w:val="20"/>
              </w:rPr>
            </w:pPr>
          </w:p>
          <w:p w14:paraId="6787329F" w14:textId="77777777" w:rsidR="00237C42" w:rsidRPr="00237C42" w:rsidRDefault="00237C42" w:rsidP="000A28B0">
            <w:pPr>
              <w:pStyle w:val="paragraph"/>
              <w:spacing w:before="0" w:beforeAutospacing="0" w:after="0" w:afterAutospacing="0"/>
              <w:textAlignment w:val="baseline"/>
              <w:rPr>
                <w:rFonts w:ascii="Arial" w:hAnsi="Arial" w:cs="Arial"/>
                <w:b/>
                <w:color w:val="000000" w:themeColor="text1"/>
                <w:sz w:val="20"/>
                <w:szCs w:val="20"/>
              </w:rPr>
            </w:pPr>
            <w:r w:rsidRPr="00237C42">
              <w:rPr>
                <w:rFonts w:ascii="Arial" w:hAnsi="Arial" w:cs="Arial"/>
                <w:b/>
                <w:color w:val="000000" w:themeColor="text1"/>
                <w:sz w:val="20"/>
                <w:szCs w:val="20"/>
              </w:rPr>
              <w:t>Database Requirements</w:t>
            </w:r>
          </w:p>
          <w:p w14:paraId="48ADF13A" w14:textId="77777777" w:rsidR="00237C42" w:rsidRPr="00237C42" w:rsidRDefault="00237C42" w:rsidP="00237C42">
            <w:pPr>
              <w:pStyle w:val="paragraph"/>
              <w:numPr>
                <w:ilvl w:val="0"/>
                <w:numId w:val="43"/>
              </w:numPr>
              <w:spacing w:before="0" w:beforeAutospacing="0" w:after="0" w:afterAutospacing="0"/>
              <w:textAlignment w:val="baseline"/>
              <w:rPr>
                <w:rFonts w:ascii="Arial" w:hAnsi="Arial" w:cs="Arial"/>
                <w:color w:val="000000" w:themeColor="text1"/>
                <w:sz w:val="20"/>
                <w:szCs w:val="20"/>
              </w:rPr>
            </w:pPr>
            <w:r w:rsidRPr="00237C42">
              <w:rPr>
                <w:rFonts w:ascii="Arial" w:hAnsi="Arial" w:cs="Arial"/>
                <w:color w:val="000000" w:themeColor="text1"/>
                <w:sz w:val="20"/>
                <w:szCs w:val="20"/>
              </w:rPr>
              <w:t>The database must have at least TWO collections (</w:t>
            </w:r>
            <w:r w:rsidRPr="00237C42">
              <w:rPr>
                <w:rFonts w:ascii="Arial" w:hAnsi="Arial" w:cs="Arial"/>
                <w:i/>
                <w:iCs/>
                <w:color w:val="000000" w:themeColor="text1"/>
                <w:sz w:val="20"/>
                <w:szCs w:val="20"/>
              </w:rPr>
              <w:t>for example “users” &amp; “products”</w:t>
            </w:r>
            <w:r w:rsidRPr="00237C42">
              <w:rPr>
                <w:rFonts w:ascii="Arial" w:hAnsi="Arial" w:cs="Arial"/>
                <w:color w:val="000000" w:themeColor="text1"/>
                <w:sz w:val="20"/>
                <w:szCs w:val="20"/>
              </w:rPr>
              <w:t>)</w:t>
            </w:r>
          </w:p>
          <w:p w14:paraId="540C1463" w14:textId="77777777" w:rsidR="00237C42" w:rsidRPr="00237C42" w:rsidRDefault="00237C42" w:rsidP="00237C42">
            <w:pPr>
              <w:pStyle w:val="paragraph"/>
              <w:numPr>
                <w:ilvl w:val="0"/>
                <w:numId w:val="43"/>
              </w:numPr>
              <w:spacing w:before="0" w:beforeAutospacing="0" w:after="0" w:afterAutospacing="0"/>
              <w:textAlignment w:val="baseline"/>
              <w:rPr>
                <w:rFonts w:ascii="Arial" w:hAnsi="Arial" w:cs="Arial"/>
                <w:color w:val="000000" w:themeColor="text1"/>
                <w:sz w:val="20"/>
                <w:szCs w:val="20"/>
              </w:rPr>
            </w:pPr>
            <w:r w:rsidRPr="00237C42">
              <w:rPr>
                <w:rFonts w:ascii="Arial" w:hAnsi="Arial" w:cs="Arial"/>
                <w:color w:val="000000" w:themeColor="text1"/>
                <w:sz w:val="20"/>
                <w:szCs w:val="20"/>
              </w:rPr>
              <w:t>The database must use at least THREE different data types</w:t>
            </w:r>
          </w:p>
          <w:p w14:paraId="6E76FD64" w14:textId="77777777" w:rsidR="00237C42" w:rsidRPr="00237C42" w:rsidRDefault="00237C42" w:rsidP="00237C42">
            <w:pPr>
              <w:pStyle w:val="paragraph"/>
              <w:numPr>
                <w:ilvl w:val="0"/>
                <w:numId w:val="43"/>
              </w:numPr>
              <w:spacing w:before="0" w:beforeAutospacing="0" w:after="0" w:afterAutospacing="0"/>
              <w:textAlignment w:val="baseline"/>
              <w:rPr>
                <w:rFonts w:ascii="Arial" w:hAnsi="Arial" w:cs="Arial"/>
                <w:color w:val="000000" w:themeColor="text1"/>
                <w:sz w:val="20"/>
                <w:szCs w:val="20"/>
              </w:rPr>
            </w:pPr>
            <w:r w:rsidRPr="00237C42">
              <w:rPr>
                <w:rFonts w:ascii="Arial" w:hAnsi="Arial" w:cs="Arial"/>
                <w:color w:val="000000" w:themeColor="text1"/>
                <w:sz w:val="20"/>
                <w:szCs w:val="20"/>
              </w:rPr>
              <w:t>The database must incorporate TWO composite indexes and query at least ONE of them</w:t>
            </w:r>
          </w:p>
          <w:p w14:paraId="65E3E6F4" w14:textId="77777777" w:rsidR="00237C42" w:rsidRPr="00237C42" w:rsidRDefault="00237C42" w:rsidP="00237C42">
            <w:pPr>
              <w:pStyle w:val="paragraph"/>
              <w:numPr>
                <w:ilvl w:val="0"/>
                <w:numId w:val="43"/>
              </w:numPr>
              <w:spacing w:before="0" w:beforeAutospacing="0" w:after="0" w:afterAutospacing="0"/>
              <w:textAlignment w:val="baseline"/>
              <w:rPr>
                <w:rFonts w:ascii="Arial" w:hAnsi="Arial" w:cs="Arial"/>
                <w:color w:val="000000" w:themeColor="text1"/>
                <w:sz w:val="20"/>
                <w:szCs w:val="20"/>
              </w:rPr>
            </w:pPr>
            <w:r w:rsidRPr="00237C42">
              <w:rPr>
                <w:rFonts w:ascii="Arial" w:hAnsi="Arial" w:cs="Arial"/>
                <w:color w:val="000000" w:themeColor="text1"/>
                <w:sz w:val="20"/>
                <w:szCs w:val="20"/>
              </w:rPr>
              <w:t>The database must utilise at least ONE sort key to refine the query</w:t>
            </w:r>
          </w:p>
          <w:p w14:paraId="7320019E" w14:textId="77777777" w:rsidR="00237C42" w:rsidRPr="00237C42" w:rsidRDefault="00237C42" w:rsidP="00237C42">
            <w:pPr>
              <w:pStyle w:val="paragraph"/>
              <w:numPr>
                <w:ilvl w:val="0"/>
                <w:numId w:val="43"/>
              </w:numPr>
              <w:spacing w:before="0" w:beforeAutospacing="0" w:after="0" w:afterAutospacing="0"/>
              <w:textAlignment w:val="baseline"/>
              <w:rPr>
                <w:rFonts w:ascii="Arial" w:hAnsi="Arial" w:cs="Arial"/>
                <w:color w:val="000000" w:themeColor="text1"/>
                <w:sz w:val="20"/>
                <w:szCs w:val="20"/>
              </w:rPr>
            </w:pPr>
            <w:r w:rsidRPr="00237C42">
              <w:rPr>
                <w:rFonts w:ascii="Arial" w:hAnsi="Arial" w:cs="Arial"/>
                <w:color w:val="000000" w:themeColor="text1"/>
                <w:sz w:val="20"/>
                <w:szCs w:val="20"/>
              </w:rPr>
              <w:t>Images must be stored in a separate partition to the standard data types</w:t>
            </w:r>
          </w:p>
          <w:p w14:paraId="2DEB0894" w14:textId="77777777" w:rsidR="00237C42" w:rsidRPr="00237C42" w:rsidRDefault="00237C42" w:rsidP="000A28B0">
            <w:pPr>
              <w:pStyle w:val="paragraph"/>
              <w:spacing w:before="0" w:beforeAutospacing="0" w:after="0" w:afterAutospacing="0"/>
              <w:textAlignment w:val="baseline"/>
              <w:rPr>
                <w:rFonts w:ascii="Arial" w:hAnsi="Arial" w:cs="Arial"/>
                <w:color w:val="000000" w:themeColor="text1"/>
                <w:sz w:val="20"/>
                <w:szCs w:val="20"/>
              </w:rPr>
            </w:pPr>
          </w:p>
          <w:p w14:paraId="2CB4EB1C" w14:textId="77777777" w:rsidR="00237C42" w:rsidRPr="00237C42" w:rsidRDefault="00237C42" w:rsidP="000A28B0">
            <w:pPr>
              <w:pStyle w:val="paragraph"/>
              <w:spacing w:before="0" w:beforeAutospacing="0" w:after="0" w:afterAutospacing="0"/>
              <w:textAlignment w:val="baseline"/>
              <w:rPr>
                <w:rFonts w:ascii="Arial" w:hAnsi="Arial" w:cs="Arial"/>
                <w:b/>
                <w:color w:val="000000" w:themeColor="text1"/>
                <w:sz w:val="20"/>
                <w:szCs w:val="20"/>
              </w:rPr>
            </w:pPr>
            <w:r w:rsidRPr="00237C42">
              <w:rPr>
                <w:rFonts w:ascii="Arial" w:hAnsi="Arial" w:cs="Arial"/>
                <w:b/>
                <w:color w:val="000000" w:themeColor="text1"/>
                <w:sz w:val="20"/>
                <w:szCs w:val="20"/>
              </w:rPr>
              <w:t>Security Requirements</w:t>
            </w:r>
          </w:p>
          <w:p w14:paraId="33AC66BE"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At least ONE POST route and ONE PUT route must be validated before saving to the database</w:t>
            </w:r>
          </w:p>
          <w:p w14:paraId="77EE4B21"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Authentication and authorisation must take place before any data is saved to the database</w:t>
            </w:r>
          </w:p>
          <w:p w14:paraId="0BC53577"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Application secrets must be stored in environmental variables or using a module such as DOTENV</w:t>
            </w:r>
          </w:p>
          <w:p w14:paraId="27A0CF1A"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It is recommended that a module such as HELMET be used to improve protection of the application and database</w:t>
            </w:r>
          </w:p>
          <w:p w14:paraId="5F35ED1D"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Tests must be conducted (</w:t>
            </w:r>
            <w:r w:rsidRPr="00237C42">
              <w:rPr>
                <w:rStyle w:val="normaltextrun"/>
                <w:rFonts w:ascii="Arial" w:hAnsi="Arial" w:cs="Arial"/>
                <w:i/>
                <w:iCs/>
                <w:color w:val="000000" w:themeColor="text1"/>
                <w:sz w:val="20"/>
                <w:szCs w:val="20"/>
              </w:rPr>
              <w:t>in accordance with Part 6</w:t>
            </w:r>
            <w:r w:rsidRPr="00237C42">
              <w:rPr>
                <w:rStyle w:val="normaltextrun"/>
                <w:rFonts w:ascii="Arial" w:hAnsi="Arial" w:cs="Arial"/>
                <w:color w:val="000000" w:themeColor="text1"/>
                <w:sz w:val="20"/>
                <w:szCs w:val="20"/>
              </w:rPr>
              <w:t>) to ensure no unnecessary sensitive data is returned from an endpoint</w:t>
            </w:r>
          </w:p>
          <w:p w14:paraId="32D6551E"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 xml:space="preserve">Query responses should be tracked and monitored using a module such as MORGAN </w:t>
            </w:r>
          </w:p>
          <w:p w14:paraId="638C22BC"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Appropriate error messages must be returned and without error stack traces</w:t>
            </w:r>
          </w:p>
          <w:p w14:paraId="121D610A" w14:textId="77777777" w:rsidR="00237C42" w:rsidRPr="00237C42" w:rsidRDefault="00237C42" w:rsidP="000A28B0">
            <w:pPr>
              <w:pStyle w:val="paragraph"/>
              <w:spacing w:before="0" w:beforeAutospacing="0" w:after="0" w:afterAutospacing="0" w:line="259" w:lineRule="auto"/>
              <w:rPr>
                <w:rStyle w:val="normaltextrun"/>
                <w:rFonts w:ascii="Arial" w:hAnsi="Arial" w:cs="Arial"/>
                <w:color w:val="000000" w:themeColor="text1"/>
                <w:sz w:val="20"/>
                <w:szCs w:val="20"/>
              </w:rPr>
            </w:pPr>
          </w:p>
          <w:p w14:paraId="0C206ED7" w14:textId="77777777" w:rsidR="00237C42" w:rsidRPr="00237C42" w:rsidRDefault="00237C42" w:rsidP="000A28B0">
            <w:pPr>
              <w:pStyle w:val="paragraph"/>
              <w:spacing w:before="0" w:beforeAutospacing="0" w:after="0" w:afterAutospacing="0" w:line="259" w:lineRule="auto"/>
              <w:rPr>
                <w:rStyle w:val="normaltextrun"/>
                <w:rFonts w:ascii="Arial" w:hAnsi="Arial" w:cs="Arial"/>
                <w:b/>
                <w:color w:val="000000" w:themeColor="text1"/>
                <w:sz w:val="20"/>
                <w:szCs w:val="20"/>
              </w:rPr>
            </w:pPr>
            <w:r w:rsidRPr="00237C42">
              <w:rPr>
                <w:rStyle w:val="normaltextrun"/>
                <w:rFonts w:ascii="Arial" w:hAnsi="Arial" w:cs="Arial"/>
                <w:b/>
                <w:color w:val="000000" w:themeColor="text1"/>
                <w:sz w:val="20"/>
                <w:szCs w:val="20"/>
              </w:rPr>
              <w:t>Required Language Standards, Third-Party Libraries &amp; Technologies</w:t>
            </w:r>
          </w:p>
          <w:p w14:paraId="5348D60B"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u w:val="single"/>
              </w:rPr>
              <w:t>Mandatory</w:t>
            </w:r>
            <w:r w:rsidRPr="00237C42">
              <w:rPr>
                <w:rStyle w:val="normaltextrun"/>
                <w:rFonts w:ascii="Arial" w:hAnsi="Arial" w:cs="Arial"/>
                <w:color w:val="000000" w:themeColor="text1"/>
                <w:sz w:val="20"/>
                <w:szCs w:val="20"/>
              </w:rPr>
              <w:t xml:space="preserve"> </w:t>
            </w:r>
          </w:p>
          <w:p w14:paraId="2C4836B8" w14:textId="77777777" w:rsidR="00237C42" w:rsidRPr="00237C42" w:rsidRDefault="00237C42" w:rsidP="00237C42">
            <w:pPr>
              <w:pStyle w:val="paragraph"/>
              <w:numPr>
                <w:ilvl w:val="1"/>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HTML5, CSS3 &amp; JSX languages to be used for client-side development</w:t>
            </w:r>
          </w:p>
          <w:p w14:paraId="6967F8B3" w14:textId="77777777" w:rsidR="00237C42" w:rsidRPr="00237C42" w:rsidRDefault="00237C42" w:rsidP="00237C42">
            <w:pPr>
              <w:pStyle w:val="paragraph"/>
              <w:numPr>
                <w:ilvl w:val="1"/>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 xml:space="preserve">React.js as a client framework </w:t>
            </w:r>
            <w:r w:rsidRPr="00237C42">
              <w:rPr>
                <w:rStyle w:val="normaltextrun"/>
                <w:rFonts w:ascii="Arial" w:hAnsi="Arial" w:cs="Arial"/>
                <w:b/>
                <w:bCs/>
                <w:color w:val="000000" w:themeColor="text1"/>
                <w:sz w:val="20"/>
                <w:szCs w:val="20"/>
              </w:rPr>
              <w:t>using Vite</w:t>
            </w:r>
          </w:p>
          <w:p w14:paraId="54BCCC49" w14:textId="77777777" w:rsidR="00237C42" w:rsidRPr="00237C42" w:rsidRDefault="00237C42" w:rsidP="00237C42">
            <w:pPr>
              <w:pStyle w:val="paragraph"/>
              <w:numPr>
                <w:ilvl w:val="1"/>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The GUI must interact with at least TWO of the RESTful APIs endpoints</w:t>
            </w:r>
          </w:p>
          <w:p w14:paraId="69F5DD84" w14:textId="77777777" w:rsidR="00237C42" w:rsidRPr="00237C42" w:rsidRDefault="00237C42" w:rsidP="00237C42">
            <w:pPr>
              <w:pStyle w:val="paragraph"/>
              <w:numPr>
                <w:ilvl w:val="1"/>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Node.js (with JavaScript) with Express must be used for server-side API development</w:t>
            </w:r>
          </w:p>
          <w:p w14:paraId="183FF85B" w14:textId="77777777" w:rsidR="00237C42" w:rsidRPr="00237C42" w:rsidRDefault="00237C42" w:rsidP="00237C42">
            <w:pPr>
              <w:pStyle w:val="paragraph"/>
              <w:numPr>
                <w:ilvl w:val="1"/>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Google Firestore should be used as the NoSQL database</w:t>
            </w:r>
          </w:p>
          <w:p w14:paraId="69278802" w14:textId="77777777" w:rsidR="00237C42" w:rsidRPr="00237C42" w:rsidRDefault="00237C42" w:rsidP="00237C42">
            <w:pPr>
              <w:pStyle w:val="paragraph"/>
              <w:numPr>
                <w:ilvl w:val="1"/>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Use of a CSS-in-JS library, such as vanilla-extract or styled-components</w:t>
            </w:r>
          </w:p>
          <w:p w14:paraId="2C99A379" w14:textId="77777777" w:rsidR="00237C42" w:rsidRPr="00237C42" w:rsidRDefault="00237C42" w:rsidP="00237C42">
            <w:pPr>
              <w:pStyle w:val="paragraph"/>
              <w:numPr>
                <w:ilvl w:val="0"/>
                <w:numId w:val="43"/>
              </w:numPr>
              <w:spacing w:before="0" w:beforeAutospacing="0" w:after="0" w:afterAutospacing="0" w:line="259" w:lineRule="auto"/>
              <w:rPr>
                <w:rStyle w:val="normaltextrun"/>
                <w:rFonts w:ascii="Arial" w:hAnsi="Arial" w:cs="Arial"/>
                <w:color w:val="000000" w:themeColor="text1"/>
                <w:sz w:val="20"/>
                <w:szCs w:val="20"/>
                <w:u w:val="single"/>
              </w:rPr>
            </w:pPr>
            <w:r w:rsidRPr="00237C42">
              <w:rPr>
                <w:rStyle w:val="normaltextrun"/>
                <w:rFonts w:ascii="Arial" w:hAnsi="Arial" w:cs="Arial"/>
                <w:color w:val="000000" w:themeColor="text1"/>
                <w:sz w:val="20"/>
                <w:szCs w:val="20"/>
                <w:u w:val="single"/>
              </w:rPr>
              <w:t>Optional</w:t>
            </w:r>
          </w:p>
          <w:p w14:paraId="1D211E45" w14:textId="77777777" w:rsidR="00237C42" w:rsidRPr="00237C42" w:rsidRDefault="00237C42" w:rsidP="00237C42">
            <w:pPr>
              <w:pStyle w:val="paragraph"/>
              <w:numPr>
                <w:ilvl w:val="1"/>
                <w:numId w:val="43"/>
              </w:numPr>
              <w:spacing w:before="0" w:beforeAutospacing="0" w:after="0" w:afterAutospacing="0" w:line="259" w:lineRule="auto"/>
              <w:rPr>
                <w:rStyle w:val="normaltextrun"/>
                <w:rFonts w:ascii="Arial" w:hAnsi="Arial" w:cs="Arial"/>
                <w:color w:val="000000" w:themeColor="text1"/>
                <w:sz w:val="20"/>
                <w:szCs w:val="20"/>
              </w:rPr>
            </w:pPr>
            <w:r w:rsidRPr="00237C42">
              <w:rPr>
                <w:rStyle w:val="normaltextrun"/>
                <w:rFonts w:ascii="Arial" w:hAnsi="Arial" w:cs="Arial"/>
                <w:color w:val="000000" w:themeColor="text1"/>
                <w:sz w:val="20"/>
                <w:szCs w:val="20"/>
              </w:rPr>
              <w:t>Use of a responsive component library like Bootstrap or unstyled/primitives component library like RadixUI</w:t>
            </w:r>
          </w:p>
          <w:p w14:paraId="1A92F138" w14:textId="77777777" w:rsidR="00237C42" w:rsidRPr="00237C42" w:rsidRDefault="00237C42" w:rsidP="000A28B0">
            <w:pPr>
              <w:pStyle w:val="paragraph"/>
              <w:spacing w:before="0" w:beforeAutospacing="0" w:after="0" w:afterAutospacing="0"/>
              <w:textAlignment w:val="baseline"/>
              <w:rPr>
                <w:rFonts w:ascii="Arial" w:hAnsi="Arial" w:cs="Arial"/>
                <w:color w:val="000000" w:themeColor="text1"/>
                <w:sz w:val="20"/>
                <w:szCs w:val="20"/>
              </w:rPr>
            </w:pPr>
          </w:p>
          <w:p w14:paraId="123CB502" w14:textId="77777777" w:rsidR="00237C42" w:rsidRPr="00237C42" w:rsidRDefault="00237C42" w:rsidP="000A28B0">
            <w:pPr>
              <w:pStyle w:val="paragraph"/>
              <w:spacing w:before="0" w:beforeAutospacing="0" w:after="0" w:afterAutospacing="0"/>
              <w:textAlignment w:val="baseline"/>
              <w:rPr>
                <w:rFonts w:ascii="Arial" w:hAnsi="Arial" w:cs="Arial"/>
                <w:b/>
                <w:color w:val="000000" w:themeColor="text1"/>
                <w:sz w:val="20"/>
                <w:szCs w:val="20"/>
              </w:rPr>
            </w:pPr>
            <w:r w:rsidRPr="00237C42">
              <w:rPr>
                <w:rFonts w:ascii="Arial" w:hAnsi="Arial" w:cs="Arial"/>
                <w:b/>
                <w:color w:val="000000" w:themeColor="text1"/>
                <w:sz w:val="20"/>
                <w:szCs w:val="20"/>
              </w:rPr>
              <w:t>Coding Standards</w:t>
            </w:r>
          </w:p>
          <w:p w14:paraId="3DF8C207" w14:textId="77777777" w:rsidR="00237C42" w:rsidRPr="00237C42" w:rsidRDefault="00237C42" w:rsidP="00237C42">
            <w:pPr>
              <w:pStyle w:val="BodyA"/>
              <w:numPr>
                <w:ilvl w:val="0"/>
                <w:numId w:val="43"/>
              </w:numPr>
              <w:rPr>
                <w:rFonts w:ascii="Arial" w:hAnsi="Arial" w:cs="Arial"/>
                <w:bCs/>
                <w:sz w:val="20"/>
                <w:szCs w:val="20"/>
              </w:rPr>
            </w:pPr>
            <w:r w:rsidRPr="00237C42">
              <w:rPr>
                <w:rFonts w:ascii="Arial" w:hAnsi="Arial" w:cs="Arial"/>
                <w:bCs/>
                <w:sz w:val="20"/>
                <w:szCs w:val="20"/>
              </w:rPr>
              <w:t>All code should be commented clearly:</w:t>
            </w:r>
          </w:p>
          <w:p w14:paraId="0B385825" w14:textId="77777777" w:rsidR="00237C42" w:rsidRPr="00237C42" w:rsidRDefault="00237C42" w:rsidP="00237C42">
            <w:pPr>
              <w:pStyle w:val="BodyA"/>
              <w:numPr>
                <w:ilvl w:val="1"/>
                <w:numId w:val="43"/>
              </w:numPr>
              <w:rPr>
                <w:rFonts w:ascii="Arial" w:hAnsi="Arial" w:cs="Arial"/>
                <w:bCs/>
                <w:sz w:val="20"/>
                <w:szCs w:val="20"/>
              </w:rPr>
            </w:pPr>
            <w:r w:rsidRPr="00237C42">
              <w:rPr>
                <w:rFonts w:ascii="Arial" w:hAnsi="Arial" w:cs="Arial"/>
                <w:b/>
                <w:sz w:val="20"/>
                <w:szCs w:val="20"/>
              </w:rPr>
              <w:t>Classes and Modules</w:t>
            </w:r>
            <w:r w:rsidRPr="00237C42">
              <w:rPr>
                <w:rFonts w:ascii="Arial" w:hAnsi="Arial" w:cs="Arial"/>
                <w:sz w:val="20"/>
                <w:szCs w:val="20"/>
              </w:rPr>
              <w:t xml:space="preserve"> - A descriptive overview should be provided for each class / script as a comment at the top of the file. Details about any parent classes should be documented at the top of the file.</w:t>
            </w:r>
          </w:p>
          <w:p w14:paraId="0B9A2F81" w14:textId="77777777" w:rsidR="00237C42" w:rsidRPr="00237C42" w:rsidRDefault="00237C42" w:rsidP="00237C42">
            <w:pPr>
              <w:pStyle w:val="BodyA"/>
              <w:numPr>
                <w:ilvl w:val="1"/>
                <w:numId w:val="43"/>
              </w:numPr>
              <w:rPr>
                <w:rFonts w:ascii="Arial" w:hAnsi="Arial" w:cs="Arial"/>
                <w:bCs/>
                <w:sz w:val="20"/>
                <w:szCs w:val="20"/>
              </w:rPr>
            </w:pPr>
            <w:r w:rsidRPr="00237C42">
              <w:rPr>
                <w:rFonts w:ascii="Arial" w:hAnsi="Arial" w:cs="Arial"/>
                <w:b/>
                <w:sz w:val="20"/>
                <w:szCs w:val="20"/>
              </w:rPr>
              <w:t>Members</w:t>
            </w:r>
            <w:r w:rsidRPr="00237C42">
              <w:rPr>
                <w:rFonts w:ascii="Arial" w:hAnsi="Arial" w:cs="Arial"/>
                <w:sz w:val="20"/>
                <w:szCs w:val="20"/>
              </w:rPr>
              <w:t xml:space="preserve"> -The purpose of each member should be documented as a comment.</w:t>
            </w:r>
          </w:p>
          <w:p w14:paraId="351D13D9" w14:textId="77777777" w:rsidR="00237C42" w:rsidRPr="00237C42" w:rsidRDefault="00237C42" w:rsidP="00237C42">
            <w:pPr>
              <w:pStyle w:val="BodyA"/>
              <w:numPr>
                <w:ilvl w:val="1"/>
                <w:numId w:val="43"/>
              </w:numPr>
              <w:rPr>
                <w:rFonts w:ascii="Arial" w:hAnsi="Arial" w:cs="Arial"/>
                <w:bCs/>
                <w:sz w:val="20"/>
                <w:szCs w:val="20"/>
              </w:rPr>
            </w:pPr>
            <w:r w:rsidRPr="00237C42">
              <w:rPr>
                <w:rFonts w:ascii="Arial" w:hAnsi="Arial" w:cs="Arial"/>
                <w:b/>
                <w:sz w:val="20"/>
                <w:szCs w:val="20"/>
              </w:rPr>
              <w:t>Methods</w:t>
            </w:r>
            <w:r w:rsidRPr="00237C42">
              <w:rPr>
                <w:rFonts w:ascii="Arial" w:hAnsi="Arial" w:cs="Arial"/>
                <w:sz w:val="20"/>
                <w:szCs w:val="20"/>
              </w:rPr>
              <w:t xml:space="preserve"> -The purpose of each method should be documented as a comment.</w:t>
            </w:r>
          </w:p>
          <w:p w14:paraId="378F3736" w14:textId="77777777" w:rsidR="00237C42" w:rsidRPr="00237C42" w:rsidRDefault="00237C42" w:rsidP="00237C42">
            <w:pPr>
              <w:pStyle w:val="BodyA"/>
              <w:numPr>
                <w:ilvl w:val="1"/>
                <w:numId w:val="43"/>
              </w:numPr>
              <w:rPr>
                <w:rFonts w:ascii="Arial" w:hAnsi="Arial" w:cs="Arial"/>
                <w:bCs/>
                <w:sz w:val="20"/>
                <w:szCs w:val="20"/>
              </w:rPr>
            </w:pPr>
            <w:r w:rsidRPr="00237C42">
              <w:rPr>
                <w:rFonts w:ascii="Arial" w:hAnsi="Arial" w:cs="Arial"/>
                <w:b/>
                <w:sz w:val="20"/>
                <w:szCs w:val="20"/>
              </w:rPr>
              <w:t>Parameters</w:t>
            </w:r>
            <w:r w:rsidRPr="00237C42">
              <w:rPr>
                <w:rFonts w:ascii="Arial" w:hAnsi="Arial" w:cs="Arial"/>
                <w:sz w:val="20"/>
                <w:szCs w:val="20"/>
              </w:rPr>
              <w:t xml:space="preserve"> - The purpose of each parameter should be documented as a comment.</w:t>
            </w:r>
          </w:p>
          <w:p w14:paraId="0C45E21F" w14:textId="77777777" w:rsidR="00237C42" w:rsidRPr="00237C42" w:rsidRDefault="00237C42" w:rsidP="00237C42">
            <w:pPr>
              <w:pStyle w:val="BodyA"/>
              <w:numPr>
                <w:ilvl w:val="0"/>
                <w:numId w:val="43"/>
              </w:numPr>
              <w:rPr>
                <w:rFonts w:ascii="Arial" w:hAnsi="Arial" w:cs="Arial"/>
                <w:b/>
                <w:bCs/>
                <w:sz w:val="20"/>
                <w:szCs w:val="20"/>
              </w:rPr>
            </w:pPr>
            <w:r w:rsidRPr="00237C42">
              <w:rPr>
                <w:rFonts w:ascii="Arial" w:hAnsi="Arial" w:cs="Arial"/>
                <w:bCs/>
                <w:sz w:val="20"/>
                <w:szCs w:val="20"/>
              </w:rPr>
              <w:t xml:space="preserve">XHTML Standards must be adhered to wherever possible. </w:t>
            </w:r>
          </w:p>
          <w:p w14:paraId="70006805" w14:textId="77777777" w:rsidR="00237C42" w:rsidRPr="00237C42" w:rsidRDefault="00237C42" w:rsidP="00237C42">
            <w:pPr>
              <w:pStyle w:val="BodyA"/>
              <w:numPr>
                <w:ilvl w:val="0"/>
                <w:numId w:val="43"/>
              </w:numPr>
              <w:rPr>
                <w:rFonts w:ascii="Arial" w:hAnsi="Arial" w:cs="Arial"/>
                <w:b/>
                <w:bCs/>
                <w:sz w:val="20"/>
                <w:szCs w:val="20"/>
              </w:rPr>
            </w:pPr>
            <w:r w:rsidRPr="00237C42">
              <w:rPr>
                <w:rFonts w:ascii="Arial" w:hAnsi="Arial" w:cs="Arial"/>
                <w:bCs/>
                <w:sz w:val="20"/>
                <w:szCs w:val="20"/>
              </w:rPr>
              <w:t xml:space="preserve">CSS Standards must be adhered to wherever possible. </w:t>
            </w:r>
          </w:p>
          <w:p w14:paraId="5AA380D3" w14:textId="77777777" w:rsidR="00237C42" w:rsidRPr="00237C42" w:rsidRDefault="00237C42" w:rsidP="00237C42">
            <w:pPr>
              <w:pStyle w:val="BodyA"/>
              <w:numPr>
                <w:ilvl w:val="0"/>
                <w:numId w:val="43"/>
              </w:numPr>
              <w:rPr>
                <w:rFonts w:ascii="Arial" w:hAnsi="Arial" w:cs="Arial"/>
                <w:bCs/>
                <w:sz w:val="20"/>
                <w:szCs w:val="20"/>
              </w:rPr>
            </w:pPr>
            <w:r w:rsidRPr="00237C42">
              <w:rPr>
                <w:rFonts w:ascii="Arial" w:hAnsi="Arial" w:cs="Arial"/>
                <w:bCs/>
                <w:sz w:val="20"/>
                <w:szCs w:val="20"/>
              </w:rPr>
              <w:t>XHTML and HTML accessibility standards</w:t>
            </w:r>
          </w:p>
          <w:p w14:paraId="4D9205FA" w14:textId="77777777" w:rsidR="00237C42" w:rsidRPr="00BA60E4" w:rsidRDefault="00237C42" w:rsidP="000A28B0">
            <w:pPr>
              <w:pStyle w:val="paragraph"/>
              <w:spacing w:before="0" w:beforeAutospacing="0" w:after="0" w:afterAutospacing="0"/>
              <w:textAlignment w:val="baseline"/>
              <w:rPr>
                <w:rFonts w:ascii="Arial" w:hAnsi="Arial" w:cs="Arial"/>
                <w:color w:val="000000" w:themeColor="text1"/>
                <w:sz w:val="20"/>
                <w:szCs w:val="20"/>
              </w:rPr>
            </w:pPr>
          </w:p>
        </w:tc>
      </w:tr>
    </w:tbl>
    <w:p w14:paraId="676A221F" w14:textId="77777777" w:rsidR="00237C42" w:rsidRDefault="00237C42" w:rsidP="00237C42"/>
    <w:p w14:paraId="6DABEAA2" w14:textId="77777777" w:rsidR="00237C42" w:rsidRDefault="00237C42" w:rsidP="00237C42"/>
    <w:tbl>
      <w:tblPr>
        <w:tblStyle w:val="TableGrid"/>
        <w:tblW w:w="10348" w:type="dxa"/>
        <w:tblInd w:w="-5" w:type="dxa"/>
        <w:tblLook w:val="04A0" w:firstRow="1" w:lastRow="0" w:firstColumn="1" w:lastColumn="0" w:noHBand="0" w:noVBand="1"/>
      </w:tblPr>
      <w:tblGrid>
        <w:gridCol w:w="1782"/>
        <w:gridCol w:w="1779"/>
        <w:gridCol w:w="1836"/>
        <w:gridCol w:w="1781"/>
        <w:gridCol w:w="1613"/>
        <w:gridCol w:w="848"/>
        <w:gridCol w:w="709"/>
      </w:tblGrid>
      <w:tr w:rsidR="00237C42" w:rsidRPr="00972F7C" w14:paraId="685418A1" w14:textId="77777777" w:rsidTr="005815AA">
        <w:trPr>
          <w:trHeight w:val="340"/>
        </w:trPr>
        <w:tc>
          <w:tcPr>
            <w:tcW w:w="10348" w:type="dxa"/>
            <w:gridSpan w:val="7"/>
            <w:shd w:val="clear" w:color="auto" w:fill="00B0F0"/>
            <w:vAlign w:val="center"/>
          </w:tcPr>
          <w:p w14:paraId="77552DDA" w14:textId="77777777" w:rsidR="00237C42" w:rsidRDefault="00237C42" w:rsidP="000A28B0">
            <w:pPr>
              <w:spacing w:before="60" w:after="60"/>
              <w:rPr>
                <w:rFonts w:cs="Arial"/>
                <w:color w:val="FEFFFF" w:themeColor="background1"/>
                <w:sz w:val="18"/>
                <w:szCs w:val="18"/>
              </w:rPr>
            </w:pPr>
            <w:r>
              <w:rPr>
                <w:rFonts w:cs="Arial"/>
                <w:b/>
                <w:color w:val="FEFFFF" w:themeColor="background1"/>
                <w:szCs w:val="20"/>
              </w:rPr>
              <w:br/>
              <w:t>Part 1</w:t>
            </w:r>
            <w:r w:rsidRPr="00AB4B0E">
              <w:rPr>
                <w:rFonts w:cs="Arial"/>
                <w:b/>
                <w:color w:val="FEFFFF" w:themeColor="background1"/>
                <w:szCs w:val="20"/>
              </w:rPr>
              <w:t xml:space="preserve"> - Confirm</w:t>
            </w:r>
            <w:r w:rsidRPr="0080033B">
              <w:rPr>
                <w:rFonts w:cs="Arial"/>
                <w:b/>
                <w:bCs/>
                <w:color w:val="FEFFFF" w:themeColor="background1"/>
                <w:szCs w:val="20"/>
                <w:lang w:val="en-US"/>
              </w:rPr>
              <w:t xml:space="preserve"> Application Requirements</w:t>
            </w:r>
            <w:r>
              <w:rPr>
                <w:rFonts w:cs="Arial"/>
                <w:b/>
                <w:color w:val="FE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p>
          <w:p w14:paraId="19CCFEB5" w14:textId="77777777" w:rsidR="00237C42" w:rsidRPr="00972F7C" w:rsidRDefault="00237C42" w:rsidP="000A28B0">
            <w:pPr>
              <w:spacing w:before="60" w:after="60"/>
              <w:rPr>
                <w:i/>
                <w:noProof/>
                <w:color w:val="FFFFFF"/>
                <w:sz w:val="18"/>
                <w:szCs w:val="18"/>
                <w:lang w:eastAsia="en-AU"/>
              </w:rPr>
            </w:pPr>
          </w:p>
        </w:tc>
      </w:tr>
      <w:tr w:rsidR="00237C42" w:rsidRPr="00EB7042" w14:paraId="08C65035" w14:textId="77777777" w:rsidTr="005815AA">
        <w:trPr>
          <w:trHeight w:val="416"/>
        </w:trPr>
        <w:tc>
          <w:tcPr>
            <w:tcW w:w="5397" w:type="dxa"/>
            <w:gridSpan w:val="3"/>
            <w:shd w:val="clear" w:color="auto" w:fill="D8D8D9" w:themeFill="accent1" w:themeFillTint="33"/>
            <w:vAlign w:val="center"/>
          </w:tcPr>
          <w:p w14:paraId="7D41BF23" w14:textId="77777777" w:rsidR="00237C42" w:rsidRPr="00BD7CB6" w:rsidRDefault="00237C42" w:rsidP="000A28B0">
            <w:pPr>
              <w:jc w:val="center"/>
              <w:rPr>
                <w:rFonts w:cs="Arial"/>
                <w:b/>
                <w:szCs w:val="20"/>
              </w:rPr>
            </w:pPr>
            <w:r w:rsidRPr="00BD7CB6">
              <w:rPr>
                <w:rFonts w:cs="Arial"/>
                <w:b/>
                <w:szCs w:val="20"/>
              </w:rPr>
              <w:t>Question / Criteria</w:t>
            </w:r>
          </w:p>
        </w:tc>
        <w:tc>
          <w:tcPr>
            <w:tcW w:w="4951" w:type="dxa"/>
            <w:gridSpan w:val="4"/>
            <w:shd w:val="clear" w:color="auto" w:fill="D8D8D9" w:themeFill="accent1" w:themeFillTint="33"/>
            <w:vAlign w:val="center"/>
          </w:tcPr>
          <w:p w14:paraId="5E4E9C12" w14:textId="77777777" w:rsidR="00237C42" w:rsidRPr="00BD7CB6" w:rsidRDefault="00237C42" w:rsidP="000A28B0">
            <w:pPr>
              <w:tabs>
                <w:tab w:val="left" w:pos="138"/>
              </w:tabs>
              <w:spacing w:before="80" w:after="80"/>
              <w:jc w:val="center"/>
              <w:rPr>
                <w:b/>
                <w:color w:val="00FFFF" w:themeColor="background1" w:themeShade="80"/>
                <w:szCs w:val="20"/>
              </w:rPr>
            </w:pPr>
            <w:r w:rsidRPr="00BD7CB6">
              <w:rPr>
                <w:b/>
                <w:color w:val="000000" w:themeColor="text1"/>
                <w:szCs w:val="20"/>
              </w:rPr>
              <w:t>Answer / Satisfactory Response</w:t>
            </w:r>
          </w:p>
        </w:tc>
      </w:tr>
      <w:tr w:rsidR="00237C42" w:rsidRPr="00EB7042" w14:paraId="727749D9" w14:textId="77777777" w:rsidTr="005815AA">
        <w:trPr>
          <w:trHeight w:val="422"/>
        </w:trPr>
        <w:tc>
          <w:tcPr>
            <w:tcW w:w="5397" w:type="dxa"/>
            <w:gridSpan w:val="3"/>
            <w:vMerge w:val="restart"/>
            <w:shd w:val="clear" w:color="auto" w:fill="FEFFFF" w:themeFill="background1"/>
            <w:vAlign w:val="center"/>
          </w:tcPr>
          <w:p w14:paraId="3AFFC9C9" w14:textId="77777777" w:rsidR="00237C42" w:rsidRPr="002B1B28" w:rsidRDefault="00237C42" w:rsidP="00237C42">
            <w:pPr>
              <w:pStyle w:val="ListParagraph"/>
              <w:numPr>
                <w:ilvl w:val="0"/>
                <w:numId w:val="47"/>
              </w:numPr>
              <w:rPr>
                <w:rFonts w:eastAsia="Times New Roman" w:cs="Arial"/>
                <w:bCs/>
                <w:color w:val="000000" w:themeColor="text1"/>
                <w:szCs w:val="20"/>
              </w:rPr>
            </w:pPr>
            <w:bookmarkStart w:id="0" w:name="_Hlk63410689"/>
            <w:r>
              <w:rPr>
                <w:rFonts w:cs="Arial"/>
                <w:szCs w:val="20"/>
              </w:rPr>
              <w:t xml:space="preserve">Review the user requirements </w:t>
            </w:r>
            <w:r w:rsidRPr="00E07E81">
              <w:rPr>
                <w:rFonts w:cs="Arial"/>
                <w:i/>
                <w:iCs/>
                <w:szCs w:val="20"/>
              </w:rPr>
              <w:t>in</w:t>
            </w:r>
            <w:r>
              <w:rPr>
                <w:rFonts w:cs="Arial"/>
                <w:i/>
                <w:iCs/>
                <w:szCs w:val="20"/>
              </w:rPr>
              <w:t xml:space="preserve"> the</w:t>
            </w:r>
            <w:r w:rsidRPr="00E07E81">
              <w:rPr>
                <w:rFonts w:cs="Arial"/>
                <w:i/>
                <w:iCs/>
                <w:szCs w:val="20"/>
              </w:rPr>
              <w:t xml:space="preserve"> brief above</w:t>
            </w:r>
            <w:r>
              <w:rPr>
                <w:rFonts w:cs="Arial"/>
                <w:i/>
                <w:iCs/>
                <w:szCs w:val="20"/>
              </w:rPr>
              <w:t xml:space="preserve"> </w:t>
            </w:r>
            <w:r w:rsidRPr="002B1B28">
              <w:rPr>
                <w:rFonts w:cs="Arial"/>
                <w:szCs w:val="20"/>
              </w:rPr>
              <w:t>and confirm:</w:t>
            </w:r>
            <w:r>
              <w:rPr>
                <w:rFonts w:cs="Arial"/>
                <w:i/>
                <w:iCs/>
                <w:szCs w:val="20"/>
              </w:rPr>
              <w:t xml:space="preserve"> </w:t>
            </w:r>
          </w:p>
          <w:p w14:paraId="01ECF745" w14:textId="77777777" w:rsidR="00237C42" w:rsidRDefault="00237C42" w:rsidP="000A28B0">
            <w:pPr>
              <w:pStyle w:val="ListParagraph"/>
              <w:ind w:left="720"/>
              <w:rPr>
                <w:rFonts w:cs="Arial"/>
                <w:szCs w:val="20"/>
              </w:rPr>
            </w:pPr>
          </w:p>
          <w:p w14:paraId="7AD6BDF9" w14:textId="77777777" w:rsidR="00237C42" w:rsidRPr="002B1B28" w:rsidRDefault="00237C42" w:rsidP="00237C42">
            <w:pPr>
              <w:pStyle w:val="ListParagraph"/>
              <w:numPr>
                <w:ilvl w:val="0"/>
                <w:numId w:val="54"/>
              </w:numPr>
              <w:rPr>
                <w:rFonts w:eastAsia="Times New Roman" w:cs="Arial"/>
                <w:bCs/>
                <w:color w:val="000000" w:themeColor="text1"/>
                <w:szCs w:val="20"/>
              </w:rPr>
            </w:pPr>
            <w:r w:rsidRPr="002B1B28">
              <w:rPr>
                <w:rFonts w:cs="Arial"/>
                <w:szCs w:val="20"/>
              </w:rPr>
              <w:t xml:space="preserve">the </w:t>
            </w:r>
            <w:r w:rsidRPr="002B1B28">
              <w:rPr>
                <w:rFonts w:eastAsia="Times New Roman" w:cs="Arial"/>
                <w:b/>
                <w:bCs/>
                <w:color w:val="000000" w:themeColor="text1"/>
                <w:szCs w:val="20"/>
                <w:lang w:val="en-GB"/>
              </w:rPr>
              <w:t>purpose</w:t>
            </w:r>
            <w:r w:rsidRPr="002B1B28">
              <w:rPr>
                <w:rFonts w:eastAsia="Times New Roman" w:cs="Arial"/>
                <w:color w:val="000000" w:themeColor="text1"/>
                <w:szCs w:val="20"/>
                <w:lang w:val="en-GB"/>
              </w:rPr>
              <w:t xml:space="preserve"> of the web application,</w:t>
            </w:r>
          </w:p>
          <w:p w14:paraId="1B42E43C" w14:textId="77777777" w:rsidR="00237C42" w:rsidRPr="002B1B28" w:rsidRDefault="00237C42" w:rsidP="000A28B0">
            <w:pPr>
              <w:pStyle w:val="ListParagraph"/>
              <w:ind w:left="1069"/>
              <w:rPr>
                <w:rFonts w:eastAsia="Times New Roman" w:cs="Arial"/>
                <w:bCs/>
                <w:color w:val="000000" w:themeColor="text1"/>
                <w:szCs w:val="20"/>
              </w:rPr>
            </w:pPr>
          </w:p>
          <w:p w14:paraId="703A960E" w14:textId="77777777" w:rsidR="00237C42" w:rsidRPr="002B1B28" w:rsidRDefault="00237C42" w:rsidP="00237C42">
            <w:pPr>
              <w:pStyle w:val="ListParagraph"/>
              <w:numPr>
                <w:ilvl w:val="0"/>
                <w:numId w:val="54"/>
              </w:numPr>
              <w:rPr>
                <w:rFonts w:eastAsia="Times New Roman" w:cs="Arial"/>
                <w:bCs/>
                <w:color w:val="000000" w:themeColor="text1"/>
                <w:szCs w:val="20"/>
              </w:rPr>
            </w:pPr>
            <w:r w:rsidRPr="002B1B28">
              <w:rPr>
                <w:rFonts w:eastAsia="Times New Roman" w:cs="Arial"/>
                <w:color w:val="000000" w:themeColor="text1"/>
                <w:szCs w:val="20"/>
                <w:lang w:val="en-GB"/>
              </w:rPr>
              <w:t xml:space="preserve">the required </w:t>
            </w:r>
            <w:r w:rsidRPr="002B1B28">
              <w:rPr>
                <w:rFonts w:eastAsia="Times New Roman" w:cs="Arial"/>
                <w:b/>
                <w:bCs/>
                <w:color w:val="000000" w:themeColor="text1"/>
                <w:szCs w:val="20"/>
                <w:lang w:val="en-GB"/>
              </w:rPr>
              <w:t>features</w:t>
            </w:r>
            <w:r>
              <w:rPr>
                <w:rFonts w:eastAsia="Times New Roman" w:cs="Arial"/>
                <w:b/>
                <w:bCs/>
                <w:color w:val="000000" w:themeColor="text1"/>
                <w:szCs w:val="20"/>
                <w:lang w:val="en-GB"/>
              </w:rPr>
              <w:t xml:space="preserve"> / technologies</w:t>
            </w:r>
            <w:r w:rsidRPr="002B1B28">
              <w:rPr>
                <w:rFonts w:eastAsia="Times New Roman" w:cs="Arial"/>
                <w:color w:val="000000" w:themeColor="text1"/>
                <w:szCs w:val="20"/>
                <w:lang w:val="en-GB"/>
              </w:rPr>
              <w:t>; and</w:t>
            </w:r>
          </w:p>
          <w:p w14:paraId="129B8323" w14:textId="77777777" w:rsidR="00237C42" w:rsidRPr="002B1B28" w:rsidRDefault="00237C42" w:rsidP="000A28B0">
            <w:pPr>
              <w:pStyle w:val="ListParagraph"/>
              <w:ind w:left="1069"/>
              <w:rPr>
                <w:rFonts w:eastAsia="Times New Roman" w:cs="Arial"/>
                <w:bCs/>
                <w:color w:val="000000" w:themeColor="text1"/>
                <w:szCs w:val="20"/>
              </w:rPr>
            </w:pPr>
          </w:p>
          <w:p w14:paraId="73028657" w14:textId="77777777" w:rsidR="00237C42" w:rsidRPr="002B1B28" w:rsidRDefault="00237C42" w:rsidP="00237C42">
            <w:pPr>
              <w:pStyle w:val="ListParagraph"/>
              <w:numPr>
                <w:ilvl w:val="0"/>
                <w:numId w:val="54"/>
              </w:numPr>
              <w:rPr>
                <w:rFonts w:eastAsia="Times New Roman" w:cs="Arial"/>
                <w:bCs/>
                <w:color w:val="000000" w:themeColor="text1"/>
                <w:szCs w:val="20"/>
              </w:rPr>
            </w:pPr>
            <w:r>
              <w:rPr>
                <w:rFonts w:eastAsia="Times New Roman" w:cs="Arial"/>
                <w:color w:val="000000" w:themeColor="text1"/>
                <w:szCs w:val="20"/>
                <w:lang w:val="en-GB"/>
              </w:rPr>
              <w:t>any</w:t>
            </w:r>
            <w:r w:rsidRPr="002B1B28">
              <w:rPr>
                <w:rFonts w:eastAsia="Times New Roman" w:cs="Arial"/>
                <w:color w:val="000000" w:themeColor="text1"/>
                <w:szCs w:val="20"/>
                <w:lang w:val="en-GB"/>
              </w:rPr>
              <w:t xml:space="preserve"> relevant </w:t>
            </w:r>
            <w:r w:rsidRPr="002B1B28">
              <w:rPr>
                <w:rFonts w:eastAsia="Times New Roman" w:cs="Arial"/>
                <w:b/>
                <w:bCs/>
                <w:color w:val="000000" w:themeColor="text1"/>
                <w:szCs w:val="20"/>
                <w:lang w:val="en-GB"/>
              </w:rPr>
              <w:t>standards</w:t>
            </w:r>
            <w:r w:rsidRPr="002B1B28">
              <w:rPr>
                <w:rFonts w:eastAsia="Times New Roman" w:cs="Arial"/>
                <w:color w:val="000000" w:themeColor="text1"/>
                <w:szCs w:val="20"/>
                <w:lang w:val="en-GB"/>
              </w:rPr>
              <w:t>,</w:t>
            </w:r>
            <w:r>
              <w:rPr>
                <w:rFonts w:eastAsia="Times New Roman" w:cs="Arial"/>
                <w:b/>
                <w:bCs/>
                <w:color w:val="000000" w:themeColor="text1"/>
                <w:szCs w:val="20"/>
                <w:lang w:val="en-GB"/>
              </w:rPr>
              <w:t xml:space="preserve"> </w:t>
            </w:r>
            <w:r>
              <w:rPr>
                <w:rFonts w:eastAsia="Times New Roman" w:cs="Arial"/>
                <w:color w:val="000000" w:themeColor="text1"/>
                <w:szCs w:val="20"/>
                <w:lang w:val="en-GB"/>
              </w:rPr>
              <w:t>needed for the development of the project.</w:t>
            </w:r>
          </w:p>
          <w:p w14:paraId="42E8B363" w14:textId="77777777" w:rsidR="00237C42" w:rsidRPr="000663ED" w:rsidRDefault="00237C42" w:rsidP="000A28B0">
            <w:pPr>
              <w:rPr>
                <w:rFonts w:eastAsia="Times New Roman" w:cs="Arial"/>
                <w:bCs/>
                <w:color w:val="000000" w:themeColor="text1"/>
                <w:szCs w:val="20"/>
              </w:rPr>
            </w:pPr>
          </w:p>
        </w:tc>
        <w:tc>
          <w:tcPr>
            <w:tcW w:w="4951" w:type="dxa"/>
            <w:gridSpan w:val="4"/>
            <w:shd w:val="clear" w:color="auto" w:fill="7F7F7F" w:themeFill="text1" w:themeFillTint="80"/>
          </w:tcPr>
          <w:p w14:paraId="7436B980" w14:textId="77777777" w:rsidR="00237C42" w:rsidRPr="002C3AB2" w:rsidRDefault="00237C42" w:rsidP="000A28B0">
            <w:pPr>
              <w:spacing w:before="80" w:after="80"/>
              <w:jc w:val="center"/>
              <w:rPr>
                <w:i/>
                <w:color w:val="7F7F7F" w:themeColor="text1" w:themeTint="80"/>
                <w:szCs w:val="20"/>
              </w:rPr>
            </w:pPr>
            <w:r>
              <w:rPr>
                <w:b/>
                <w:bCs/>
                <w:iCs/>
                <w:color w:val="FEFFFF" w:themeColor="background1"/>
                <w:szCs w:val="20"/>
              </w:rPr>
              <w:t>Purpose of web application</w:t>
            </w:r>
          </w:p>
        </w:tc>
      </w:tr>
      <w:tr w:rsidR="00237C42" w:rsidRPr="00EB7042" w14:paraId="4CEE4C3D" w14:textId="77777777" w:rsidTr="005815AA">
        <w:trPr>
          <w:trHeight w:val="418"/>
        </w:trPr>
        <w:tc>
          <w:tcPr>
            <w:tcW w:w="5397" w:type="dxa"/>
            <w:gridSpan w:val="3"/>
            <w:vMerge/>
            <w:shd w:val="clear" w:color="auto" w:fill="FEFFFF" w:themeFill="background1"/>
            <w:vAlign w:val="center"/>
          </w:tcPr>
          <w:p w14:paraId="65590EAE" w14:textId="77777777" w:rsidR="00237C42" w:rsidRDefault="00237C42" w:rsidP="00237C42">
            <w:pPr>
              <w:pStyle w:val="ListParagraph"/>
              <w:numPr>
                <w:ilvl w:val="0"/>
                <w:numId w:val="55"/>
              </w:numPr>
              <w:ind w:left="714" w:hanging="357"/>
              <w:rPr>
                <w:rFonts w:cs="Arial"/>
                <w:szCs w:val="20"/>
              </w:rPr>
            </w:pPr>
          </w:p>
        </w:tc>
        <w:tc>
          <w:tcPr>
            <w:tcW w:w="4951" w:type="dxa"/>
            <w:gridSpan w:val="4"/>
            <w:shd w:val="clear" w:color="auto" w:fill="FEFFFF" w:themeFill="background1"/>
          </w:tcPr>
          <w:p w14:paraId="24950500" w14:textId="77777777" w:rsidR="00237C42" w:rsidRDefault="00237C42" w:rsidP="000A28B0">
            <w:pPr>
              <w:spacing w:before="80" w:after="80"/>
              <w:jc w:val="center"/>
              <w:rPr>
                <w:i/>
                <w:color w:val="7F7F7F" w:themeColor="text1" w:themeTint="80"/>
                <w:szCs w:val="20"/>
              </w:rPr>
            </w:pPr>
            <w:r>
              <w:rPr>
                <w:i/>
                <w:color w:val="7F7F7F" w:themeColor="text1" w:themeTint="80"/>
                <w:szCs w:val="20"/>
              </w:rPr>
              <w:t>&lt; State answer here &gt;</w:t>
            </w:r>
          </w:p>
          <w:p w14:paraId="03ED9809" w14:textId="77777777" w:rsidR="00237C42" w:rsidRPr="001F7426" w:rsidRDefault="00237C42" w:rsidP="000A28B0">
            <w:pPr>
              <w:spacing w:before="80" w:after="80"/>
              <w:rPr>
                <w:iCs/>
                <w:color w:val="000000" w:themeColor="text1"/>
                <w:szCs w:val="20"/>
              </w:rPr>
            </w:pPr>
          </w:p>
        </w:tc>
      </w:tr>
      <w:bookmarkEnd w:id="0"/>
      <w:tr w:rsidR="00237C42" w:rsidRPr="00EB7042" w14:paraId="63C61FAE" w14:textId="77777777" w:rsidTr="005815AA">
        <w:trPr>
          <w:trHeight w:val="418"/>
        </w:trPr>
        <w:tc>
          <w:tcPr>
            <w:tcW w:w="5397" w:type="dxa"/>
            <w:gridSpan w:val="3"/>
            <w:vMerge/>
            <w:shd w:val="clear" w:color="auto" w:fill="FEFFFF" w:themeFill="background1"/>
            <w:vAlign w:val="center"/>
          </w:tcPr>
          <w:p w14:paraId="6CEF9820" w14:textId="77777777" w:rsidR="00237C42" w:rsidRDefault="00237C42" w:rsidP="00237C42">
            <w:pPr>
              <w:pStyle w:val="ListParagraph"/>
              <w:numPr>
                <w:ilvl w:val="0"/>
                <w:numId w:val="55"/>
              </w:numPr>
              <w:ind w:left="714" w:hanging="357"/>
              <w:rPr>
                <w:rFonts w:cs="Arial"/>
                <w:szCs w:val="20"/>
              </w:rPr>
            </w:pPr>
          </w:p>
        </w:tc>
        <w:tc>
          <w:tcPr>
            <w:tcW w:w="4951" w:type="dxa"/>
            <w:gridSpan w:val="4"/>
            <w:shd w:val="clear" w:color="auto" w:fill="7F7F7F" w:themeFill="text1" w:themeFillTint="80"/>
            <w:vAlign w:val="center"/>
          </w:tcPr>
          <w:p w14:paraId="3EABE6E8" w14:textId="77777777" w:rsidR="00237C42" w:rsidRDefault="00237C42" w:rsidP="000A28B0">
            <w:pPr>
              <w:spacing w:before="80" w:after="80"/>
              <w:jc w:val="center"/>
              <w:rPr>
                <w:i/>
                <w:color w:val="7F7F7F" w:themeColor="text1" w:themeTint="80"/>
                <w:szCs w:val="20"/>
              </w:rPr>
            </w:pPr>
            <w:r w:rsidRPr="00C12830">
              <w:rPr>
                <w:b/>
                <w:bCs/>
                <w:iCs/>
                <w:color w:val="FEFFFF" w:themeColor="background1"/>
                <w:szCs w:val="20"/>
              </w:rPr>
              <w:t>List of Required Features</w:t>
            </w:r>
            <w:r>
              <w:rPr>
                <w:b/>
                <w:bCs/>
                <w:iCs/>
                <w:color w:val="FEFFFF" w:themeColor="background1"/>
                <w:szCs w:val="20"/>
              </w:rPr>
              <w:t xml:space="preserve"> </w:t>
            </w:r>
            <w:r>
              <w:rPr>
                <w:b/>
                <w:bCs/>
                <w:iCs/>
                <w:color w:val="FEFFFF" w:themeColor="background1"/>
              </w:rPr>
              <w:t>/ Technologies</w:t>
            </w:r>
          </w:p>
        </w:tc>
      </w:tr>
      <w:tr w:rsidR="00237C42" w:rsidRPr="00EB7042" w14:paraId="7FF325C0" w14:textId="77777777" w:rsidTr="005815AA">
        <w:trPr>
          <w:trHeight w:val="418"/>
        </w:trPr>
        <w:tc>
          <w:tcPr>
            <w:tcW w:w="5397" w:type="dxa"/>
            <w:gridSpan w:val="3"/>
            <w:vMerge/>
            <w:shd w:val="clear" w:color="auto" w:fill="FEFFFF" w:themeFill="background1"/>
            <w:vAlign w:val="center"/>
          </w:tcPr>
          <w:p w14:paraId="42BA4867" w14:textId="77777777" w:rsidR="00237C42" w:rsidRDefault="00237C42" w:rsidP="00237C42">
            <w:pPr>
              <w:pStyle w:val="ListParagraph"/>
              <w:numPr>
                <w:ilvl w:val="0"/>
                <w:numId w:val="55"/>
              </w:numPr>
              <w:ind w:left="714" w:hanging="357"/>
              <w:rPr>
                <w:rFonts w:cs="Arial"/>
                <w:szCs w:val="20"/>
              </w:rPr>
            </w:pPr>
          </w:p>
        </w:tc>
        <w:tc>
          <w:tcPr>
            <w:tcW w:w="4951" w:type="dxa"/>
            <w:gridSpan w:val="4"/>
            <w:shd w:val="clear" w:color="auto" w:fill="FEFFFF" w:themeFill="background1"/>
          </w:tcPr>
          <w:p w14:paraId="7F786A5C" w14:textId="77777777" w:rsidR="00237C42" w:rsidRDefault="00237C42" w:rsidP="000A28B0">
            <w:pPr>
              <w:spacing w:before="80" w:after="80"/>
              <w:jc w:val="center"/>
              <w:rPr>
                <w:i/>
                <w:color w:val="7F7F7F" w:themeColor="text1" w:themeTint="80"/>
                <w:szCs w:val="20"/>
              </w:rPr>
            </w:pPr>
            <w:r>
              <w:rPr>
                <w:i/>
                <w:color w:val="7F7F7F" w:themeColor="text1" w:themeTint="80"/>
                <w:szCs w:val="20"/>
              </w:rPr>
              <w:t>&lt; List answers here &gt;</w:t>
            </w:r>
          </w:p>
          <w:p w14:paraId="49954E8C" w14:textId="77777777" w:rsidR="00237C42" w:rsidRPr="001F7426" w:rsidRDefault="00237C42" w:rsidP="000A28B0">
            <w:pPr>
              <w:spacing w:before="80" w:after="80"/>
              <w:rPr>
                <w:iCs/>
                <w:color w:val="000000" w:themeColor="text1"/>
                <w:szCs w:val="20"/>
              </w:rPr>
            </w:pPr>
          </w:p>
        </w:tc>
      </w:tr>
      <w:tr w:rsidR="00237C42" w:rsidRPr="00EB7042" w14:paraId="0B253BB8" w14:textId="77777777" w:rsidTr="005815AA">
        <w:trPr>
          <w:trHeight w:val="418"/>
        </w:trPr>
        <w:tc>
          <w:tcPr>
            <w:tcW w:w="5397" w:type="dxa"/>
            <w:gridSpan w:val="3"/>
            <w:vMerge/>
            <w:shd w:val="clear" w:color="auto" w:fill="FEFFFF" w:themeFill="background1"/>
            <w:vAlign w:val="center"/>
          </w:tcPr>
          <w:p w14:paraId="2DFC2F3C" w14:textId="77777777" w:rsidR="00237C42" w:rsidRDefault="00237C42" w:rsidP="00237C42">
            <w:pPr>
              <w:pStyle w:val="ListParagraph"/>
              <w:numPr>
                <w:ilvl w:val="0"/>
                <w:numId w:val="55"/>
              </w:numPr>
              <w:ind w:left="714" w:hanging="357"/>
              <w:rPr>
                <w:rFonts w:cs="Arial"/>
                <w:szCs w:val="20"/>
              </w:rPr>
            </w:pPr>
          </w:p>
        </w:tc>
        <w:tc>
          <w:tcPr>
            <w:tcW w:w="4951" w:type="dxa"/>
            <w:gridSpan w:val="4"/>
            <w:shd w:val="clear" w:color="auto" w:fill="7F7F7F" w:themeFill="text1" w:themeFillTint="80"/>
            <w:vAlign w:val="center"/>
          </w:tcPr>
          <w:p w14:paraId="3EACEDA2" w14:textId="77777777" w:rsidR="00237C42" w:rsidRDefault="00237C42" w:rsidP="000A28B0">
            <w:pPr>
              <w:spacing w:before="80" w:after="80"/>
              <w:jc w:val="center"/>
              <w:rPr>
                <w:i/>
                <w:color w:val="7F7F7F" w:themeColor="text1" w:themeTint="80"/>
                <w:szCs w:val="20"/>
              </w:rPr>
            </w:pPr>
            <w:r w:rsidRPr="00C12830">
              <w:rPr>
                <w:b/>
                <w:bCs/>
                <w:iCs/>
                <w:color w:val="FEFFFF" w:themeColor="background1"/>
                <w:szCs w:val="20"/>
              </w:rPr>
              <w:t>Relevant Standards</w:t>
            </w:r>
          </w:p>
        </w:tc>
      </w:tr>
      <w:tr w:rsidR="00237C42" w:rsidRPr="00EB7042" w14:paraId="0D85562B" w14:textId="77777777" w:rsidTr="005815AA">
        <w:trPr>
          <w:trHeight w:val="418"/>
        </w:trPr>
        <w:tc>
          <w:tcPr>
            <w:tcW w:w="5397" w:type="dxa"/>
            <w:gridSpan w:val="3"/>
            <w:vMerge/>
            <w:shd w:val="clear" w:color="auto" w:fill="FEFFFF" w:themeFill="background1"/>
            <w:vAlign w:val="center"/>
          </w:tcPr>
          <w:p w14:paraId="2E70A97B" w14:textId="77777777" w:rsidR="00237C42" w:rsidRDefault="00237C42" w:rsidP="00237C42">
            <w:pPr>
              <w:pStyle w:val="ListParagraph"/>
              <w:numPr>
                <w:ilvl w:val="0"/>
                <w:numId w:val="55"/>
              </w:numPr>
              <w:ind w:left="714" w:hanging="357"/>
              <w:rPr>
                <w:rFonts w:cs="Arial"/>
                <w:szCs w:val="20"/>
              </w:rPr>
            </w:pPr>
          </w:p>
        </w:tc>
        <w:tc>
          <w:tcPr>
            <w:tcW w:w="4951" w:type="dxa"/>
            <w:gridSpan w:val="4"/>
            <w:shd w:val="clear" w:color="auto" w:fill="FEFFFF" w:themeFill="background1"/>
          </w:tcPr>
          <w:p w14:paraId="3322B0E5" w14:textId="77777777" w:rsidR="00237C42" w:rsidRDefault="00237C42" w:rsidP="000A28B0">
            <w:pPr>
              <w:spacing w:before="80" w:after="80"/>
              <w:jc w:val="center"/>
              <w:rPr>
                <w:i/>
                <w:color w:val="7F7F7F" w:themeColor="text1" w:themeTint="80"/>
                <w:szCs w:val="20"/>
              </w:rPr>
            </w:pPr>
            <w:r>
              <w:rPr>
                <w:i/>
                <w:color w:val="7F7F7F" w:themeColor="text1" w:themeTint="80"/>
                <w:szCs w:val="20"/>
              </w:rPr>
              <w:t>&lt; List answers here &gt;</w:t>
            </w:r>
          </w:p>
          <w:p w14:paraId="54E91988" w14:textId="77777777" w:rsidR="00237C42" w:rsidRPr="007C3903" w:rsidRDefault="00237C42" w:rsidP="000A28B0">
            <w:pPr>
              <w:spacing w:before="80" w:after="80"/>
              <w:rPr>
                <w:iCs/>
                <w:color w:val="000000" w:themeColor="text1"/>
                <w:szCs w:val="20"/>
              </w:rPr>
            </w:pPr>
          </w:p>
        </w:tc>
      </w:tr>
      <w:tr w:rsidR="00237C42" w:rsidRPr="00EB7042" w14:paraId="5CF2C4D9" w14:textId="77777777" w:rsidTr="005815AA">
        <w:trPr>
          <w:trHeight w:val="1212"/>
        </w:trPr>
        <w:tc>
          <w:tcPr>
            <w:tcW w:w="5397" w:type="dxa"/>
            <w:gridSpan w:val="3"/>
            <w:shd w:val="clear" w:color="auto" w:fill="FEFFFF" w:themeFill="background1"/>
            <w:vAlign w:val="center"/>
          </w:tcPr>
          <w:p w14:paraId="4F476857" w14:textId="77777777" w:rsidR="00237C42" w:rsidRPr="008777B5" w:rsidRDefault="00237C42" w:rsidP="00237C42">
            <w:pPr>
              <w:pStyle w:val="ListParagraph"/>
              <w:numPr>
                <w:ilvl w:val="0"/>
                <w:numId w:val="47"/>
              </w:numPr>
              <w:spacing w:before="80" w:after="80"/>
              <w:rPr>
                <w:rFonts w:eastAsia="Times New Roman" w:cs="Arial"/>
                <w:color w:val="000000" w:themeColor="text1"/>
                <w:szCs w:val="20"/>
              </w:rPr>
            </w:pPr>
            <w:r w:rsidRPr="00B77D6C">
              <w:rPr>
                <w:rFonts w:eastAsia="Times New Roman" w:cs="Arial"/>
                <w:color w:val="000000" w:themeColor="text1"/>
                <w:szCs w:val="20"/>
                <w:lang w:val="en-US"/>
              </w:rPr>
              <w:t>Confirm the core pages / views required by the user in the application</w:t>
            </w:r>
            <w:r>
              <w:rPr>
                <w:rFonts w:eastAsia="Times New Roman" w:cs="Arial"/>
                <w:color w:val="000000" w:themeColor="text1"/>
                <w:szCs w:val="20"/>
                <w:lang w:val="en-US"/>
              </w:rPr>
              <w:t xml:space="preserve"> and </w:t>
            </w:r>
            <w:r w:rsidRPr="00F46A70">
              <w:rPr>
                <w:rFonts w:eastAsia="Times New Roman" w:cs="Arial"/>
                <w:color w:val="000000" w:themeColor="text1"/>
                <w:szCs w:val="20"/>
                <w:highlight w:val="yellow"/>
                <w:lang w:val="en-US"/>
              </w:rPr>
              <w:t>highlight</w:t>
            </w:r>
            <w:r>
              <w:rPr>
                <w:rFonts w:eastAsia="Times New Roman" w:cs="Arial"/>
                <w:color w:val="000000" w:themeColor="text1"/>
                <w:szCs w:val="20"/>
                <w:lang w:val="en-US"/>
              </w:rPr>
              <w:t xml:space="preserve"> at least ONE page(s) which will be fed dynamic data</w:t>
            </w:r>
          </w:p>
        </w:tc>
        <w:tc>
          <w:tcPr>
            <w:tcW w:w="4951" w:type="dxa"/>
            <w:gridSpan w:val="4"/>
            <w:shd w:val="clear" w:color="auto" w:fill="FEFFFF" w:themeFill="background1"/>
          </w:tcPr>
          <w:p w14:paraId="017ABEB5" w14:textId="77777777" w:rsidR="00237C42" w:rsidRPr="00376691" w:rsidRDefault="00237C42" w:rsidP="000A28B0">
            <w:pPr>
              <w:spacing w:before="80" w:after="80"/>
              <w:rPr>
                <w:i/>
                <w:color w:val="7F7F7F" w:themeColor="text1" w:themeTint="80"/>
                <w:szCs w:val="20"/>
              </w:rPr>
            </w:pPr>
            <w:r>
              <w:rPr>
                <w:i/>
                <w:color w:val="7F7F7F" w:themeColor="text1" w:themeTint="80"/>
                <w:szCs w:val="20"/>
              </w:rPr>
              <w:t xml:space="preserve">&lt; List all routed website pages with ONE dynamic page </w:t>
            </w:r>
            <w:r w:rsidRPr="00376691">
              <w:rPr>
                <w:i/>
                <w:color w:val="7F7F7F" w:themeColor="text1" w:themeTint="80"/>
                <w:szCs w:val="20"/>
                <w:highlight w:val="yellow"/>
              </w:rPr>
              <w:t>highlighted</w:t>
            </w:r>
            <w:r>
              <w:rPr>
                <w:i/>
                <w:color w:val="7F7F7F" w:themeColor="text1" w:themeTint="80"/>
                <w:szCs w:val="20"/>
              </w:rPr>
              <w:t xml:space="preserve"> &gt;</w:t>
            </w:r>
          </w:p>
        </w:tc>
      </w:tr>
      <w:tr w:rsidR="00237C42" w:rsidRPr="00EB7042" w14:paraId="30E526D0" w14:textId="77777777" w:rsidTr="005815AA">
        <w:trPr>
          <w:trHeight w:val="974"/>
        </w:trPr>
        <w:tc>
          <w:tcPr>
            <w:tcW w:w="5397" w:type="dxa"/>
            <w:gridSpan w:val="3"/>
            <w:shd w:val="clear" w:color="auto" w:fill="FEFFFF" w:themeFill="background1"/>
            <w:vAlign w:val="center"/>
          </w:tcPr>
          <w:p w14:paraId="6876A148" w14:textId="77777777" w:rsidR="00237C42" w:rsidRDefault="00237C42" w:rsidP="00237C42">
            <w:pPr>
              <w:pStyle w:val="ListParagraph"/>
              <w:numPr>
                <w:ilvl w:val="0"/>
                <w:numId w:val="47"/>
              </w:numPr>
              <w:spacing w:before="80" w:after="80"/>
              <w:rPr>
                <w:rFonts w:eastAsia="Times New Roman" w:cs="Arial"/>
                <w:color w:val="000000" w:themeColor="text1"/>
                <w:szCs w:val="20"/>
              </w:rPr>
            </w:pPr>
            <w:r>
              <w:rPr>
                <w:rFonts w:eastAsia="Times New Roman" w:cs="Arial"/>
                <w:color w:val="000000" w:themeColor="text1"/>
                <w:szCs w:val="20"/>
                <w:lang w:val="en-US"/>
              </w:rPr>
              <w:t>Confirm the FOUR relevant</w:t>
            </w:r>
            <w:r w:rsidRPr="00B77D6C">
              <w:rPr>
                <w:rFonts w:eastAsia="Times New Roman" w:cs="Arial"/>
                <w:color w:val="000000" w:themeColor="text1"/>
                <w:szCs w:val="20"/>
                <w:lang w:val="en-US"/>
              </w:rPr>
              <w:t xml:space="preserve"> technologies required for the application, as per a typical “MERN Stack”</w:t>
            </w:r>
            <w:r>
              <w:rPr>
                <w:rFonts w:eastAsia="Times New Roman" w:cs="Arial"/>
                <w:color w:val="000000" w:themeColor="text1"/>
                <w:szCs w:val="20"/>
                <w:lang w:val="en-US"/>
              </w:rPr>
              <w:t xml:space="preserve"> (</w:t>
            </w:r>
            <w:r w:rsidRPr="006B2CE0">
              <w:rPr>
                <w:rFonts w:eastAsia="Times New Roman" w:cs="Arial"/>
                <w:i/>
                <w:color w:val="000000" w:themeColor="text1"/>
                <w:szCs w:val="20"/>
                <w:lang w:val="en-US"/>
              </w:rPr>
              <w:t>or rather “FERN Stack”</w:t>
            </w:r>
            <w:r>
              <w:rPr>
                <w:rFonts w:eastAsia="Times New Roman" w:cs="Arial"/>
                <w:color w:val="000000" w:themeColor="text1"/>
                <w:szCs w:val="20"/>
                <w:lang w:val="en-US"/>
              </w:rPr>
              <w:t xml:space="preserve">) </w:t>
            </w:r>
            <w:r w:rsidRPr="00B77D6C">
              <w:rPr>
                <w:rFonts w:eastAsia="Times New Roman" w:cs="Arial"/>
                <w:color w:val="000000" w:themeColor="text1"/>
                <w:szCs w:val="20"/>
                <w:lang w:val="en-US"/>
              </w:rPr>
              <w:t>application</w:t>
            </w:r>
          </w:p>
        </w:tc>
        <w:tc>
          <w:tcPr>
            <w:tcW w:w="4951" w:type="dxa"/>
            <w:gridSpan w:val="4"/>
            <w:shd w:val="clear" w:color="auto" w:fill="FEFFFF" w:themeFill="background1"/>
          </w:tcPr>
          <w:p w14:paraId="2A163467" w14:textId="77777777" w:rsidR="00237C42" w:rsidRPr="00376691" w:rsidRDefault="00237C42" w:rsidP="000A28B0">
            <w:pPr>
              <w:spacing w:before="80" w:after="80"/>
              <w:rPr>
                <w:i/>
                <w:color w:val="7F7F7F" w:themeColor="text1" w:themeTint="80"/>
                <w:szCs w:val="20"/>
              </w:rPr>
            </w:pPr>
            <w:r>
              <w:rPr>
                <w:i/>
                <w:color w:val="7F7F7F" w:themeColor="text1" w:themeTint="80"/>
                <w:szCs w:val="20"/>
              </w:rPr>
              <w:t>&lt; List the FOUR technologies that make up the full stack application&gt;</w:t>
            </w:r>
          </w:p>
        </w:tc>
      </w:tr>
      <w:tr w:rsidR="00237C42" w:rsidRPr="00EB7042" w14:paraId="1FC5BC74" w14:textId="77777777" w:rsidTr="005815AA">
        <w:trPr>
          <w:trHeight w:val="719"/>
        </w:trPr>
        <w:tc>
          <w:tcPr>
            <w:tcW w:w="5397" w:type="dxa"/>
            <w:gridSpan w:val="3"/>
            <w:shd w:val="clear" w:color="auto" w:fill="FEFFFF" w:themeFill="background1"/>
            <w:vAlign w:val="center"/>
          </w:tcPr>
          <w:p w14:paraId="620ED9C5" w14:textId="77777777" w:rsidR="00237C42" w:rsidRDefault="00237C42" w:rsidP="00237C42">
            <w:pPr>
              <w:pStyle w:val="ListParagraph"/>
              <w:numPr>
                <w:ilvl w:val="0"/>
                <w:numId w:val="47"/>
              </w:numPr>
              <w:spacing w:before="80" w:after="80"/>
              <w:rPr>
                <w:rFonts w:cs="Arial"/>
                <w:szCs w:val="20"/>
              </w:rPr>
            </w:pPr>
            <w:r w:rsidRPr="00B77D6C">
              <w:rPr>
                <w:rFonts w:eastAsia="Times New Roman" w:cs="Arial"/>
                <w:color w:val="000000" w:themeColor="text1"/>
                <w:szCs w:val="20"/>
                <w:lang w:val="en-US"/>
              </w:rPr>
              <w:t>Confirm the “type” of database being used in the application stack</w:t>
            </w:r>
          </w:p>
        </w:tc>
        <w:tc>
          <w:tcPr>
            <w:tcW w:w="4951" w:type="dxa"/>
            <w:gridSpan w:val="4"/>
            <w:shd w:val="clear" w:color="auto" w:fill="FEFFFF" w:themeFill="background1"/>
          </w:tcPr>
          <w:p w14:paraId="6EC53D18" w14:textId="77777777" w:rsidR="00237C42" w:rsidRPr="000112B5" w:rsidRDefault="00237C42" w:rsidP="000A28B0">
            <w:pPr>
              <w:spacing w:before="80" w:after="80"/>
              <w:rPr>
                <w:i/>
                <w:color w:val="7F7F7F" w:themeColor="text1" w:themeTint="80"/>
                <w:szCs w:val="20"/>
              </w:rPr>
            </w:pPr>
            <w:r>
              <w:rPr>
                <w:i/>
                <w:color w:val="7F7F7F" w:themeColor="text1" w:themeTint="80"/>
                <w:szCs w:val="20"/>
              </w:rPr>
              <w:t>&lt; State the name of the database &gt;</w:t>
            </w:r>
          </w:p>
        </w:tc>
      </w:tr>
      <w:tr w:rsidR="00237C42" w:rsidRPr="00EB7042" w14:paraId="694B8668" w14:textId="77777777" w:rsidTr="005815AA">
        <w:trPr>
          <w:trHeight w:val="829"/>
        </w:trPr>
        <w:tc>
          <w:tcPr>
            <w:tcW w:w="5397" w:type="dxa"/>
            <w:gridSpan w:val="3"/>
            <w:shd w:val="clear" w:color="auto" w:fill="FEFFFF" w:themeFill="background1"/>
            <w:vAlign w:val="center"/>
          </w:tcPr>
          <w:p w14:paraId="7FDB75D8" w14:textId="77777777" w:rsidR="00237C42" w:rsidRDefault="00237C42" w:rsidP="00237C42">
            <w:pPr>
              <w:pStyle w:val="ListParagraph"/>
              <w:numPr>
                <w:ilvl w:val="0"/>
                <w:numId w:val="47"/>
              </w:numPr>
              <w:spacing w:before="80" w:after="80"/>
              <w:rPr>
                <w:rFonts w:cs="Arial"/>
                <w:szCs w:val="20"/>
              </w:rPr>
            </w:pPr>
            <w:r w:rsidRPr="00B77D6C">
              <w:rPr>
                <w:rFonts w:eastAsia="Times New Roman" w:cs="Arial"/>
                <w:color w:val="000000" w:themeColor="text1"/>
                <w:szCs w:val="20"/>
                <w:lang w:val="en-US"/>
              </w:rPr>
              <w:t xml:space="preserve">Confirm the primary </w:t>
            </w:r>
            <w:r>
              <w:rPr>
                <w:rFonts w:eastAsia="Times New Roman" w:cs="Arial"/>
                <w:color w:val="000000" w:themeColor="text1"/>
                <w:szCs w:val="20"/>
                <w:lang w:val="en-US"/>
              </w:rPr>
              <w:t>programming</w:t>
            </w:r>
            <w:r w:rsidRPr="00B77D6C">
              <w:rPr>
                <w:rFonts w:eastAsia="Times New Roman" w:cs="Arial"/>
                <w:color w:val="000000" w:themeColor="text1"/>
                <w:szCs w:val="20"/>
                <w:lang w:val="en-US"/>
              </w:rPr>
              <w:t xml:space="preserve"> language used by the server to allow for dynamic functionality</w:t>
            </w:r>
          </w:p>
        </w:tc>
        <w:tc>
          <w:tcPr>
            <w:tcW w:w="4951" w:type="dxa"/>
            <w:gridSpan w:val="4"/>
            <w:shd w:val="clear" w:color="auto" w:fill="FEFFFF" w:themeFill="background1"/>
          </w:tcPr>
          <w:p w14:paraId="2144D928" w14:textId="77777777" w:rsidR="00237C42" w:rsidRPr="00376691" w:rsidRDefault="00237C42" w:rsidP="000A28B0">
            <w:pPr>
              <w:spacing w:before="80" w:after="80"/>
              <w:rPr>
                <w:i/>
                <w:color w:val="7F7F7F" w:themeColor="text1" w:themeTint="80"/>
                <w:szCs w:val="20"/>
              </w:rPr>
            </w:pPr>
            <w:r>
              <w:rPr>
                <w:i/>
                <w:color w:val="7F7F7F" w:themeColor="text1" w:themeTint="80"/>
                <w:szCs w:val="20"/>
              </w:rPr>
              <w:t>&lt; State the name of the of server programming language &gt;</w:t>
            </w:r>
          </w:p>
        </w:tc>
      </w:tr>
      <w:tr w:rsidR="00237C42" w:rsidRPr="00EB7042" w14:paraId="5197529B" w14:textId="77777777" w:rsidTr="005815AA">
        <w:trPr>
          <w:trHeight w:val="1833"/>
        </w:trPr>
        <w:tc>
          <w:tcPr>
            <w:tcW w:w="5397" w:type="dxa"/>
            <w:gridSpan w:val="3"/>
            <w:shd w:val="clear" w:color="auto" w:fill="FEFFFF" w:themeFill="background1"/>
            <w:vAlign w:val="center"/>
          </w:tcPr>
          <w:p w14:paraId="11702A70" w14:textId="77777777" w:rsidR="00237C42" w:rsidRPr="00E17566" w:rsidRDefault="00237C42" w:rsidP="00237C42">
            <w:pPr>
              <w:pStyle w:val="ListParagraph"/>
              <w:numPr>
                <w:ilvl w:val="0"/>
                <w:numId w:val="47"/>
              </w:numPr>
              <w:spacing w:before="80" w:after="80"/>
              <w:rPr>
                <w:rFonts w:eastAsia="Times New Roman" w:cs="Arial"/>
                <w:color w:val="000000" w:themeColor="text1"/>
                <w:szCs w:val="20"/>
              </w:rPr>
            </w:pPr>
            <w:r w:rsidRPr="00B77D6C">
              <w:rPr>
                <w:rFonts w:eastAsia="Times New Roman" w:cs="Arial"/>
                <w:color w:val="000000" w:themeColor="text1"/>
                <w:szCs w:val="20"/>
                <w:lang w:val="en-US"/>
              </w:rPr>
              <w:t>In accordance with brief requirements, confirm that a private cloud repository has been created in GitHub, to allow for backup transfers during project development</w:t>
            </w:r>
          </w:p>
          <w:p w14:paraId="1718B852" w14:textId="77777777" w:rsidR="00237C42" w:rsidRPr="00B77D6C" w:rsidRDefault="00237C42" w:rsidP="000A28B0">
            <w:pPr>
              <w:pStyle w:val="ListParagraph"/>
              <w:spacing w:before="80" w:after="80"/>
              <w:ind w:left="720"/>
              <w:rPr>
                <w:rFonts w:eastAsia="Times New Roman" w:cs="Arial"/>
                <w:color w:val="000000" w:themeColor="text1"/>
                <w:szCs w:val="20"/>
              </w:rPr>
            </w:pPr>
          </w:p>
          <w:p w14:paraId="2A63ED05" w14:textId="77777777" w:rsidR="00237C42" w:rsidRDefault="00237C42" w:rsidP="000A28B0">
            <w:pPr>
              <w:pStyle w:val="ListParagraph"/>
              <w:spacing w:before="80" w:after="80"/>
              <w:ind w:left="720"/>
              <w:rPr>
                <w:rFonts w:eastAsia="Times New Roman" w:cs="Arial"/>
                <w:color w:val="000000" w:themeColor="text1"/>
                <w:szCs w:val="20"/>
              </w:rPr>
            </w:pPr>
            <w:r>
              <w:rPr>
                <w:rFonts w:eastAsia="Times New Roman" w:cs="Arial"/>
                <w:color w:val="000000" w:themeColor="text1"/>
                <w:szCs w:val="20"/>
                <w:lang w:val="en-US"/>
              </w:rPr>
              <w:t>(</w:t>
            </w:r>
            <w:r w:rsidRPr="00B05FDC">
              <w:rPr>
                <w:rFonts w:eastAsia="Times New Roman" w:cs="Arial"/>
                <w:i/>
                <w:color w:val="000000" w:themeColor="text1"/>
                <w:szCs w:val="20"/>
                <w:lang w:val="en-US"/>
              </w:rPr>
              <w:t>Provide ONE screenshot of GitHub “repo”)</w:t>
            </w:r>
          </w:p>
        </w:tc>
        <w:tc>
          <w:tcPr>
            <w:tcW w:w="4951" w:type="dxa"/>
            <w:gridSpan w:val="4"/>
            <w:shd w:val="clear" w:color="auto" w:fill="FEFFFF" w:themeFill="background1"/>
          </w:tcPr>
          <w:p w14:paraId="56889A61" w14:textId="77777777" w:rsidR="00237C42" w:rsidRPr="00376691" w:rsidRDefault="00237C42" w:rsidP="000A28B0">
            <w:pPr>
              <w:spacing w:before="80" w:after="80"/>
              <w:rPr>
                <w:i/>
                <w:color w:val="7F7F7F" w:themeColor="text1" w:themeTint="80"/>
                <w:szCs w:val="20"/>
              </w:rPr>
            </w:pPr>
            <w:r>
              <w:rPr>
                <w:i/>
                <w:color w:val="7F7F7F" w:themeColor="text1" w:themeTint="80"/>
                <w:szCs w:val="20"/>
              </w:rPr>
              <w:t>&lt; Screenshot of GitHub repo &gt;</w:t>
            </w:r>
          </w:p>
        </w:tc>
      </w:tr>
      <w:tr w:rsidR="00237C42" w14:paraId="464E772F" w14:textId="77777777" w:rsidTr="005815AA">
        <w:trPr>
          <w:trHeight w:val="884"/>
        </w:trPr>
        <w:tc>
          <w:tcPr>
            <w:tcW w:w="10348" w:type="dxa"/>
            <w:gridSpan w:val="7"/>
            <w:shd w:val="clear" w:color="auto" w:fill="7F7F7F" w:themeFill="text1" w:themeFillTint="80"/>
            <w:vAlign w:val="center"/>
          </w:tcPr>
          <w:p w14:paraId="3548D635" w14:textId="77777777" w:rsidR="00237C42" w:rsidRDefault="00237C42" w:rsidP="000A28B0">
            <w:pPr>
              <w:spacing w:before="80" w:after="80"/>
              <w:rPr>
                <w:i/>
                <w:color w:val="7F7F7F" w:themeColor="text1" w:themeTint="80"/>
                <w:szCs w:val="20"/>
              </w:rPr>
            </w:pPr>
            <w:r>
              <w:rPr>
                <w:rFonts w:cs="Arial"/>
                <w:b/>
                <w:color w:val="FEFFFF" w:themeColor="background1"/>
                <w:szCs w:val="20"/>
              </w:rPr>
              <w:br/>
              <w:t xml:space="preserve">7. </w:t>
            </w:r>
            <w:r w:rsidRPr="00550C32">
              <w:rPr>
                <w:rFonts w:cs="Arial"/>
                <w:b/>
                <w:color w:val="FEFFFF" w:themeColor="background1"/>
                <w:szCs w:val="20"/>
              </w:rPr>
              <w:t>Approval and Feedback</w:t>
            </w:r>
            <w:r w:rsidRPr="00550C32">
              <w:rPr>
                <w:rFonts w:cs="Arial"/>
                <w:b/>
                <w:color w:val="FEFFFF" w:themeColor="background1"/>
                <w:szCs w:val="20"/>
              </w:rPr>
              <w:br/>
            </w:r>
            <w:r>
              <w:rPr>
                <w:rFonts w:cs="Arial"/>
                <w:color w:val="FEFFFF" w:themeColor="background1"/>
                <w:szCs w:val="20"/>
              </w:rPr>
              <w:t xml:space="preserve">After you have finished the planning, obtain approval from the assessor to confirm the user requirements </w:t>
            </w:r>
            <w:r>
              <w:rPr>
                <w:rFonts w:cs="Arial"/>
                <w:color w:val="FEFFFF" w:themeColor="background1"/>
                <w:szCs w:val="20"/>
              </w:rPr>
              <w:br/>
            </w:r>
          </w:p>
        </w:tc>
      </w:tr>
      <w:tr w:rsidR="00237C42" w14:paraId="5E71D21A" w14:textId="77777777" w:rsidTr="005815AA">
        <w:trPr>
          <w:trHeight w:val="416"/>
        </w:trPr>
        <w:tc>
          <w:tcPr>
            <w:tcW w:w="8791" w:type="dxa"/>
            <w:gridSpan w:val="5"/>
            <w:shd w:val="clear" w:color="auto" w:fill="D8D8D9" w:themeFill="accent1" w:themeFillTint="33"/>
            <w:vAlign w:val="center"/>
          </w:tcPr>
          <w:p w14:paraId="4B3F2E4D" w14:textId="77777777" w:rsidR="00237C42" w:rsidRDefault="00237C42" w:rsidP="000A28B0">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48" w:type="dxa"/>
            <w:shd w:val="clear" w:color="auto" w:fill="D8D8D9" w:themeFill="accent1" w:themeFillTint="33"/>
            <w:vAlign w:val="center"/>
          </w:tcPr>
          <w:p w14:paraId="51E00CD9"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Yes</w:t>
            </w:r>
          </w:p>
        </w:tc>
        <w:tc>
          <w:tcPr>
            <w:tcW w:w="709" w:type="dxa"/>
            <w:shd w:val="clear" w:color="auto" w:fill="D8D8D9" w:themeFill="accent1" w:themeFillTint="33"/>
            <w:vAlign w:val="center"/>
          </w:tcPr>
          <w:p w14:paraId="1B59C89C"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No</w:t>
            </w:r>
          </w:p>
        </w:tc>
      </w:tr>
      <w:tr w:rsidR="00237C42" w14:paraId="3BB8B2D6" w14:textId="77777777" w:rsidTr="005815AA">
        <w:trPr>
          <w:trHeight w:val="416"/>
        </w:trPr>
        <w:tc>
          <w:tcPr>
            <w:tcW w:w="8791" w:type="dxa"/>
            <w:gridSpan w:val="5"/>
            <w:shd w:val="clear" w:color="auto" w:fill="FEFFFF" w:themeFill="background1"/>
            <w:vAlign w:val="center"/>
          </w:tcPr>
          <w:p w14:paraId="4F960995" w14:textId="77777777" w:rsidR="00237C42" w:rsidRDefault="00237C42" w:rsidP="000A28B0">
            <w:pPr>
              <w:spacing w:before="80" w:after="80"/>
              <w:rPr>
                <w:i/>
                <w:color w:val="7F7F7F" w:themeColor="text1" w:themeTint="80"/>
                <w:szCs w:val="20"/>
              </w:rPr>
            </w:pPr>
            <w:r w:rsidRPr="00550C32">
              <w:rPr>
                <w:rFonts w:cs="Arial"/>
                <w:color w:val="000000" w:themeColor="text1"/>
              </w:rPr>
              <w:t xml:space="preserve">The </w:t>
            </w:r>
            <w:r>
              <w:rPr>
                <w:rFonts w:cs="Arial"/>
                <w:color w:val="000000" w:themeColor="text1"/>
              </w:rPr>
              <w:t>learner has reviewed the user requirements and needs of the project</w:t>
            </w:r>
          </w:p>
        </w:tc>
        <w:tc>
          <w:tcPr>
            <w:tcW w:w="848" w:type="dxa"/>
            <w:shd w:val="clear" w:color="auto" w:fill="FEFFFF" w:themeFill="background1"/>
          </w:tcPr>
          <w:p w14:paraId="49FA86AC"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c>
          <w:tcPr>
            <w:tcW w:w="709" w:type="dxa"/>
            <w:shd w:val="clear" w:color="auto" w:fill="FEFFFF" w:themeFill="background1"/>
          </w:tcPr>
          <w:p w14:paraId="2B0D63C1"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r>
      <w:tr w:rsidR="00237C42" w14:paraId="2FDB2B16" w14:textId="77777777" w:rsidTr="005815AA">
        <w:trPr>
          <w:trHeight w:val="416"/>
        </w:trPr>
        <w:tc>
          <w:tcPr>
            <w:tcW w:w="8791" w:type="dxa"/>
            <w:gridSpan w:val="5"/>
            <w:shd w:val="clear" w:color="auto" w:fill="FEFFFF" w:themeFill="background1"/>
            <w:vAlign w:val="center"/>
          </w:tcPr>
          <w:p w14:paraId="37B19FC6" w14:textId="77777777" w:rsidR="00237C42" w:rsidRDefault="00237C42" w:rsidP="000A28B0">
            <w:pPr>
              <w:spacing w:before="80" w:after="80"/>
              <w:rPr>
                <w:i/>
                <w:color w:val="7F7F7F" w:themeColor="text1" w:themeTint="80"/>
                <w:szCs w:val="20"/>
              </w:rPr>
            </w:pPr>
            <w:r w:rsidRPr="00550C32">
              <w:rPr>
                <w:rFonts w:cs="Arial"/>
                <w:color w:val="000000" w:themeColor="text1"/>
              </w:rPr>
              <w:t xml:space="preserve">The </w:t>
            </w:r>
            <w:r>
              <w:rPr>
                <w:rFonts w:cs="Arial"/>
                <w:color w:val="000000" w:themeColor="text1"/>
              </w:rPr>
              <w:t>learner has determined the pages needed and dynamic functionality</w:t>
            </w:r>
          </w:p>
        </w:tc>
        <w:tc>
          <w:tcPr>
            <w:tcW w:w="848" w:type="dxa"/>
            <w:shd w:val="clear" w:color="auto" w:fill="FEFFFF" w:themeFill="background1"/>
          </w:tcPr>
          <w:p w14:paraId="344B3537"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c>
          <w:tcPr>
            <w:tcW w:w="709" w:type="dxa"/>
            <w:shd w:val="clear" w:color="auto" w:fill="FEFFFF" w:themeFill="background1"/>
          </w:tcPr>
          <w:p w14:paraId="444540FE"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r>
      <w:tr w:rsidR="00237C42" w14:paraId="407E4B2C" w14:textId="77777777" w:rsidTr="005815AA">
        <w:trPr>
          <w:trHeight w:val="416"/>
        </w:trPr>
        <w:tc>
          <w:tcPr>
            <w:tcW w:w="8791" w:type="dxa"/>
            <w:gridSpan w:val="5"/>
            <w:shd w:val="clear" w:color="auto" w:fill="FEFFFF" w:themeFill="background1"/>
            <w:vAlign w:val="center"/>
          </w:tcPr>
          <w:p w14:paraId="0610CA88" w14:textId="77777777" w:rsidR="00237C42" w:rsidRPr="00550C32" w:rsidRDefault="00237C42" w:rsidP="000A28B0">
            <w:pPr>
              <w:spacing w:before="80" w:after="80"/>
              <w:rPr>
                <w:rFonts w:cs="Arial"/>
                <w:color w:val="000000" w:themeColor="text1"/>
              </w:rPr>
            </w:pPr>
            <w:r>
              <w:rPr>
                <w:rFonts w:cs="Arial"/>
                <w:color w:val="000000" w:themeColor="text1"/>
              </w:rPr>
              <w:t>The learner has determined appropriate language &amp; technologies based on required functionality</w:t>
            </w:r>
          </w:p>
        </w:tc>
        <w:tc>
          <w:tcPr>
            <w:tcW w:w="848" w:type="dxa"/>
            <w:shd w:val="clear" w:color="auto" w:fill="FEFFFF" w:themeFill="background1"/>
          </w:tcPr>
          <w:p w14:paraId="4D366739"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c>
          <w:tcPr>
            <w:tcW w:w="709" w:type="dxa"/>
            <w:shd w:val="clear" w:color="auto" w:fill="FEFFFF" w:themeFill="background1"/>
          </w:tcPr>
          <w:p w14:paraId="3B22C8CE"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r>
      <w:tr w:rsidR="00237C42" w14:paraId="56356409" w14:textId="77777777" w:rsidTr="005815AA">
        <w:trPr>
          <w:trHeight w:val="416"/>
        </w:trPr>
        <w:tc>
          <w:tcPr>
            <w:tcW w:w="8791" w:type="dxa"/>
            <w:gridSpan w:val="5"/>
            <w:shd w:val="clear" w:color="auto" w:fill="FEFFFF" w:themeFill="background1"/>
            <w:vAlign w:val="center"/>
          </w:tcPr>
          <w:p w14:paraId="4816A3A3" w14:textId="77777777" w:rsidR="00237C42" w:rsidRDefault="00237C42" w:rsidP="000A28B0">
            <w:pPr>
              <w:spacing w:before="80" w:after="80"/>
              <w:rPr>
                <w:rFonts w:cs="Arial"/>
                <w:color w:val="000000" w:themeColor="text1"/>
              </w:rPr>
            </w:pPr>
            <w:r>
              <w:rPr>
                <w:rFonts w:cs="Arial"/>
                <w:color w:val="000000" w:themeColor="text1"/>
              </w:rPr>
              <w:t>The learner has obtained approval from the client about the pages required and the functionality</w:t>
            </w:r>
          </w:p>
        </w:tc>
        <w:tc>
          <w:tcPr>
            <w:tcW w:w="848" w:type="dxa"/>
            <w:shd w:val="clear" w:color="auto" w:fill="FEFFFF" w:themeFill="background1"/>
          </w:tcPr>
          <w:p w14:paraId="27907716"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c>
          <w:tcPr>
            <w:tcW w:w="709" w:type="dxa"/>
            <w:shd w:val="clear" w:color="auto" w:fill="FEFFFF" w:themeFill="background1"/>
          </w:tcPr>
          <w:p w14:paraId="6C355CC8"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r>
      <w:tr w:rsidR="00237C42" w14:paraId="56C4E94C" w14:textId="77777777" w:rsidTr="005815AA">
        <w:trPr>
          <w:trHeight w:val="416"/>
        </w:trPr>
        <w:tc>
          <w:tcPr>
            <w:tcW w:w="1782" w:type="dxa"/>
            <w:shd w:val="clear" w:color="auto" w:fill="FEFFFF" w:themeFill="background1"/>
            <w:vAlign w:val="center"/>
          </w:tcPr>
          <w:p w14:paraId="594B7F04" w14:textId="77777777" w:rsidR="00237C42" w:rsidRDefault="00237C42" w:rsidP="000A28B0">
            <w:pPr>
              <w:spacing w:before="80" w:after="80"/>
              <w:rPr>
                <w:i/>
                <w:color w:val="7F7F7F" w:themeColor="text1" w:themeTint="80"/>
                <w:szCs w:val="20"/>
              </w:rPr>
            </w:pPr>
            <w:r>
              <w:rPr>
                <w:rFonts w:cs="Arial"/>
                <w:b/>
                <w:szCs w:val="20"/>
              </w:rPr>
              <w:t>Assessor Name</w:t>
            </w:r>
          </w:p>
        </w:tc>
        <w:tc>
          <w:tcPr>
            <w:tcW w:w="1779" w:type="dxa"/>
            <w:shd w:val="clear" w:color="auto" w:fill="FEFFFF" w:themeFill="background1"/>
            <w:vAlign w:val="center"/>
          </w:tcPr>
          <w:p w14:paraId="40549CD0" w14:textId="77777777" w:rsidR="00237C42" w:rsidRDefault="00237C42" w:rsidP="000A28B0">
            <w:pPr>
              <w:spacing w:before="80" w:after="80"/>
              <w:rPr>
                <w:i/>
                <w:color w:val="7F7F7F" w:themeColor="text1" w:themeTint="80"/>
                <w:szCs w:val="20"/>
              </w:rPr>
            </w:pPr>
            <w:r>
              <w:rPr>
                <w:i/>
                <w:color w:val="7F7F7F" w:themeColor="text1" w:themeTint="80"/>
              </w:rPr>
              <w:t>Alex Bicknell</w:t>
            </w:r>
          </w:p>
        </w:tc>
        <w:tc>
          <w:tcPr>
            <w:tcW w:w="1836" w:type="dxa"/>
            <w:shd w:val="clear" w:color="auto" w:fill="FEFFFF" w:themeFill="background1"/>
            <w:vAlign w:val="center"/>
          </w:tcPr>
          <w:p w14:paraId="0910A1AC" w14:textId="77777777" w:rsidR="00237C42" w:rsidRDefault="00237C42" w:rsidP="000A28B0">
            <w:pPr>
              <w:spacing w:before="80" w:after="80"/>
              <w:rPr>
                <w:i/>
                <w:color w:val="7F7F7F" w:themeColor="text1" w:themeTint="80"/>
                <w:szCs w:val="20"/>
              </w:rPr>
            </w:pPr>
            <w:r>
              <w:rPr>
                <w:rFonts w:cs="Arial"/>
                <w:b/>
                <w:szCs w:val="20"/>
              </w:rPr>
              <w:t xml:space="preserve">Assessor </w:t>
            </w:r>
            <w:r>
              <w:rPr>
                <w:rFonts w:cs="Arial"/>
                <w:b/>
              </w:rPr>
              <w:t>Signature</w:t>
            </w:r>
          </w:p>
        </w:tc>
        <w:tc>
          <w:tcPr>
            <w:tcW w:w="1781" w:type="dxa"/>
            <w:shd w:val="clear" w:color="auto" w:fill="FEFFFF" w:themeFill="background1"/>
            <w:vAlign w:val="center"/>
          </w:tcPr>
          <w:p w14:paraId="5E16E93F" w14:textId="77777777" w:rsidR="00237C42" w:rsidRDefault="00237C42" w:rsidP="000A28B0">
            <w:pPr>
              <w:spacing w:before="80" w:after="80"/>
              <w:rPr>
                <w:i/>
                <w:color w:val="7F7F7F" w:themeColor="text1" w:themeTint="80"/>
                <w:szCs w:val="20"/>
              </w:rPr>
            </w:pPr>
            <w:r>
              <w:rPr>
                <w:i/>
                <w:color w:val="7F7F7F" w:themeColor="text1" w:themeTint="80"/>
              </w:rPr>
              <w:t>Signature</w:t>
            </w:r>
          </w:p>
        </w:tc>
        <w:tc>
          <w:tcPr>
            <w:tcW w:w="1613" w:type="dxa"/>
            <w:shd w:val="clear" w:color="auto" w:fill="FEFFFF" w:themeFill="background1"/>
            <w:vAlign w:val="center"/>
          </w:tcPr>
          <w:p w14:paraId="2FFF04B5" w14:textId="77777777" w:rsidR="00237C42" w:rsidRDefault="00237C42" w:rsidP="000A28B0">
            <w:pPr>
              <w:spacing w:before="80" w:after="80"/>
              <w:rPr>
                <w:i/>
                <w:color w:val="7F7F7F" w:themeColor="text1" w:themeTint="80"/>
                <w:szCs w:val="20"/>
              </w:rPr>
            </w:pPr>
            <w:r>
              <w:rPr>
                <w:rFonts w:cs="Arial"/>
                <w:b/>
              </w:rPr>
              <w:t>Da</w:t>
            </w:r>
            <w:r w:rsidRPr="00EB78D9">
              <w:rPr>
                <w:rFonts w:cs="Arial"/>
                <w:b/>
              </w:rPr>
              <w:t>te</w:t>
            </w:r>
          </w:p>
        </w:tc>
        <w:tc>
          <w:tcPr>
            <w:tcW w:w="1557" w:type="dxa"/>
            <w:gridSpan w:val="2"/>
            <w:shd w:val="clear" w:color="auto" w:fill="FEFFFF" w:themeFill="background1"/>
            <w:vAlign w:val="center"/>
          </w:tcPr>
          <w:p w14:paraId="65646007" w14:textId="77777777" w:rsidR="00237C42" w:rsidRDefault="00237C42" w:rsidP="000A28B0">
            <w:pPr>
              <w:spacing w:before="80" w:after="80"/>
              <w:rPr>
                <w:i/>
                <w:color w:val="7F7F7F" w:themeColor="text1" w:themeTint="80"/>
                <w:szCs w:val="20"/>
              </w:rPr>
            </w:pPr>
            <w:r>
              <w:rPr>
                <w:i/>
                <w:color w:val="7F7F7F" w:themeColor="text1" w:themeTint="80"/>
              </w:rPr>
              <w:t>Insert date</w:t>
            </w:r>
          </w:p>
        </w:tc>
      </w:tr>
    </w:tbl>
    <w:p w14:paraId="5B36F302" w14:textId="77777777" w:rsidR="00237C42" w:rsidRDefault="00237C42" w:rsidP="00237C42">
      <w:pPr>
        <w:rPr>
          <w:rFonts w:cs="Arial"/>
          <w:color w:val="000000" w:themeColor="text1"/>
          <w:szCs w:val="20"/>
        </w:rPr>
      </w:pPr>
    </w:p>
    <w:tbl>
      <w:tblPr>
        <w:tblStyle w:val="TableGrid"/>
        <w:tblW w:w="10348" w:type="dxa"/>
        <w:tblInd w:w="-5" w:type="dxa"/>
        <w:tblLook w:val="04A0" w:firstRow="1" w:lastRow="0" w:firstColumn="1" w:lastColumn="0" w:noHBand="0" w:noVBand="1"/>
      </w:tblPr>
      <w:tblGrid>
        <w:gridCol w:w="1774"/>
        <w:gridCol w:w="1769"/>
        <w:gridCol w:w="1828"/>
        <w:gridCol w:w="1790"/>
        <w:gridCol w:w="1624"/>
        <w:gridCol w:w="850"/>
        <w:gridCol w:w="713"/>
      </w:tblGrid>
      <w:tr w:rsidR="00237C42" w:rsidRPr="00972F7C" w14:paraId="60D3BCA8" w14:textId="77777777" w:rsidTr="005815AA">
        <w:trPr>
          <w:trHeight w:val="340"/>
        </w:trPr>
        <w:tc>
          <w:tcPr>
            <w:tcW w:w="10348" w:type="dxa"/>
            <w:gridSpan w:val="7"/>
            <w:shd w:val="clear" w:color="auto" w:fill="00B0F0"/>
            <w:vAlign w:val="center"/>
          </w:tcPr>
          <w:p w14:paraId="66156ADE" w14:textId="77777777" w:rsidR="00237C42" w:rsidRDefault="00237C42" w:rsidP="000A28B0">
            <w:pPr>
              <w:spacing w:before="60" w:after="60"/>
              <w:rPr>
                <w:rFonts w:cs="Arial"/>
                <w:color w:val="FEFFFF" w:themeColor="background1"/>
                <w:sz w:val="18"/>
                <w:szCs w:val="18"/>
              </w:rPr>
            </w:pPr>
            <w:r>
              <w:rPr>
                <w:rFonts w:cs="Arial"/>
                <w:b/>
                <w:color w:val="FEFFFF" w:themeColor="background1"/>
                <w:szCs w:val="20"/>
              </w:rPr>
              <w:lastRenderedPageBreak/>
              <w:br/>
              <w:t>Part 2</w:t>
            </w:r>
            <w:r w:rsidRPr="00AB4B0E">
              <w:rPr>
                <w:rFonts w:cs="Arial"/>
                <w:b/>
                <w:color w:val="FEFFFF" w:themeColor="background1"/>
                <w:szCs w:val="20"/>
              </w:rPr>
              <w:t xml:space="preserve"> - Plan</w:t>
            </w:r>
            <w:r w:rsidRPr="00E17566">
              <w:rPr>
                <w:rFonts w:cs="Arial"/>
                <w:b/>
                <w:bCs/>
                <w:color w:val="FEFFFF" w:themeColor="background1"/>
                <w:szCs w:val="20"/>
                <w:lang w:val="en-US"/>
              </w:rPr>
              <w:t xml:space="preserve"> &amp; </w:t>
            </w:r>
            <w:r w:rsidRPr="00E17566">
              <w:rPr>
                <w:rFonts w:cs="Arial"/>
                <w:b/>
                <w:bCs/>
                <w:color w:val="FEFFFF" w:themeColor="background1"/>
                <w:szCs w:val="20"/>
              </w:rPr>
              <w:t>Develop the React.js Client</w:t>
            </w:r>
            <w:r>
              <w:rPr>
                <w:rFonts w:cs="Arial"/>
                <w:b/>
                <w:color w:val="FE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p>
          <w:p w14:paraId="5EB1AA00" w14:textId="77777777" w:rsidR="00237C42" w:rsidRPr="00972F7C" w:rsidRDefault="00237C42" w:rsidP="000A28B0">
            <w:pPr>
              <w:spacing w:before="60" w:after="60"/>
              <w:rPr>
                <w:i/>
                <w:noProof/>
                <w:color w:val="FFFFFF"/>
                <w:sz w:val="18"/>
                <w:szCs w:val="18"/>
                <w:lang w:eastAsia="en-AU"/>
              </w:rPr>
            </w:pPr>
          </w:p>
        </w:tc>
      </w:tr>
      <w:tr w:rsidR="00237C42" w:rsidRPr="00BD7CB6" w14:paraId="36D5779D" w14:textId="77777777" w:rsidTr="005815AA">
        <w:trPr>
          <w:trHeight w:val="416"/>
        </w:trPr>
        <w:tc>
          <w:tcPr>
            <w:tcW w:w="5371" w:type="dxa"/>
            <w:gridSpan w:val="3"/>
            <w:shd w:val="clear" w:color="auto" w:fill="D8D8D9" w:themeFill="accent1" w:themeFillTint="33"/>
            <w:vAlign w:val="center"/>
          </w:tcPr>
          <w:p w14:paraId="35F96022" w14:textId="77777777" w:rsidR="00237C42" w:rsidRPr="00BD7CB6" w:rsidRDefault="00237C42" w:rsidP="000A28B0">
            <w:pPr>
              <w:jc w:val="center"/>
              <w:rPr>
                <w:rFonts w:cs="Arial"/>
                <w:b/>
                <w:szCs w:val="20"/>
              </w:rPr>
            </w:pPr>
            <w:r w:rsidRPr="00BD7CB6">
              <w:rPr>
                <w:rFonts w:cs="Arial"/>
                <w:b/>
                <w:szCs w:val="20"/>
              </w:rPr>
              <w:t>Question / Criteria</w:t>
            </w:r>
          </w:p>
        </w:tc>
        <w:tc>
          <w:tcPr>
            <w:tcW w:w="4977" w:type="dxa"/>
            <w:gridSpan w:val="4"/>
            <w:shd w:val="clear" w:color="auto" w:fill="D8D8D9" w:themeFill="accent1" w:themeFillTint="33"/>
            <w:vAlign w:val="center"/>
          </w:tcPr>
          <w:p w14:paraId="3AE9CFCB" w14:textId="77777777" w:rsidR="00237C42" w:rsidRPr="00BD7CB6" w:rsidRDefault="00237C42" w:rsidP="000A28B0">
            <w:pPr>
              <w:tabs>
                <w:tab w:val="left" w:pos="138"/>
              </w:tabs>
              <w:spacing w:before="80" w:after="80"/>
              <w:jc w:val="center"/>
              <w:rPr>
                <w:b/>
                <w:color w:val="00FFFF" w:themeColor="background1" w:themeShade="80"/>
                <w:szCs w:val="20"/>
              </w:rPr>
            </w:pPr>
            <w:r w:rsidRPr="00BD7CB6">
              <w:rPr>
                <w:b/>
                <w:color w:val="000000" w:themeColor="text1"/>
                <w:szCs w:val="20"/>
              </w:rPr>
              <w:t>Answer / Satisfactory Response</w:t>
            </w:r>
          </w:p>
        </w:tc>
      </w:tr>
      <w:tr w:rsidR="00237C42" w:rsidRPr="009765C2" w14:paraId="6685ECE2" w14:textId="77777777" w:rsidTr="005815AA">
        <w:trPr>
          <w:trHeight w:val="1379"/>
        </w:trPr>
        <w:tc>
          <w:tcPr>
            <w:tcW w:w="5371" w:type="dxa"/>
            <w:gridSpan w:val="3"/>
            <w:shd w:val="clear" w:color="auto" w:fill="FEFFFF" w:themeFill="background1"/>
            <w:vAlign w:val="center"/>
          </w:tcPr>
          <w:p w14:paraId="365A85D9" w14:textId="77777777" w:rsidR="00237C42" w:rsidRPr="00E17566" w:rsidRDefault="00237C42" w:rsidP="00237C42">
            <w:pPr>
              <w:pStyle w:val="ListParagraph"/>
              <w:numPr>
                <w:ilvl w:val="0"/>
                <w:numId w:val="57"/>
              </w:numPr>
              <w:spacing w:before="80" w:after="80"/>
              <w:rPr>
                <w:rFonts w:eastAsia="Times New Roman" w:cs="Arial"/>
                <w:bCs/>
                <w:color w:val="000000" w:themeColor="text1"/>
                <w:szCs w:val="20"/>
              </w:rPr>
            </w:pPr>
            <w:r w:rsidRPr="00E17566">
              <w:rPr>
                <w:rFonts w:eastAsia="Times New Roman" w:cs="Arial"/>
                <w:color w:val="000000" w:themeColor="text1"/>
                <w:szCs w:val="20"/>
                <w:lang w:val="en-US"/>
              </w:rPr>
              <w:t xml:space="preserve">Learner has developed the hierarchy / sitemap of the content to be displayed on the website according to the user requirements </w:t>
            </w:r>
          </w:p>
          <w:p w14:paraId="49CD9812" w14:textId="77777777" w:rsidR="00237C42" w:rsidRPr="00E17566" w:rsidRDefault="00237C42" w:rsidP="000A28B0">
            <w:pPr>
              <w:pStyle w:val="ListParagraph"/>
              <w:spacing w:before="80" w:after="80"/>
              <w:ind w:left="720"/>
              <w:rPr>
                <w:rFonts w:eastAsia="Times New Roman" w:cs="Arial"/>
                <w:bCs/>
                <w:color w:val="000000" w:themeColor="text1"/>
                <w:szCs w:val="20"/>
              </w:rPr>
            </w:pPr>
          </w:p>
          <w:p w14:paraId="6F4FB3E4" w14:textId="77777777" w:rsidR="00237C42" w:rsidRPr="008777B5" w:rsidRDefault="00237C42" w:rsidP="000A28B0">
            <w:pPr>
              <w:pStyle w:val="ListParagraph"/>
              <w:spacing w:before="80" w:after="80"/>
              <w:ind w:left="720"/>
              <w:rPr>
                <w:rFonts w:eastAsia="Times New Roman" w:cs="Arial"/>
                <w:bCs/>
                <w:color w:val="000000" w:themeColor="text1"/>
                <w:szCs w:val="20"/>
              </w:rPr>
            </w:pPr>
            <w:r>
              <w:rPr>
                <w:rFonts w:eastAsia="Times New Roman" w:cs="Arial"/>
                <w:color w:val="000000" w:themeColor="text1"/>
                <w:szCs w:val="20"/>
                <w:lang w:val="en-US"/>
              </w:rPr>
              <w:t>(</w:t>
            </w:r>
            <w:r w:rsidRPr="00E17566">
              <w:rPr>
                <w:rFonts w:eastAsia="Times New Roman" w:cs="Arial"/>
                <w:i/>
                <w:color w:val="000000" w:themeColor="text1"/>
                <w:szCs w:val="20"/>
                <w:lang w:val="en-US"/>
              </w:rPr>
              <w:t xml:space="preserve">Provide ONE </w:t>
            </w:r>
            <w:r>
              <w:rPr>
                <w:rFonts w:eastAsia="Times New Roman" w:cs="Arial"/>
                <w:i/>
                <w:color w:val="000000" w:themeColor="text1"/>
                <w:szCs w:val="20"/>
                <w:lang w:val="en-US"/>
              </w:rPr>
              <w:t xml:space="preserve">image / </w:t>
            </w:r>
            <w:r w:rsidRPr="00E17566">
              <w:rPr>
                <w:rFonts w:eastAsia="Times New Roman" w:cs="Arial"/>
                <w:i/>
                <w:color w:val="000000" w:themeColor="text1"/>
                <w:szCs w:val="20"/>
                <w:lang w:val="en-US"/>
              </w:rPr>
              <w:t>screenshot</w:t>
            </w:r>
            <w:r>
              <w:rPr>
                <w:rFonts w:eastAsia="Times New Roman" w:cs="Arial"/>
                <w:i/>
                <w:color w:val="000000" w:themeColor="text1"/>
                <w:szCs w:val="20"/>
                <w:lang w:val="en-US"/>
              </w:rPr>
              <w:t xml:space="preserve"> of sitemap</w:t>
            </w:r>
            <w:r w:rsidRPr="00E17566">
              <w:rPr>
                <w:rFonts w:eastAsia="Times New Roman" w:cs="Arial"/>
                <w:color w:val="000000" w:themeColor="text1"/>
                <w:szCs w:val="20"/>
                <w:lang w:val="en-US"/>
              </w:rPr>
              <w:t>)</w:t>
            </w:r>
          </w:p>
        </w:tc>
        <w:tc>
          <w:tcPr>
            <w:tcW w:w="4977" w:type="dxa"/>
            <w:gridSpan w:val="4"/>
            <w:shd w:val="clear" w:color="auto" w:fill="FEFFFF" w:themeFill="background1"/>
          </w:tcPr>
          <w:p w14:paraId="5FB52B5C" w14:textId="77777777" w:rsidR="00237C42" w:rsidRDefault="00237C42" w:rsidP="000A28B0">
            <w:pPr>
              <w:spacing w:before="80" w:after="80"/>
              <w:rPr>
                <w:i/>
                <w:color w:val="7F7F7F" w:themeColor="text1" w:themeTint="80"/>
                <w:szCs w:val="20"/>
              </w:rPr>
            </w:pPr>
            <w:r>
              <w:rPr>
                <w:i/>
                <w:color w:val="7F7F7F" w:themeColor="text1" w:themeTint="80"/>
                <w:szCs w:val="20"/>
              </w:rPr>
              <w:t>&lt; Screenshot / image of site map &gt;</w:t>
            </w:r>
          </w:p>
          <w:p w14:paraId="444D5A17" w14:textId="77777777" w:rsidR="00237C42" w:rsidRPr="00376691" w:rsidRDefault="00237C42" w:rsidP="000A28B0">
            <w:pPr>
              <w:spacing w:before="80" w:after="80"/>
              <w:rPr>
                <w:i/>
                <w:color w:val="7F7F7F" w:themeColor="text1" w:themeTint="80"/>
                <w:szCs w:val="20"/>
              </w:rPr>
            </w:pPr>
          </w:p>
        </w:tc>
      </w:tr>
      <w:tr w:rsidR="00237C42" w:rsidRPr="009765C2" w14:paraId="51CAA1E8" w14:textId="77777777" w:rsidTr="005815AA">
        <w:trPr>
          <w:trHeight w:val="416"/>
        </w:trPr>
        <w:tc>
          <w:tcPr>
            <w:tcW w:w="5371" w:type="dxa"/>
            <w:gridSpan w:val="3"/>
            <w:shd w:val="clear" w:color="auto" w:fill="FEFFFF" w:themeFill="background1"/>
          </w:tcPr>
          <w:p w14:paraId="3ADD93B6" w14:textId="77777777" w:rsidR="00237C42" w:rsidRPr="005C761E" w:rsidRDefault="00237C42" w:rsidP="00237C42">
            <w:pPr>
              <w:pStyle w:val="ListParagraph"/>
              <w:numPr>
                <w:ilvl w:val="0"/>
                <w:numId w:val="57"/>
              </w:numPr>
              <w:spacing w:before="80" w:after="80"/>
              <w:rPr>
                <w:rFonts w:eastAsia="Times New Roman" w:cs="Arial"/>
                <w:color w:val="000000" w:themeColor="text1"/>
                <w:szCs w:val="20"/>
              </w:rPr>
            </w:pPr>
            <w:r w:rsidRPr="005C761E">
              <w:rPr>
                <w:rFonts w:cs="Arial"/>
                <w:color w:val="000000" w:themeColor="text1"/>
                <w:szCs w:val="20"/>
              </w:rPr>
              <w:t xml:space="preserve">Learner has designed the overall UI of the website using wireframes for the website’s home page to show content layout  </w:t>
            </w:r>
          </w:p>
          <w:p w14:paraId="61787F63" w14:textId="77777777" w:rsidR="00237C42" w:rsidRPr="00E17566" w:rsidRDefault="00237C42" w:rsidP="000A28B0">
            <w:pPr>
              <w:pStyle w:val="ListParagraph"/>
              <w:spacing w:before="80" w:after="80"/>
              <w:ind w:left="720"/>
              <w:rPr>
                <w:rFonts w:eastAsia="Times New Roman" w:cs="Arial"/>
                <w:color w:val="000000" w:themeColor="text1"/>
                <w:szCs w:val="20"/>
              </w:rPr>
            </w:pPr>
          </w:p>
          <w:p w14:paraId="66BBE3BC" w14:textId="77777777" w:rsidR="00237C42" w:rsidRPr="00E17566" w:rsidRDefault="00237C42" w:rsidP="000A28B0">
            <w:pPr>
              <w:pStyle w:val="ListParagraph"/>
              <w:spacing w:before="80" w:after="80"/>
              <w:ind w:left="720"/>
              <w:rPr>
                <w:rFonts w:eastAsia="Times New Roman" w:cs="Arial"/>
                <w:color w:val="000000" w:themeColor="text1"/>
                <w:szCs w:val="20"/>
              </w:rPr>
            </w:pPr>
            <w:r>
              <w:rPr>
                <w:rFonts w:cs="Arial"/>
                <w:color w:val="000000" w:themeColor="text1"/>
                <w:szCs w:val="20"/>
              </w:rPr>
              <w:t>(</w:t>
            </w:r>
            <w:r w:rsidRPr="00E17566">
              <w:rPr>
                <w:rFonts w:cs="Arial"/>
                <w:i/>
                <w:color w:val="000000" w:themeColor="text1"/>
                <w:szCs w:val="20"/>
              </w:rPr>
              <w:t xml:space="preserve">Provide ONE image of wireframe for </w:t>
            </w:r>
            <w:r>
              <w:rPr>
                <w:rFonts w:cs="Arial"/>
                <w:i/>
                <w:color w:val="000000" w:themeColor="text1"/>
                <w:szCs w:val="20"/>
              </w:rPr>
              <w:t>H</w:t>
            </w:r>
            <w:r w:rsidRPr="00E17566">
              <w:rPr>
                <w:rFonts w:cs="Arial"/>
                <w:i/>
                <w:color w:val="000000" w:themeColor="text1"/>
                <w:szCs w:val="20"/>
              </w:rPr>
              <w:t>ome page</w:t>
            </w:r>
            <w:r w:rsidRPr="00E17566">
              <w:rPr>
                <w:rFonts w:cs="Arial"/>
                <w:color w:val="000000" w:themeColor="text1"/>
                <w:szCs w:val="20"/>
              </w:rPr>
              <w:t>)</w:t>
            </w:r>
          </w:p>
        </w:tc>
        <w:tc>
          <w:tcPr>
            <w:tcW w:w="4977" w:type="dxa"/>
            <w:gridSpan w:val="4"/>
            <w:shd w:val="clear" w:color="auto" w:fill="FEFFFF" w:themeFill="background1"/>
          </w:tcPr>
          <w:p w14:paraId="511C9D48" w14:textId="77777777" w:rsidR="00237C42" w:rsidRPr="009765C2" w:rsidRDefault="00237C42" w:rsidP="000A28B0">
            <w:pPr>
              <w:spacing w:before="80" w:after="80"/>
              <w:rPr>
                <w:i/>
                <w:color w:val="7F7F7F" w:themeColor="text1" w:themeTint="80"/>
                <w:szCs w:val="20"/>
              </w:rPr>
            </w:pPr>
            <w:r>
              <w:rPr>
                <w:i/>
                <w:color w:val="7F7F7F" w:themeColor="text1" w:themeTint="80"/>
                <w:szCs w:val="20"/>
              </w:rPr>
              <w:t>&lt; Wireframe of Home page &gt;</w:t>
            </w:r>
          </w:p>
        </w:tc>
      </w:tr>
      <w:tr w:rsidR="00237C42" w:rsidRPr="009765C2" w14:paraId="41A9064A" w14:textId="77777777" w:rsidTr="005815AA">
        <w:trPr>
          <w:trHeight w:val="416"/>
        </w:trPr>
        <w:tc>
          <w:tcPr>
            <w:tcW w:w="5371" w:type="dxa"/>
            <w:gridSpan w:val="3"/>
            <w:shd w:val="clear" w:color="auto" w:fill="FEFFFF" w:themeFill="background1"/>
          </w:tcPr>
          <w:p w14:paraId="65B21772" w14:textId="77777777" w:rsidR="00237C42" w:rsidRPr="005C761E" w:rsidRDefault="00237C42" w:rsidP="00237C42">
            <w:pPr>
              <w:pStyle w:val="ListParagraph"/>
              <w:numPr>
                <w:ilvl w:val="0"/>
                <w:numId w:val="57"/>
              </w:numPr>
              <w:spacing w:before="80" w:after="80"/>
              <w:rPr>
                <w:rFonts w:eastAsia="Times New Roman" w:cs="Arial"/>
                <w:color w:val="000000" w:themeColor="text1"/>
                <w:szCs w:val="20"/>
              </w:rPr>
            </w:pPr>
            <w:r w:rsidRPr="005C761E">
              <w:rPr>
                <w:rFonts w:cs="Arial"/>
                <w:color w:val="000000" w:themeColor="text1"/>
                <w:szCs w:val="20"/>
              </w:rPr>
              <w:t>The learner has built the website navigation system with the routed page links as specified by the brief requirements</w:t>
            </w:r>
          </w:p>
          <w:p w14:paraId="7C3A6C44" w14:textId="77777777" w:rsidR="00237C42" w:rsidRPr="00E17566" w:rsidRDefault="00237C42" w:rsidP="000A28B0">
            <w:pPr>
              <w:pStyle w:val="ListParagraph"/>
              <w:spacing w:before="80" w:after="80"/>
              <w:ind w:left="720"/>
              <w:rPr>
                <w:rFonts w:eastAsia="Times New Roman" w:cs="Arial"/>
                <w:color w:val="000000" w:themeColor="text1"/>
                <w:szCs w:val="20"/>
              </w:rPr>
            </w:pPr>
            <w:r w:rsidRPr="00E17566">
              <w:rPr>
                <w:rFonts w:cs="Arial"/>
                <w:color w:val="000000" w:themeColor="text1"/>
                <w:szCs w:val="20"/>
              </w:rPr>
              <w:t xml:space="preserve"> </w:t>
            </w:r>
          </w:p>
          <w:p w14:paraId="68587692" w14:textId="77777777" w:rsidR="00237C42" w:rsidRPr="00E17566" w:rsidRDefault="00237C42" w:rsidP="000A28B0">
            <w:pPr>
              <w:pStyle w:val="ListParagraph"/>
              <w:spacing w:before="80" w:after="80"/>
              <w:ind w:left="720"/>
              <w:rPr>
                <w:rFonts w:cs="Arial"/>
                <w:color w:val="000000" w:themeColor="text1"/>
                <w:szCs w:val="20"/>
              </w:rPr>
            </w:pPr>
            <w:r>
              <w:rPr>
                <w:rFonts w:cs="Arial"/>
                <w:color w:val="000000" w:themeColor="text1"/>
                <w:szCs w:val="20"/>
              </w:rPr>
              <w:t>(</w:t>
            </w:r>
            <w:r w:rsidRPr="00E17566">
              <w:rPr>
                <w:rFonts w:cs="Arial"/>
                <w:i/>
                <w:color w:val="000000" w:themeColor="text1"/>
                <w:szCs w:val="20"/>
              </w:rPr>
              <w:t>Provide ONE screenshot of Navigation Bar</w:t>
            </w:r>
            <w:r w:rsidRPr="00E17566">
              <w:rPr>
                <w:rFonts w:cs="Arial"/>
                <w:color w:val="000000" w:themeColor="text1"/>
                <w:szCs w:val="20"/>
              </w:rPr>
              <w:t>)</w:t>
            </w:r>
          </w:p>
        </w:tc>
        <w:tc>
          <w:tcPr>
            <w:tcW w:w="4977" w:type="dxa"/>
            <w:gridSpan w:val="4"/>
            <w:shd w:val="clear" w:color="auto" w:fill="FEFFFF" w:themeFill="background1"/>
          </w:tcPr>
          <w:p w14:paraId="24C9A146" w14:textId="77777777" w:rsidR="00237C42" w:rsidRDefault="00237C42" w:rsidP="000A28B0">
            <w:pPr>
              <w:spacing w:before="80" w:after="80"/>
              <w:rPr>
                <w:i/>
                <w:color w:val="7F7F7F" w:themeColor="text1" w:themeTint="80"/>
                <w:szCs w:val="20"/>
              </w:rPr>
            </w:pPr>
            <w:r>
              <w:rPr>
                <w:i/>
                <w:color w:val="7F7F7F" w:themeColor="text1" w:themeTint="80"/>
                <w:szCs w:val="20"/>
              </w:rPr>
              <w:t>&lt; Screenshot of Navigation Bar &gt;</w:t>
            </w:r>
          </w:p>
          <w:p w14:paraId="663CB2EC" w14:textId="77777777" w:rsidR="00237C42" w:rsidRPr="00376691" w:rsidRDefault="00237C42" w:rsidP="000A28B0">
            <w:pPr>
              <w:spacing w:before="80" w:after="80"/>
              <w:rPr>
                <w:i/>
                <w:color w:val="7F7F7F" w:themeColor="text1" w:themeTint="80"/>
                <w:szCs w:val="20"/>
              </w:rPr>
            </w:pPr>
          </w:p>
        </w:tc>
      </w:tr>
      <w:tr w:rsidR="00237C42" w:rsidRPr="009765C2" w14:paraId="127F82D0" w14:textId="77777777" w:rsidTr="005815AA">
        <w:trPr>
          <w:trHeight w:val="1618"/>
        </w:trPr>
        <w:tc>
          <w:tcPr>
            <w:tcW w:w="5371" w:type="dxa"/>
            <w:gridSpan w:val="3"/>
            <w:shd w:val="clear" w:color="auto" w:fill="FEFFFF" w:themeFill="background1"/>
          </w:tcPr>
          <w:p w14:paraId="0C6316B5" w14:textId="77777777" w:rsidR="00237C42" w:rsidRPr="005C761E" w:rsidRDefault="00237C42" w:rsidP="00237C42">
            <w:pPr>
              <w:pStyle w:val="ListParagraph"/>
              <w:numPr>
                <w:ilvl w:val="0"/>
                <w:numId w:val="57"/>
              </w:numPr>
              <w:spacing w:before="80" w:after="80"/>
              <w:rPr>
                <w:rFonts w:cs="Arial"/>
                <w:color w:val="000000" w:themeColor="text1"/>
                <w:szCs w:val="20"/>
              </w:rPr>
            </w:pPr>
            <w:r w:rsidRPr="005C761E">
              <w:rPr>
                <w:rFonts w:cs="Arial"/>
                <w:color w:val="000000" w:themeColor="text1"/>
                <w:szCs w:val="20"/>
              </w:rPr>
              <w:t>The learner has built all required pages as specified in their wireframe &amp;</w:t>
            </w:r>
            <w:r>
              <w:t xml:space="preserve"> in </w:t>
            </w:r>
            <w:r w:rsidRPr="005C761E">
              <w:rPr>
                <w:b/>
                <w:bCs/>
              </w:rPr>
              <w:t>Part 1</w:t>
            </w:r>
            <w:r>
              <w:t xml:space="preserve">.  </w:t>
            </w:r>
          </w:p>
          <w:p w14:paraId="506ADEB7" w14:textId="77777777" w:rsidR="00237C42" w:rsidRDefault="00237C42" w:rsidP="000A28B0">
            <w:pPr>
              <w:pStyle w:val="ListParagraph"/>
              <w:spacing w:before="80" w:after="80"/>
              <w:ind w:left="720"/>
              <w:rPr>
                <w:rFonts w:cs="Arial"/>
                <w:color w:val="000000" w:themeColor="text1"/>
                <w:szCs w:val="20"/>
              </w:rPr>
            </w:pPr>
          </w:p>
          <w:p w14:paraId="2EEEFED4" w14:textId="77777777" w:rsidR="00237C42" w:rsidRPr="00A9658B" w:rsidRDefault="00237C42" w:rsidP="000A28B0">
            <w:pPr>
              <w:pStyle w:val="ListParagraph"/>
              <w:spacing w:before="80" w:after="80"/>
              <w:ind w:left="720"/>
              <w:rPr>
                <w:rFonts w:cs="Arial"/>
                <w:i/>
                <w:iCs/>
                <w:color w:val="000000" w:themeColor="text1"/>
                <w:szCs w:val="20"/>
              </w:rPr>
            </w:pPr>
            <w:r w:rsidRPr="00B362FD">
              <w:rPr>
                <w:rFonts w:cs="Arial"/>
                <w:b/>
                <w:bCs/>
                <w:i/>
                <w:iCs/>
                <w:color w:val="FF0000"/>
                <w:szCs w:val="20"/>
              </w:rPr>
              <w:t>NOTE</w:t>
            </w:r>
            <w:r w:rsidRPr="00A9658B">
              <w:rPr>
                <w:rFonts w:cs="Arial"/>
                <w:i/>
                <w:iCs/>
                <w:color w:val="000000" w:themeColor="text1"/>
                <w:szCs w:val="20"/>
              </w:rPr>
              <w:t xml:space="preserve">: Pages </w:t>
            </w:r>
            <w:r>
              <w:rPr>
                <w:rFonts w:cs="Arial"/>
                <w:i/>
                <w:iCs/>
                <w:color w:val="000000" w:themeColor="text1"/>
                <w:szCs w:val="20"/>
              </w:rPr>
              <w:t xml:space="preserve">planned </w:t>
            </w:r>
            <w:r w:rsidRPr="00A9658B">
              <w:rPr>
                <w:rFonts w:cs="Arial"/>
                <w:i/>
                <w:iCs/>
                <w:color w:val="000000" w:themeColor="text1"/>
                <w:szCs w:val="20"/>
              </w:rPr>
              <w:t xml:space="preserve">to render dynamic data are to be presented with mock/dummy static data </w:t>
            </w:r>
            <w:r w:rsidRPr="00246B98">
              <w:rPr>
                <w:rFonts w:cs="Arial"/>
                <w:b/>
                <w:i/>
                <w:iCs/>
                <w:color w:val="000000" w:themeColor="text1"/>
                <w:szCs w:val="20"/>
              </w:rPr>
              <w:t>for this Part 2</w:t>
            </w:r>
            <w:r w:rsidRPr="00A9658B">
              <w:rPr>
                <w:rFonts w:cs="Arial"/>
                <w:i/>
                <w:iCs/>
                <w:color w:val="000000" w:themeColor="text1"/>
                <w:szCs w:val="20"/>
              </w:rPr>
              <w:t>.</w:t>
            </w:r>
          </w:p>
          <w:p w14:paraId="21B2D785" w14:textId="77777777" w:rsidR="00237C42" w:rsidRDefault="00237C42" w:rsidP="000A28B0">
            <w:pPr>
              <w:pStyle w:val="ListParagraph"/>
              <w:spacing w:before="80" w:after="80"/>
              <w:ind w:left="720"/>
              <w:rPr>
                <w:rFonts w:cs="Arial"/>
                <w:color w:val="000000" w:themeColor="text1"/>
                <w:szCs w:val="20"/>
              </w:rPr>
            </w:pPr>
          </w:p>
          <w:p w14:paraId="6502CE40" w14:textId="77777777" w:rsidR="00237C42" w:rsidRPr="00E17566" w:rsidRDefault="00237C42" w:rsidP="000A28B0">
            <w:pPr>
              <w:pStyle w:val="ListParagraph"/>
              <w:spacing w:before="80" w:after="80"/>
              <w:ind w:left="720"/>
              <w:rPr>
                <w:rFonts w:cs="Arial"/>
                <w:color w:val="000000" w:themeColor="text1"/>
                <w:szCs w:val="20"/>
              </w:rPr>
            </w:pPr>
            <w:r>
              <w:rPr>
                <w:rFonts w:cs="Arial"/>
                <w:color w:val="000000" w:themeColor="text1"/>
                <w:szCs w:val="20"/>
              </w:rPr>
              <w:t>(</w:t>
            </w:r>
            <w:r w:rsidRPr="00E17566">
              <w:rPr>
                <w:rFonts w:cs="Arial"/>
                <w:i/>
                <w:color w:val="000000" w:themeColor="text1"/>
                <w:szCs w:val="20"/>
              </w:rPr>
              <w:t xml:space="preserve">Provide </w:t>
            </w:r>
            <w:r w:rsidRPr="00246B98">
              <w:rPr>
                <w:rFonts w:cs="Arial"/>
                <w:b/>
                <w:bCs/>
                <w:i/>
                <w:color w:val="000000" w:themeColor="text1"/>
                <w:szCs w:val="20"/>
              </w:rPr>
              <w:t>ONE</w:t>
            </w:r>
            <w:r>
              <w:rPr>
                <w:rFonts w:cs="Arial"/>
                <w:i/>
                <w:color w:val="000000" w:themeColor="text1"/>
                <w:szCs w:val="20"/>
              </w:rPr>
              <w:t xml:space="preserve"> </w:t>
            </w:r>
            <w:r w:rsidRPr="00E17566">
              <w:rPr>
                <w:rFonts w:cs="Arial"/>
                <w:i/>
                <w:color w:val="000000" w:themeColor="text1"/>
                <w:szCs w:val="20"/>
              </w:rPr>
              <w:t>screenshot</w:t>
            </w:r>
            <w:r>
              <w:rPr>
                <w:rFonts w:cs="Arial"/>
                <w:i/>
                <w:color w:val="000000" w:themeColor="text1"/>
                <w:szCs w:val="20"/>
              </w:rPr>
              <w:t xml:space="preserve"> of the complete home page</w:t>
            </w:r>
            <w:r w:rsidRPr="00E17566">
              <w:rPr>
                <w:rFonts w:cs="Arial"/>
                <w:color w:val="000000" w:themeColor="text1"/>
                <w:szCs w:val="20"/>
              </w:rPr>
              <w:t>)</w:t>
            </w:r>
          </w:p>
        </w:tc>
        <w:tc>
          <w:tcPr>
            <w:tcW w:w="4977" w:type="dxa"/>
            <w:gridSpan w:val="4"/>
            <w:shd w:val="clear" w:color="auto" w:fill="FEFFFF" w:themeFill="background1"/>
          </w:tcPr>
          <w:p w14:paraId="37AF4B49" w14:textId="77777777" w:rsidR="00237C42" w:rsidRDefault="00237C42" w:rsidP="000A28B0">
            <w:pPr>
              <w:spacing w:before="80" w:after="80"/>
              <w:rPr>
                <w:i/>
                <w:color w:val="7F7F7F" w:themeColor="text1" w:themeTint="80"/>
                <w:szCs w:val="20"/>
              </w:rPr>
            </w:pPr>
            <w:r>
              <w:rPr>
                <w:i/>
                <w:color w:val="7F7F7F" w:themeColor="text1" w:themeTint="80"/>
                <w:szCs w:val="20"/>
              </w:rPr>
              <w:t>&lt; Screenshot of Home page &gt;</w:t>
            </w:r>
          </w:p>
          <w:p w14:paraId="5AE807C9" w14:textId="77777777" w:rsidR="00237C42" w:rsidRPr="00376691" w:rsidRDefault="00237C42" w:rsidP="000A28B0">
            <w:pPr>
              <w:spacing w:before="80" w:after="80"/>
              <w:rPr>
                <w:i/>
                <w:color w:val="7F7F7F" w:themeColor="text1" w:themeTint="80"/>
                <w:szCs w:val="20"/>
              </w:rPr>
            </w:pPr>
          </w:p>
        </w:tc>
      </w:tr>
      <w:tr w:rsidR="00237C42" w:rsidRPr="009765C2" w14:paraId="2B932692" w14:textId="77777777" w:rsidTr="005815AA">
        <w:trPr>
          <w:trHeight w:val="1618"/>
        </w:trPr>
        <w:tc>
          <w:tcPr>
            <w:tcW w:w="5371" w:type="dxa"/>
            <w:gridSpan w:val="3"/>
            <w:shd w:val="clear" w:color="auto" w:fill="FEFFFF" w:themeFill="background1"/>
          </w:tcPr>
          <w:p w14:paraId="40CA2268" w14:textId="77777777" w:rsidR="00237C42" w:rsidRDefault="00237C42" w:rsidP="00237C42">
            <w:pPr>
              <w:pStyle w:val="ListParagraph"/>
              <w:numPr>
                <w:ilvl w:val="0"/>
                <w:numId w:val="57"/>
              </w:numPr>
              <w:spacing w:before="80" w:after="80"/>
              <w:rPr>
                <w:rFonts w:cs="Arial"/>
                <w:color w:val="000000" w:themeColor="text1"/>
                <w:szCs w:val="20"/>
              </w:rPr>
            </w:pPr>
            <w:r>
              <w:rPr>
                <w:rFonts w:cs="Arial"/>
                <w:color w:val="000000" w:themeColor="text1"/>
                <w:szCs w:val="20"/>
              </w:rPr>
              <w:t xml:space="preserve">The </w:t>
            </w:r>
            <w:r w:rsidRPr="00E17566">
              <w:rPr>
                <w:rFonts w:cs="Arial"/>
                <w:color w:val="000000" w:themeColor="text1"/>
                <w:szCs w:val="20"/>
              </w:rPr>
              <w:t>application contains functioning routing to functioning pages as specified in the user brief requirements</w:t>
            </w:r>
            <w:r>
              <w:rPr>
                <w:rFonts w:cs="Arial"/>
                <w:color w:val="000000" w:themeColor="text1"/>
                <w:szCs w:val="20"/>
              </w:rPr>
              <w:t xml:space="preserve"> &amp; below.</w:t>
            </w:r>
          </w:p>
          <w:p w14:paraId="2596B624" w14:textId="77777777" w:rsidR="00237C42" w:rsidRDefault="00237C42" w:rsidP="000A28B0">
            <w:pPr>
              <w:pStyle w:val="ListParagraph"/>
              <w:spacing w:before="80" w:after="80"/>
              <w:ind w:left="720"/>
              <w:rPr>
                <w:rFonts w:cs="Arial"/>
                <w:color w:val="000000" w:themeColor="text1"/>
                <w:szCs w:val="20"/>
              </w:rPr>
            </w:pPr>
          </w:p>
          <w:p w14:paraId="21D64C0F" w14:textId="77777777" w:rsidR="00237C42" w:rsidRPr="005C761E" w:rsidRDefault="00237C42" w:rsidP="000A28B0">
            <w:pPr>
              <w:pStyle w:val="ListParagraph"/>
              <w:spacing w:before="80" w:after="80"/>
              <w:ind w:left="720"/>
              <w:rPr>
                <w:rFonts w:cs="Arial"/>
                <w:color w:val="000000" w:themeColor="text1"/>
                <w:szCs w:val="20"/>
              </w:rPr>
            </w:pPr>
            <w:r>
              <w:rPr>
                <w:rFonts w:cs="Arial"/>
                <w:color w:val="000000" w:themeColor="text1"/>
                <w:szCs w:val="20"/>
              </w:rPr>
              <w:t>(</w:t>
            </w:r>
            <w:r w:rsidRPr="00E17566">
              <w:rPr>
                <w:rFonts w:cs="Arial"/>
                <w:i/>
                <w:color w:val="000000" w:themeColor="text1"/>
                <w:szCs w:val="20"/>
              </w:rPr>
              <w:t xml:space="preserve">Provide </w:t>
            </w:r>
            <w:r w:rsidRPr="00F7122A">
              <w:rPr>
                <w:rFonts w:cs="Arial"/>
                <w:b/>
                <w:bCs/>
                <w:i/>
                <w:color w:val="000000" w:themeColor="text1"/>
                <w:szCs w:val="20"/>
              </w:rPr>
              <w:t>ONE</w:t>
            </w:r>
            <w:r w:rsidRPr="00E17566">
              <w:rPr>
                <w:rFonts w:cs="Arial"/>
                <w:i/>
                <w:color w:val="000000" w:themeColor="text1"/>
                <w:szCs w:val="20"/>
              </w:rPr>
              <w:t xml:space="preserve"> screenshot </w:t>
            </w:r>
            <w:r w:rsidRPr="00DA636A">
              <w:rPr>
                <w:rFonts w:cs="Arial"/>
                <w:b/>
                <w:bCs/>
                <w:i/>
                <w:color w:val="000000" w:themeColor="text1"/>
                <w:szCs w:val="20"/>
                <w:u w:val="single"/>
              </w:rPr>
              <w:t>each</w:t>
            </w:r>
            <w:r>
              <w:rPr>
                <w:rFonts w:cs="Arial"/>
                <w:i/>
                <w:color w:val="000000" w:themeColor="text1"/>
                <w:szCs w:val="20"/>
              </w:rPr>
              <w:t xml:space="preserve"> </w:t>
            </w:r>
            <w:r w:rsidRPr="00E17566">
              <w:rPr>
                <w:rFonts w:cs="Arial"/>
                <w:i/>
                <w:color w:val="000000" w:themeColor="text1"/>
                <w:szCs w:val="20"/>
              </w:rPr>
              <w:t xml:space="preserve">of </w:t>
            </w:r>
            <w:r w:rsidRPr="00DA636A">
              <w:rPr>
                <w:rFonts w:cs="Arial"/>
                <w:b/>
                <w:bCs/>
                <w:i/>
                <w:color w:val="000000" w:themeColor="text1"/>
                <w:szCs w:val="20"/>
              </w:rPr>
              <w:t>THREE</w:t>
            </w:r>
            <w:r>
              <w:rPr>
                <w:rFonts w:cs="Arial"/>
                <w:i/>
                <w:color w:val="000000" w:themeColor="text1"/>
                <w:szCs w:val="20"/>
              </w:rPr>
              <w:t xml:space="preserve"> </w:t>
            </w:r>
            <w:r w:rsidRPr="00E17566">
              <w:rPr>
                <w:rFonts w:cs="Arial"/>
                <w:i/>
                <w:color w:val="000000" w:themeColor="text1"/>
                <w:szCs w:val="20"/>
              </w:rPr>
              <w:t>functioning non-home page</w:t>
            </w:r>
            <w:r>
              <w:rPr>
                <w:rFonts w:cs="Arial"/>
                <w:i/>
                <w:color w:val="000000" w:themeColor="text1"/>
                <w:szCs w:val="20"/>
              </w:rPr>
              <w:t>s, such as “Products” or “Product” pages</w:t>
            </w:r>
            <w:r w:rsidRPr="00E17566">
              <w:rPr>
                <w:rFonts w:cs="Arial"/>
                <w:color w:val="000000" w:themeColor="text1"/>
                <w:szCs w:val="20"/>
              </w:rPr>
              <w:t>)</w:t>
            </w:r>
          </w:p>
        </w:tc>
        <w:tc>
          <w:tcPr>
            <w:tcW w:w="4977" w:type="dxa"/>
            <w:gridSpan w:val="4"/>
            <w:shd w:val="clear" w:color="auto" w:fill="FEFFFF" w:themeFill="background1"/>
          </w:tcPr>
          <w:p w14:paraId="3530B224" w14:textId="77777777" w:rsidR="00237C42" w:rsidRDefault="00237C42" w:rsidP="000A28B0">
            <w:pPr>
              <w:pStyle w:val="BodyA"/>
              <w:spacing w:before="80" w:after="80"/>
              <w:rPr>
                <w:rFonts w:ascii="Arial" w:eastAsia="Calibri" w:hAnsi="Arial"/>
                <w:i/>
                <w:color w:val="7F7F7F" w:themeColor="text1" w:themeTint="80"/>
                <w:sz w:val="20"/>
                <w:szCs w:val="20"/>
                <w:lang w:val="en-AU"/>
              </w:rPr>
            </w:pPr>
            <w:r w:rsidRPr="00DA636A">
              <w:rPr>
                <w:rFonts w:ascii="Arial" w:eastAsia="Calibri" w:hAnsi="Arial"/>
                <w:i/>
                <w:color w:val="7F7F7F" w:themeColor="text1" w:themeTint="80"/>
                <w:sz w:val="20"/>
                <w:szCs w:val="20"/>
                <w:lang w:val="en-AU"/>
              </w:rPr>
              <w:t xml:space="preserve">&lt; Screenshots of </w:t>
            </w:r>
            <w:r>
              <w:rPr>
                <w:rFonts w:ascii="Arial" w:eastAsia="Calibri" w:hAnsi="Arial"/>
                <w:b/>
                <w:bCs/>
                <w:i/>
                <w:color w:val="7F7F7F" w:themeColor="text1" w:themeTint="80"/>
                <w:sz w:val="20"/>
                <w:szCs w:val="20"/>
                <w:lang w:val="en-AU"/>
              </w:rPr>
              <w:t>THREE</w:t>
            </w:r>
            <w:r w:rsidRPr="00DA636A">
              <w:rPr>
                <w:rFonts w:ascii="Arial" w:eastAsia="Calibri" w:hAnsi="Arial"/>
                <w:i/>
                <w:color w:val="7F7F7F" w:themeColor="text1" w:themeTint="80"/>
                <w:sz w:val="20"/>
                <w:szCs w:val="20"/>
                <w:lang w:val="en-AU"/>
              </w:rPr>
              <w:t xml:space="preserve"> Routed Non-Home pages &gt;</w:t>
            </w:r>
          </w:p>
          <w:p w14:paraId="282EEEFD" w14:textId="77777777" w:rsidR="00237C42" w:rsidRDefault="00237C42" w:rsidP="000A28B0">
            <w:pPr>
              <w:spacing w:before="80" w:after="80"/>
              <w:rPr>
                <w:i/>
                <w:color w:val="7F7F7F" w:themeColor="text1" w:themeTint="80"/>
                <w:szCs w:val="20"/>
              </w:rPr>
            </w:pPr>
          </w:p>
        </w:tc>
      </w:tr>
      <w:tr w:rsidR="00237C42" w:rsidRPr="00322D10" w14:paraId="4DE5C09D" w14:textId="77777777" w:rsidTr="005815AA">
        <w:trPr>
          <w:trHeight w:val="884"/>
        </w:trPr>
        <w:tc>
          <w:tcPr>
            <w:tcW w:w="10348" w:type="dxa"/>
            <w:gridSpan w:val="7"/>
            <w:shd w:val="clear" w:color="auto" w:fill="C00000"/>
            <w:vAlign w:val="center"/>
          </w:tcPr>
          <w:p w14:paraId="473B6D87" w14:textId="77777777" w:rsidR="00237C42" w:rsidRPr="00322D10" w:rsidRDefault="00237C42" w:rsidP="000A28B0">
            <w:pPr>
              <w:spacing w:before="80" w:after="80"/>
              <w:rPr>
                <w:rFonts w:cs="Arial"/>
                <w:b/>
                <w:color w:val="FEFFFF" w:themeColor="background1"/>
                <w:sz w:val="32"/>
                <w:szCs w:val="32"/>
              </w:rPr>
            </w:pPr>
            <w:r w:rsidRPr="00322D10">
              <w:rPr>
                <w:rFonts w:cs="Arial"/>
                <w:b/>
                <w:color w:val="FEFFFF" w:themeColor="background1"/>
                <w:sz w:val="32"/>
                <w:szCs w:val="32"/>
              </w:rPr>
              <w:t>FRONT-END “STATIC” REACT CLIENT – DUE SESSION 10</w:t>
            </w:r>
          </w:p>
        </w:tc>
      </w:tr>
      <w:tr w:rsidR="00237C42" w:rsidRPr="00F85654" w14:paraId="6C80764B" w14:textId="77777777" w:rsidTr="005815AA">
        <w:trPr>
          <w:trHeight w:val="452"/>
        </w:trPr>
        <w:tc>
          <w:tcPr>
            <w:tcW w:w="10348" w:type="dxa"/>
            <w:gridSpan w:val="7"/>
            <w:shd w:val="clear" w:color="auto" w:fill="FAD1D0" w:themeFill="accent6" w:themeFillTint="33"/>
            <w:vAlign w:val="center"/>
          </w:tcPr>
          <w:p w14:paraId="021B2872" w14:textId="77777777" w:rsidR="00237C42" w:rsidRDefault="00237C42" w:rsidP="000A28B0">
            <w:pPr>
              <w:spacing w:before="80" w:after="80"/>
              <w:rPr>
                <w:rFonts w:cs="Arial"/>
                <w:b/>
                <w:color w:val="000000" w:themeColor="text1"/>
                <w:szCs w:val="20"/>
              </w:rPr>
            </w:pPr>
            <w:r>
              <w:rPr>
                <w:rFonts w:cs="Arial"/>
                <w:b/>
                <w:color w:val="000000" w:themeColor="text1"/>
                <w:szCs w:val="20"/>
              </w:rPr>
              <w:t>Build “Static” React.js Front-End</w:t>
            </w:r>
          </w:p>
          <w:p w14:paraId="66EB55FC" w14:textId="77777777" w:rsidR="00237C42" w:rsidRDefault="00237C42" w:rsidP="000A28B0">
            <w:pPr>
              <w:spacing w:before="80" w:after="80"/>
              <w:rPr>
                <w:rFonts w:cs="Arial"/>
                <w:bCs/>
                <w:color w:val="000000" w:themeColor="text1"/>
                <w:szCs w:val="20"/>
              </w:rPr>
            </w:pPr>
            <w:r>
              <w:rPr>
                <w:rFonts w:cs="Arial"/>
                <w:bCs/>
                <w:color w:val="000000" w:themeColor="text1"/>
                <w:szCs w:val="20"/>
              </w:rPr>
              <w:t>The React client must have the following framework &amp; UI specifications:</w:t>
            </w:r>
          </w:p>
          <w:p w14:paraId="6D4E83B5" w14:textId="77777777" w:rsidR="00237C42" w:rsidRDefault="00237C42" w:rsidP="00237C42">
            <w:pPr>
              <w:pStyle w:val="ListParagraph"/>
              <w:numPr>
                <w:ilvl w:val="0"/>
                <w:numId w:val="58"/>
              </w:numPr>
              <w:spacing w:before="80" w:after="80"/>
              <w:rPr>
                <w:rFonts w:cs="Arial"/>
                <w:bCs/>
                <w:color w:val="000000" w:themeColor="text1"/>
                <w:szCs w:val="20"/>
              </w:rPr>
            </w:pPr>
            <w:r>
              <w:rPr>
                <w:rFonts w:cs="Arial"/>
                <w:bCs/>
                <w:color w:val="000000" w:themeColor="text1"/>
                <w:szCs w:val="20"/>
              </w:rPr>
              <w:t>React.js front-end client built using Vite</w:t>
            </w:r>
          </w:p>
          <w:p w14:paraId="781F9B74" w14:textId="77777777" w:rsidR="00237C42" w:rsidRDefault="00237C42" w:rsidP="00237C42">
            <w:pPr>
              <w:pStyle w:val="ListParagraph"/>
              <w:numPr>
                <w:ilvl w:val="0"/>
                <w:numId w:val="58"/>
              </w:numPr>
              <w:spacing w:before="80" w:after="80"/>
              <w:rPr>
                <w:rFonts w:cs="Arial"/>
                <w:bCs/>
                <w:color w:val="000000" w:themeColor="text1"/>
                <w:szCs w:val="20"/>
              </w:rPr>
            </w:pPr>
            <w:r>
              <w:rPr>
                <w:rFonts w:cs="Arial"/>
                <w:bCs/>
                <w:color w:val="000000" w:themeColor="text1"/>
                <w:szCs w:val="20"/>
              </w:rPr>
              <w:t>CSS-in-JS solution integrated with the React application (</w:t>
            </w:r>
            <w:r w:rsidRPr="0085088D">
              <w:rPr>
                <w:rFonts w:cs="Arial"/>
                <w:bCs/>
                <w:i/>
                <w:iCs/>
                <w:color w:val="000000" w:themeColor="text1"/>
                <w:szCs w:val="20"/>
              </w:rPr>
              <w:t>recommended: vanilla-extract</w:t>
            </w:r>
            <w:r>
              <w:rPr>
                <w:rFonts w:cs="Arial"/>
                <w:bCs/>
                <w:color w:val="000000" w:themeColor="text1"/>
                <w:szCs w:val="20"/>
              </w:rPr>
              <w:t>)</w:t>
            </w:r>
          </w:p>
          <w:p w14:paraId="6F9BB623" w14:textId="77777777" w:rsidR="00237C42" w:rsidRDefault="00237C42" w:rsidP="00237C42">
            <w:pPr>
              <w:pStyle w:val="ListParagraph"/>
              <w:numPr>
                <w:ilvl w:val="0"/>
                <w:numId w:val="58"/>
              </w:numPr>
              <w:spacing w:before="80" w:after="80"/>
              <w:rPr>
                <w:rFonts w:cs="Arial"/>
                <w:bCs/>
                <w:color w:val="000000" w:themeColor="text1"/>
                <w:szCs w:val="20"/>
              </w:rPr>
            </w:pPr>
            <w:r>
              <w:rPr>
                <w:rFonts w:cs="Arial"/>
                <w:bCs/>
                <w:color w:val="000000" w:themeColor="text1"/>
                <w:szCs w:val="20"/>
              </w:rPr>
              <w:t>App.jsx setup as a routed file using react-router-dom</w:t>
            </w:r>
          </w:p>
          <w:p w14:paraId="43A74670" w14:textId="77777777" w:rsidR="00237C42" w:rsidRDefault="00237C42" w:rsidP="00237C42">
            <w:pPr>
              <w:pStyle w:val="ListParagraph"/>
              <w:numPr>
                <w:ilvl w:val="0"/>
                <w:numId w:val="58"/>
              </w:numPr>
              <w:spacing w:before="80" w:after="80"/>
              <w:rPr>
                <w:rFonts w:cs="Arial"/>
                <w:bCs/>
                <w:color w:val="000000" w:themeColor="text1"/>
                <w:szCs w:val="20"/>
              </w:rPr>
            </w:pPr>
            <w:r>
              <w:rPr>
                <w:rFonts w:cs="Arial"/>
                <w:bCs/>
                <w:color w:val="000000" w:themeColor="text1"/>
                <w:szCs w:val="20"/>
              </w:rPr>
              <w:t xml:space="preserve">Demo </w:t>
            </w:r>
            <w:r w:rsidRPr="00111F66">
              <w:rPr>
                <w:rFonts w:cs="Arial"/>
                <w:bCs/>
                <w:color w:val="000000" w:themeColor="text1"/>
                <w:szCs w:val="20"/>
              </w:rPr>
              <w:t xml:space="preserve">Home page </w:t>
            </w:r>
            <w:r>
              <w:rPr>
                <w:rFonts w:cs="Arial"/>
                <w:bCs/>
                <w:color w:val="000000" w:themeColor="text1"/>
                <w:szCs w:val="20"/>
              </w:rPr>
              <w:t xml:space="preserve">AND </w:t>
            </w:r>
            <w:r w:rsidRPr="00111F66">
              <w:rPr>
                <w:rFonts w:cs="Arial"/>
                <w:b/>
                <w:color w:val="000000" w:themeColor="text1"/>
                <w:szCs w:val="20"/>
              </w:rPr>
              <w:t>at least THREE</w:t>
            </w:r>
            <w:r>
              <w:rPr>
                <w:rFonts w:cs="Arial"/>
                <w:bCs/>
                <w:color w:val="000000" w:themeColor="text1"/>
                <w:szCs w:val="20"/>
              </w:rPr>
              <w:t xml:space="preserve"> </w:t>
            </w:r>
            <w:r w:rsidRPr="00111F66">
              <w:rPr>
                <w:rFonts w:cs="Arial"/>
                <w:b/>
                <w:color w:val="000000" w:themeColor="text1"/>
                <w:szCs w:val="20"/>
              </w:rPr>
              <w:t>(3)</w:t>
            </w:r>
            <w:r>
              <w:rPr>
                <w:rFonts w:cs="Arial"/>
                <w:bCs/>
                <w:color w:val="000000" w:themeColor="text1"/>
                <w:szCs w:val="20"/>
              </w:rPr>
              <w:t xml:space="preserve"> other routed pages including Register, Login &amp; NotFound pages.</w:t>
            </w:r>
          </w:p>
          <w:p w14:paraId="03461BEB" w14:textId="77777777" w:rsidR="00237C42" w:rsidRDefault="00237C42" w:rsidP="000A28B0">
            <w:pPr>
              <w:spacing w:before="80" w:after="80"/>
              <w:rPr>
                <w:rFonts w:cs="Arial"/>
                <w:bCs/>
                <w:color w:val="000000" w:themeColor="text1"/>
                <w:szCs w:val="20"/>
              </w:rPr>
            </w:pPr>
            <w:r>
              <w:rPr>
                <w:rFonts w:cs="Arial"/>
                <w:bCs/>
                <w:color w:val="000000" w:themeColor="text1"/>
                <w:szCs w:val="20"/>
              </w:rPr>
              <w:t xml:space="preserve">At this point, it is </w:t>
            </w:r>
            <w:r w:rsidRPr="00822A47">
              <w:rPr>
                <w:rFonts w:cs="Arial"/>
                <w:bCs/>
                <w:color w:val="000000" w:themeColor="text1"/>
                <w:szCs w:val="20"/>
                <w:u w:val="single"/>
              </w:rPr>
              <w:t>strongly recommended</w:t>
            </w:r>
            <w:r>
              <w:rPr>
                <w:rFonts w:cs="Arial"/>
                <w:bCs/>
                <w:color w:val="000000" w:themeColor="text1"/>
                <w:szCs w:val="20"/>
              </w:rPr>
              <w:t xml:space="preserve"> you further complete:</w:t>
            </w:r>
          </w:p>
          <w:p w14:paraId="33A9C90F" w14:textId="77777777" w:rsidR="00237C42" w:rsidRDefault="00237C42" w:rsidP="00237C42">
            <w:pPr>
              <w:pStyle w:val="ListParagraph"/>
              <w:numPr>
                <w:ilvl w:val="0"/>
                <w:numId w:val="58"/>
              </w:numPr>
              <w:spacing w:before="80" w:after="80"/>
              <w:rPr>
                <w:rFonts w:cs="Arial"/>
                <w:bCs/>
                <w:color w:val="000000" w:themeColor="text1"/>
                <w:szCs w:val="20"/>
              </w:rPr>
            </w:pPr>
            <w:r>
              <w:rPr>
                <w:rFonts w:cs="Arial"/>
                <w:bCs/>
                <w:color w:val="000000" w:themeColor="text1"/>
                <w:szCs w:val="20"/>
              </w:rPr>
              <w:t>Register &amp; Login forms are integrated with API &amp; functional</w:t>
            </w:r>
          </w:p>
          <w:p w14:paraId="13931142" w14:textId="77777777" w:rsidR="00237C42" w:rsidRDefault="00237C42" w:rsidP="00237C42">
            <w:pPr>
              <w:pStyle w:val="ListParagraph"/>
              <w:numPr>
                <w:ilvl w:val="0"/>
                <w:numId w:val="58"/>
              </w:numPr>
              <w:spacing w:before="80" w:after="80"/>
              <w:rPr>
                <w:rFonts w:cs="Arial"/>
                <w:bCs/>
                <w:color w:val="000000" w:themeColor="text1"/>
                <w:szCs w:val="20"/>
              </w:rPr>
            </w:pPr>
            <w:r>
              <w:rPr>
                <w:rFonts w:cs="Arial"/>
                <w:bCs/>
                <w:color w:val="000000" w:themeColor="text1"/>
                <w:szCs w:val="20"/>
              </w:rPr>
              <w:t>Demo Dashboard with functional client-side private routes</w:t>
            </w:r>
          </w:p>
          <w:p w14:paraId="0C09BC10" w14:textId="77777777" w:rsidR="00237C42" w:rsidRPr="00F85654" w:rsidRDefault="00237C42" w:rsidP="00237C42">
            <w:pPr>
              <w:pStyle w:val="ListParagraph"/>
              <w:numPr>
                <w:ilvl w:val="0"/>
                <w:numId w:val="58"/>
              </w:numPr>
              <w:spacing w:before="80" w:after="80"/>
              <w:rPr>
                <w:rFonts w:cs="Arial"/>
                <w:bCs/>
                <w:color w:val="000000" w:themeColor="text1"/>
                <w:szCs w:val="20"/>
              </w:rPr>
            </w:pPr>
            <w:r>
              <w:rPr>
                <w:rFonts w:cs="Arial"/>
                <w:bCs/>
                <w:color w:val="000000" w:themeColor="text1"/>
                <w:szCs w:val="20"/>
              </w:rPr>
              <w:lastRenderedPageBreak/>
              <w:t>Central theming &amp; root CSS variables using vanilla-extract</w:t>
            </w:r>
          </w:p>
        </w:tc>
      </w:tr>
      <w:tr w:rsidR="00237C42" w14:paraId="247D03F2" w14:textId="77777777" w:rsidTr="005815AA">
        <w:trPr>
          <w:trHeight w:val="884"/>
        </w:trPr>
        <w:tc>
          <w:tcPr>
            <w:tcW w:w="10348" w:type="dxa"/>
            <w:gridSpan w:val="7"/>
            <w:shd w:val="clear" w:color="auto" w:fill="A91812" w:themeFill="accent6" w:themeFillShade="BF"/>
            <w:vAlign w:val="center"/>
          </w:tcPr>
          <w:p w14:paraId="17471C33" w14:textId="77777777" w:rsidR="00237C42" w:rsidRDefault="00237C42" w:rsidP="000A28B0">
            <w:pPr>
              <w:spacing w:before="80" w:after="80"/>
              <w:rPr>
                <w:rFonts w:cs="Arial"/>
                <w:color w:val="FEFFFF" w:themeColor="background1"/>
                <w:szCs w:val="20"/>
              </w:rPr>
            </w:pPr>
            <w:r>
              <w:rPr>
                <w:rFonts w:cs="Arial"/>
                <w:b/>
                <w:color w:val="FEFFFF" w:themeColor="background1"/>
                <w:szCs w:val="20"/>
              </w:rPr>
              <w:br/>
            </w:r>
            <w:r w:rsidRPr="00550C32">
              <w:rPr>
                <w:rFonts w:cs="Arial"/>
                <w:b/>
                <w:color w:val="FEFFFF" w:themeColor="background1"/>
                <w:szCs w:val="20"/>
              </w:rPr>
              <w:t>Approval and Feedback</w:t>
            </w:r>
            <w:r w:rsidRPr="00550C32">
              <w:rPr>
                <w:rFonts w:cs="Arial"/>
                <w:b/>
                <w:color w:val="FEFFFF" w:themeColor="background1"/>
                <w:szCs w:val="20"/>
              </w:rPr>
              <w:br/>
            </w:r>
            <w:r>
              <w:rPr>
                <w:rFonts w:cs="Arial"/>
                <w:color w:val="FEFFFF" w:themeColor="background1"/>
                <w:szCs w:val="20"/>
              </w:rPr>
              <w:t xml:space="preserve">After you have finished planning the frontend design, obtain approval from the assessor </w:t>
            </w:r>
          </w:p>
          <w:p w14:paraId="1E119B3C" w14:textId="77777777" w:rsidR="00237C42" w:rsidRDefault="00237C42" w:rsidP="000A28B0">
            <w:pPr>
              <w:spacing w:before="80" w:after="80"/>
              <w:rPr>
                <w:i/>
                <w:color w:val="7F7F7F" w:themeColor="text1" w:themeTint="80"/>
                <w:szCs w:val="20"/>
              </w:rPr>
            </w:pPr>
          </w:p>
        </w:tc>
      </w:tr>
      <w:tr w:rsidR="00237C42" w14:paraId="3606EB01" w14:textId="77777777" w:rsidTr="005815AA">
        <w:trPr>
          <w:trHeight w:val="416"/>
        </w:trPr>
        <w:tc>
          <w:tcPr>
            <w:tcW w:w="8785" w:type="dxa"/>
            <w:gridSpan w:val="5"/>
            <w:shd w:val="clear" w:color="auto" w:fill="F4A5A1" w:themeFill="accent6" w:themeFillTint="66"/>
            <w:vAlign w:val="center"/>
          </w:tcPr>
          <w:p w14:paraId="6B0D28C3" w14:textId="77777777" w:rsidR="00237C42" w:rsidRDefault="00237C42" w:rsidP="000A28B0">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shd w:val="clear" w:color="auto" w:fill="F4A5A1" w:themeFill="accent6" w:themeFillTint="66"/>
            <w:vAlign w:val="center"/>
          </w:tcPr>
          <w:p w14:paraId="72E1B679"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Yes</w:t>
            </w:r>
          </w:p>
        </w:tc>
        <w:tc>
          <w:tcPr>
            <w:tcW w:w="713" w:type="dxa"/>
            <w:shd w:val="clear" w:color="auto" w:fill="F4A5A1" w:themeFill="accent6" w:themeFillTint="66"/>
            <w:vAlign w:val="center"/>
          </w:tcPr>
          <w:p w14:paraId="582246E7"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No</w:t>
            </w:r>
          </w:p>
        </w:tc>
      </w:tr>
      <w:tr w:rsidR="00237C42" w14:paraId="1BA1D3EA" w14:textId="77777777" w:rsidTr="005815AA">
        <w:trPr>
          <w:trHeight w:val="457"/>
        </w:trPr>
        <w:tc>
          <w:tcPr>
            <w:tcW w:w="8785" w:type="dxa"/>
            <w:gridSpan w:val="5"/>
            <w:shd w:val="clear" w:color="auto" w:fill="FAD1D0" w:themeFill="accent6" w:themeFillTint="33"/>
            <w:vAlign w:val="center"/>
          </w:tcPr>
          <w:p w14:paraId="42724C19" w14:textId="63016FF4" w:rsidR="00237C42" w:rsidRPr="00F233BF" w:rsidRDefault="007060B0" w:rsidP="00237C42">
            <w:pPr>
              <w:pStyle w:val="ListParagraph"/>
              <w:numPr>
                <w:ilvl w:val="0"/>
                <w:numId w:val="57"/>
              </w:numPr>
              <w:spacing w:before="80" w:after="80"/>
              <w:rPr>
                <w:color w:val="000000" w:themeColor="text1"/>
                <w:szCs w:val="20"/>
              </w:rPr>
            </w:pPr>
            <w:r w:rsidRPr="00F233BF">
              <w:rPr>
                <w:rFonts w:cs="Arial"/>
                <w:color w:val="000000" w:themeColor="text1"/>
              </w:rPr>
              <w:t>The learner has applied basic language syntax rules, including use of JSX, and best practices to structure their React.js code</w:t>
            </w:r>
            <w:r>
              <w:rPr>
                <w:rFonts w:cs="Arial"/>
                <w:color w:val="000000" w:themeColor="text1"/>
              </w:rPr>
              <w:t>, including initialisation &amp; destruction of component state</w:t>
            </w:r>
          </w:p>
        </w:tc>
        <w:tc>
          <w:tcPr>
            <w:tcW w:w="850" w:type="dxa"/>
            <w:shd w:val="clear" w:color="auto" w:fill="FAD1D0" w:themeFill="accent6" w:themeFillTint="33"/>
          </w:tcPr>
          <w:p w14:paraId="35DE208B" w14:textId="77777777" w:rsidR="00237C42" w:rsidRDefault="00237C42" w:rsidP="000A28B0">
            <w:pPr>
              <w:spacing w:before="80" w:after="80"/>
              <w:jc w:val="center"/>
              <w:rPr>
                <w:i/>
                <w:color w:val="7F7F7F" w:themeColor="text1" w:themeTint="80"/>
                <w:szCs w:val="20"/>
              </w:rPr>
            </w:pPr>
            <w:r>
              <w:rPr>
                <w:rFonts w:ascii="MS Gothic" w:eastAsia="MS Gothic" w:hAnsi="MS Gothic" w:cs="Arial" w:hint="eastAsia"/>
                <w:sz w:val="18"/>
                <w:szCs w:val="18"/>
              </w:rPr>
              <w:t>☐</w:t>
            </w:r>
          </w:p>
        </w:tc>
        <w:tc>
          <w:tcPr>
            <w:tcW w:w="713" w:type="dxa"/>
            <w:shd w:val="clear" w:color="auto" w:fill="FAD1D0" w:themeFill="accent6" w:themeFillTint="33"/>
          </w:tcPr>
          <w:p w14:paraId="25933696"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r>
      <w:tr w:rsidR="00237C42" w14:paraId="4215C948" w14:textId="77777777" w:rsidTr="005815AA">
        <w:trPr>
          <w:trHeight w:val="457"/>
        </w:trPr>
        <w:tc>
          <w:tcPr>
            <w:tcW w:w="8785" w:type="dxa"/>
            <w:gridSpan w:val="5"/>
            <w:shd w:val="clear" w:color="auto" w:fill="FAD1D0" w:themeFill="accent6" w:themeFillTint="33"/>
            <w:vAlign w:val="center"/>
          </w:tcPr>
          <w:p w14:paraId="2A4B6D0F" w14:textId="77777777" w:rsidR="00237C42" w:rsidRPr="00F233BF" w:rsidRDefault="00237C42" w:rsidP="00237C42">
            <w:pPr>
              <w:pStyle w:val="ListParagraph"/>
              <w:numPr>
                <w:ilvl w:val="0"/>
                <w:numId w:val="57"/>
              </w:numPr>
              <w:spacing w:before="80" w:after="80"/>
              <w:rPr>
                <w:rFonts w:cs="Arial"/>
                <w:color w:val="000000" w:themeColor="text1"/>
              </w:rPr>
            </w:pPr>
            <w:r w:rsidRPr="00F233BF">
              <w:rPr>
                <w:rFonts w:cs="Arial"/>
                <w:color w:val="000000" w:themeColor="text1"/>
              </w:rPr>
              <w:t>In accordance with the project brief, the learner has used CSS techniques to style, layout and position the document elements of webpages in the website</w:t>
            </w:r>
          </w:p>
        </w:tc>
        <w:tc>
          <w:tcPr>
            <w:tcW w:w="850" w:type="dxa"/>
            <w:shd w:val="clear" w:color="auto" w:fill="FAD1D0" w:themeFill="accent6" w:themeFillTint="33"/>
          </w:tcPr>
          <w:p w14:paraId="2AA3A301" w14:textId="77777777" w:rsidR="00237C42" w:rsidRDefault="00237C42" w:rsidP="000A28B0">
            <w:pPr>
              <w:spacing w:before="80" w:after="80"/>
              <w:jc w:val="center"/>
              <w:rPr>
                <w:rFonts w:cs="Arial"/>
                <w:sz w:val="18"/>
                <w:szCs w:val="18"/>
              </w:rPr>
            </w:pPr>
            <w:r>
              <w:rPr>
                <w:rFonts w:ascii="MS Gothic" w:eastAsia="MS Gothic" w:hAnsi="MS Gothic" w:cs="Arial" w:hint="eastAsia"/>
                <w:sz w:val="18"/>
                <w:szCs w:val="18"/>
              </w:rPr>
              <w:t>☐</w:t>
            </w:r>
          </w:p>
        </w:tc>
        <w:tc>
          <w:tcPr>
            <w:tcW w:w="713" w:type="dxa"/>
            <w:shd w:val="clear" w:color="auto" w:fill="FAD1D0" w:themeFill="accent6" w:themeFillTint="33"/>
          </w:tcPr>
          <w:p w14:paraId="62B12CEF" w14:textId="77777777" w:rsidR="00237C42" w:rsidRDefault="00237C42" w:rsidP="000A28B0">
            <w:pPr>
              <w:spacing w:before="80" w:after="80"/>
              <w:jc w:val="center"/>
              <w:rPr>
                <w:rFonts w:cs="Arial"/>
                <w:sz w:val="18"/>
                <w:szCs w:val="18"/>
              </w:rPr>
            </w:pPr>
            <w:r w:rsidRPr="007D4BC8">
              <w:rPr>
                <w:rFonts w:ascii="MS Mincho" w:eastAsia="MS Mincho" w:hAnsi="MS Mincho" w:cs="MS Mincho"/>
                <w:sz w:val="18"/>
                <w:szCs w:val="18"/>
              </w:rPr>
              <w:t>☐</w:t>
            </w:r>
          </w:p>
        </w:tc>
      </w:tr>
      <w:tr w:rsidR="00237C42" w14:paraId="5A9471F6" w14:textId="77777777" w:rsidTr="005815AA">
        <w:trPr>
          <w:trHeight w:val="457"/>
        </w:trPr>
        <w:tc>
          <w:tcPr>
            <w:tcW w:w="8785" w:type="dxa"/>
            <w:gridSpan w:val="5"/>
            <w:shd w:val="clear" w:color="auto" w:fill="FAD1D0" w:themeFill="accent6" w:themeFillTint="33"/>
            <w:vAlign w:val="center"/>
          </w:tcPr>
          <w:p w14:paraId="58D79DAE" w14:textId="77777777" w:rsidR="00237C42" w:rsidRPr="00F233BF" w:rsidRDefault="00237C42" w:rsidP="00237C42">
            <w:pPr>
              <w:pStyle w:val="ListParagraph"/>
              <w:numPr>
                <w:ilvl w:val="0"/>
                <w:numId w:val="57"/>
              </w:numPr>
              <w:spacing w:before="80" w:after="80"/>
              <w:rPr>
                <w:rFonts w:cs="Arial"/>
                <w:color w:val="000000" w:themeColor="text1"/>
              </w:rPr>
            </w:pPr>
            <w:r w:rsidRPr="00F37322">
              <w:rPr>
                <w:rFonts w:cs="Arial"/>
                <w:color w:val="000000" w:themeColor="text1"/>
                <w:szCs w:val="20"/>
              </w:rPr>
              <w:t xml:space="preserve">The learner has used state to </w:t>
            </w:r>
            <w:r>
              <w:rPr>
                <w:rFonts w:cs="Arial"/>
                <w:color w:val="000000" w:themeColor="text1"/>
                <w:szCs w:val="20"/>
              </w:rPr>
              <w:t>create</w:t>
            </w:r>
            <w:r w:rsidRPr="00F37322">
              <w:rPr>
                <w:rFonts w:cs="Arial"/>
                <w:color w:val="000000" w:themeColor="text1"/>
                <w:szCs w:val="20"/>
                <w:lang w:val="en-GB"/>
              </w:rPr>
              <w:t>, manipulate and destroy dynamic variables, including data structures</w:t>
            </w:r>
            <w:r>
              <w:rPr>
                <w:rFonts w:cs="Arial"/>
                <w:color w:val="000000" w:themeColor="text1"/>
                <w:szCs w:val="20"/>
                <w:lang w:val="en-GB"/>
              </w:rPr>
              <w:t xml:space="preserve"> </w:t>
            </w:r>
            <w:r>
              <w:rPr>
                <w:lang w:val="en-GB"/>
              </w:rPr>
              <w:t>(</w:t>
            </w:r>
            <w:r w:rsidRPr="00735975">
              <w:rPr>
                <w:i/>
                <w:iCs/>
                <w:lang w:val="en-GB"/>
              </w:rPr>
              <w:t>such as React</w:t>
            </w:r>
            <w:r>
              <w:rPr>
                <w:i/>
                <w:iCs/>
                <w:lang w:val="en-GB"/>
              </w:rPr>
              <w:t>.js</w:t>
            </w:r>
            <w:r w:rsidRPr="00735975">
              <w:rPr>
                <w:i/>
                <w:iCs/>
                <w:lang w:val="en-GB"/>
              </w:rPr>
              <w:t xml:space="preserve"> state</w:t>
            </w:r>
            <w:r>
              <w:rPr>
                <w:i/>
                <w:iCs/>
                <w:lang w:val="en-GB"/>
              </w:rPr>
              <w:t>s</w:t>
            </w:r>
            <w:r>
              <w:rPr>
                <w:lang w:val="en-GB"/>
              </w:rPr>
              <w:t>)</w:t>
            </w:r>
            <w:r w:rsidRPr="00F37322">
              <w:rPr>
                <w:rFonts w:cs="Arial"/>
                <w:color w:val="000000" w:themeColor="text1"/>
                <w:szCs w:val="20"/>
                <w:lang w:val="en-GB"/>
              </w:rPr>
              <w:t>.</w:t>
            </w:r>
          </w:p>
        </w:tc>
        <w:tc>
          <w:tcPr>
            <w:tcW w:w="850" w:type="dxa"/>
            <w:shd w:val="clear" w:color="auto" w:fill="FAD1D0" w:themeFill="accent6" w:themeFillTint="33"/>
          </w:tcPr>
          <w:p w14:paraId="62C903D6" w14:textId="77777777" w:rsidR="00237C42" w:rsidRDefault="00237C42" w:rsidP="000A28B0">
            <w:pPr>
              <w:spacing w:before="80" w:after="80"/>
              <w:jc w:val="center"/>
              <w:rPr>
                <w:rFonts w:cs="Arial"/>
                <w:sz w:val="18"/>
                <w:szCs w:val="18"/>
              </w:rPr>
            </w:pPr>
            <w:r>
              <w:rPr>
                <w:rFonts w:ascii="MS Gothic" w:eastAsia="MS Gothic" w:hAnsi="MS Gothic" w:cs="Arial" w:hint="eastAsia"/>
                <w:sz w:val="18"/>
                <w:szCs w:val="18"/>
              </w:rPr>
              <w:t>☐</w:t>
            </w:r>
          </w:p>
        </w:tc>
        <w:tc>
          <w:tcPr>
            <w:tcW w:w="713" w:type="dxa"/>
            <w:shd w:val="clear" w:color="auto" w:fill="FAD1D0" w:themeFill="accent6" w:themeFillTint="33"/>
          </w:tcPr>
          <w:p w14:paraId="54A50A99" w14:textId="77777777" w:rsidR="00237C42" w:rsidRDefault="00237C42" w:rsidP="000A28B0">
            <w:pPr>
              <w:spacing w:before="80" w:after="80"/>
              <w:jc w:val="center"/>
              <w:rPr>
                <w:rFonts w:cs="Arial"/>
                <w:sz w:val="18"/>
                <w:szCs w:val="18"/>
              </w:rPr>
            </w:pPr>
            <w:r w:rsidRPr="007D4BC8">
              <w:rPr>
                <w:rFonts w:ascii="MS Mincho" w:eastAsia="MS Mincho" w:hAnsi="MS Mincho" w:cs="MS Mincho"/>
                <w:sz w:val="18"/>
                <w:szCs w:val="18"/>
              </w:rPr>
              <w:t>☐</w:t>
            </w:r>
          </w:p>
        </w:tc>
      </w:tr>
      <w:tr w:rsidR="00237C42" w:rsidRPr="003D236E" w14:paraId="71E69263" w14:textId="77777777" w:rsidTr="005815AA">
        <w:trPr>
          <w:trHeight w:val="416"/>
        </w:trPr>
        <w:tc>
          <w:tcPr>
            <w:tcW w:w="1774" w:type="dxa"/>
            <w:shd w:val="clear" w:color="auto" w:fill="F4A5A1" w:themeFill="accent6" w:themeFillTint="66"/>
            <w:vAlign w:val="center"/>
          </w:tcPr>
          <w:p w14:paraId="0BE4D72B" w14:textId="77777777" w:rsidR="00237C42" w:rsidRDefault="00237C42" w:rsidP="000A28B0">
            <w:pPr>
              <w:spacing w:before="80" w:after="80"/>
              <w:rPr>
                <w:i/>
                <w:color w:val="7F7F7F" w:themeColor="text1" w:themeTint="80"/>
                <w:szCs w:val="20"/>
              </w:rPr>
            </w:pPr>
            <w:r>
              <w:rPr>
                <w:rFonts w:cs="Arial"/>
                <w:b/>
                <w:szCs w:val="20"/>
              </w:rPr>
              <w:t>Assessor Name</w:t>
            </w:r>
          </w:p>
        </w:tc>
        <w:tc>
          <w:tcPr>
            <w:tcW w:w="1769" w:type="dxa"/>
            <w:shd w:val="clear" w:color="auto" w:fill="F4A5A1" w:themeFill="accent6" w:themeFillTint="66"/>
            <w:vAlign w:val="center"/>
          </w:tcPr>
          <w:p w14:paraId="651F3634" w14:textId="77777777" w:rsidR="00237C42" w:rsidRPr="003D236E" w:rsidRDefault="00237C42" w:rsidP="000A28B0">
            <w:pPr>
              <w:spacing w:before="80" w:after="80"/>
              <w:rPr>
                <w:i/>
                <w:color w:val="FEFFFF" w:themeColor="background1"/>
                <w:szCs w:val="20"/>
              </w:rPr>
            </w:pPr>
            <w:r w:rsidRPr="003D236E">
              <w:rPr>
                <w:i/>
                <w:color w:val="FEFFFF" w:themeColor="background1"/>
              </w:rPr>
              <w:t>Alex Bicknell</w:t>
            </w:r>
          </w:p>
        </w:tc>
        <w:tc>
          <w:tcPr>
            <w:tcW w:w="1828" w:type="dxa"/>
            <w:shd w:val="clear" w:color="auto" w:fill="F4A5A1" w:themeFill="accent6" w:themeFillTint="66"/>
            <w:vAlign w:val="center"/>
          </w:tcPr>
          <w:p w14:paraId="796F61D2" w14:textId="77777777" w:rsidR="00237C42" w:rsidRDefault="00237C42" w:rsidP="000A28B0">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shd w:val="clear" w:color="auto" w:fill="F4A5A1" w:themeFill="accent6" w:themeFillTint="66"/>
            <w:vAlign w:val="center"/>
          </w:tcPr>
          <w:p w14:paraId="4108BBEF" w14:textId="77777777" w:rsidR="00237C42" w:rsidRPr="003D236E" w:rsidRDefault="00237C42" w:rsidP="000A28B0">
            <w:pPr>
              <w:spacing w:before="80" w:after="80"/>
              <w:rPr>
                <w:i/>
                <w:color w:val="FEFFFF" w:themeColor="background1"/>
                <w:szCs w:val="20"/>
              </w:rPr>
            </w:pPr>
            <w:r w:rsidRPr="003D236E">
              <w:rPr>
                <w:i/>
                <w:color w:val="FEFFFF" w:themeColor="background1"/>
              </w:rPr>
              <w:t>Signature</w:t>
            </w:r>
          </w:p>
        </w:tc>
        <w:tc>
          <w:tcPr>
            <w:tcW w:w="1624" w:type="dxa"/>
            <w:shd w:val="clear" w:color="auto" w:fill="F4A5A1" w:themeFill="accent6" w:themeFillTint="66"/>
            <w:vAlign w:val="center"/>
          </w:tcPr>
          <w:p w14:paraId="071EA967" w14:textId="77777777" w:rsidR="00237C42" w:rsidRDefault="00237C42" w:rsidP="000A28B0">
            <w:pPr>
              <w:spacing w:before="80" w:after="80"/>
              <w:rPr>
                <w:i/>
                <w:color w:val="7F7F7F" w:themeColor="text1" w:themeTint="80"/>
                <w:szCs w:val="20"/>
              </w:rPr>
            </w:pPr>
            <w:r>
              <w:rPr>
                <w:rFonts w:cs="Arial"/>
                <w:b/>
              </w:rPr>
              <w:t>Da</w:t>
            </w:r>
            <w:r w:rsidRPr="00EB78D9">
              <w:rPr>
                <w:rFonts w:cs="Arial"/>
                <w:b/>
              </w:rPr>
              <w:t>te</w:t>
            </w:r>
          </w:p>
        </w:tc>
        <w:tc>
          <w:tcPr>
            <w:tcW w:w="1563" w:type="dxa"/>
            <w:gridSpan w:val="2"/>
            <w:shd w:val="clear" w:color="auto" w:fill="F4A5A1" w:themeFill="accent6" w:themeFillTint="66"/>
            <w:vAlign w:val="center"/>
          </w:tcPr>
          <w:p w14:paraId="3E558546" w14:textId="77777777" w:rsidR="00237C42" w:rsidRPr="003D236E" w:rsidRDefault="00237C42" w:rsidP="000A28B0">
            <w:pPr>
              <w:spacing w:before="80" w:after="80"/>
              <w:rPr>
                <w:i/>
                <w:color w:val="FEFFFF" w:themeColor="background1"/>
                <w:szCs w:val="20"/>
              </w:rPr>
            </w:pPr>
            <w:r>
              <w:rPr>
                <w:i/>
                <w:color w:val="FEFFFF" w:themeColor="background1"/>
              </w:rPr>
              <w:t>Insert date</w:t>
            </w:r>
          </w:p>
        </w:tc>
      </w:tr>
    </w:tbl>
    <w:p w14:paraId="358AD681" w14:textId="77777777" w:rsidR="00237C42" w:rsidRDefault="00237C42" w:rsidP="00237C42"/>
    <w:p w14:paraId="2A53D3FA" w14:textId="77777777" w:rsidR="00237C42" w:rsidRDefault="00237C42" w:rsidP="00237C42"/>
    <w:tbl>
      <w:tblPr>
        <w:tblStyle w:val="TableGrid"/>
        <w:tblW w:w="10348" w:type="dxa"/>
        <w:tblInd w:w="-5" w:type="dxa"/>
        <w:tblLook w:val="04A0" w:firstRow="1" w:lastRow="0" w:firstColumn="1" w:lastColumn="0" w:noHBand="0" w:noVBand="1"/>
      </w:tblPr>
      <w:tblGrid>
        <w:gridCol w:w="1782"/>
        <w:gridCol w:w="1779"/>
        <w:gridCol w:w="1837"/>
        <w:gridCol w:w="1781"/>
        <w:gridCol w:w="1613"/>
        <w:gridCol w:w="847"/>
        <w:gridCol w:w="709"/>
      </w:tblGrid>
      <w:tr w:rsidR="00237C42" w:rsidRPr="00972F7C" w14:paraId="02BA1848" w14:textId="77777777" w:rsidTr="00DA0DE9">
        <w:trPr>
          <w:trHeight w:val="340"/>
        </w:trPr>
        <w:tc>
          <w:tcPr>
            <w:tcW w:w="10348" w:type="dxa"/>
            <w:gridSpan w:val="7"/>
            <w:shd w:val="clear" w:color="auto" w:fill="00B0F0"/>
            <w:vAlign w:val="center"/>
          </w:tcPr>
          <w:p w14:paraId="6CF7F1BD" w14:textId="77777777" w:rsidR="00237C42" w:rsidRDefault="00237C42" w:rsidP="000A28B0">
            <w:pPr>
              <w:spacing w:before="60" w:after="60"/>
              <w:rPr>
                <w:rFonts w:cs="Arial"/>
                <w:color w:val="FEFFFF" w:themeColor="background1"/>
                <w:sz w:val="18"/>
                <w:szCs w:val="18"/>
              </w:rPr>
            </w:pPr>
            <w:r>
              <w:rPr>
                <w:rFonts w:cs="Arial"/>
                <w:b/>
                <w:color w:val="FEFFFF" w:themeColor="background1"/>
                <w:szCs w:val="20"/>
              </w:rPr>
              <w:br/>
              <w:t>Part 3</w:t>
            </w:r>
            <w:r w:rsidRPr="00AB4B0E">
              <w:rPr>
                <w:rFonts w:cs="Arial"/>
                <w:b/>
                <w:color w:val="FEFFFF" w:themeColor="background1"/>
                <w:szCs w:val="20"/>
              </w:rPr>
              <w:t xml:space="preserve"> - Design</w:t>
            </w:r>
            <w:r w:rsidRPr="005D5FFF">
              <w:rPr>
                <w:rFonts w:cs="Arial"/>
                <w:b/>
                <w:bCs/>
                <w:color w:val="FEFFFF" w:themeColor="background1"/>
                <w:szCs w:val="20"/>
                <w:lang w:val="en-US"/>
              </w:rPr>
              <w:t xml:space="preserve"> the Database</w:t>
            </w:r>
            <w:r>
              <w:rPr>
                <w:rFonts w:cs="Arial"/>
                <w:b/>
                <w:color w:val="FE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p>
          <w:p w14:paraId="7F01CA48" w14:textId="77777777" w:rsidR="00237C42" w:rsidRPr="00972F7C" w:rsidRDefault="00237C42" w:rsidP="000A28B0">
            <w:pPr>
              <w:spacing w:before="60" w:after="60"/>
              <w:rPr>
                <w:i/>
                <w:noProof/>
                <w:color w:val="FFFFFF"/>
                <w:sz w:val="18"/>
                <w:szCs w:val="18"/>
                <w:lang w:eastAsia="en-AU"/>
              </w:rPr>
            </w:pPr>
          </w:p>
        </w:tc>
      </w:tr>
      <w:tr w:rsidR="00237C42" w:rsidRPr="00BD7CB6" w14:paraId="30AE83F3" w14:textId="77777777" w:rsidTr="00DA0DE9">
        <w:trPr>
          <w:trHeight w:val="416"/>
        </w:trPr>
        <w:tc>
          <w:tcPr>
            <w:tcW w:w="5398" w:type="dxa"/>
            <w:gridSpan w:val="3"/>
            <w:shd w:val="clear" w:color="auto" w:fill="D8D8D9" w:themeFill="accent1" w:themeFillTint="33"/>
            <w:vAlign w:val="center"/>
          </w:tcPr>
          <w:p w14:paraId="384239D4" w14:textId="77777777" w:rsidR="00237C42" w:rsidRPr="00BD7CB6" w:rsidRDefault="00237C42" w:rsidP="000A28B0">
            <w:pPr>
              <w:jc w:val="center"/>
              <w:rPr>
                <w:rFonts w:cs="Arial"/>
                <w:b/>
                <w:szCs w:val="20"/>
              </w:rPr>
            </w:pPr>
            <w:r w:rsidRPr="00BD7CB6">
              <w:rPr>
                <w:rFonts w:cs="Arial"/>
                <w:b/>
                <w:szCs w:val="20"/>
              </w:rPr>
              <w:t>Question / Criteria</w:t>
            </w:r>
          </w:p>
        </w:tc>
        <w:tc>
          <w:tcPr>
            <w:tcW w:w="4950" w:type="dxa"/>
            <w:gridSpan w:val="4"/>
            <w:shd w:val="clear" w:color="auto" w:fill="D8D8D9" w:themeFill="accent1" w:themeFillTint="33"/>
            <w:vAlign w:val="center"/>
          </w:tcPr>
          <w:p w14:paraId="5FB15248" w14:textId="77777777" w:rsidR="00237C42" w:rsidRPr="00BD7CB6" w:rsidRDefault="00237C42" w:rsidP="000A28B0">
            <w:pPr>
              <w:tabs>
                <w:tab w:val="left" w:pos="138"/>
              </w:tabs>
              <w:spacing w:before="80" w:after="80"/>
              <w:jc w:val="center"/>
              <w:rPr>
                <w:b/>
                <w:color w:val="00FFFF" w:themeColor="background1" w:themeShade="80"/>
                <w:szCs w:val="20"/>
              </w:rPr>
            </w:pPr>
            <w:r w:rsidRPr="00BD7CB6">
              <w:rPr>
                <w:b/>
                <w:color w:val="000000" w:themeColor="text1"/>
                <w:szCs w:val="20"/>
              </w:rPr>
              <w:t>Answer / Satisfactory Response</w:t>
            </w:r>
          </w:p>
        </w:tc>
      </w:tr>
      <w:tr w:rsidR="00237C42" w:rsidRPr="009765C2" w14:paraId="5E75E367" w14:textId="77777777" w:rsidTr="00DA0DE9">
        <w:trPr>
          <w:trHeight w:val="567"/>
        </w:trPr>
        <w:tc>
          <w:tcPr>
            <w:tcW w:w="5398" w:type="dxa"/>
            <w:gridSpan w:val="3"/>
            <w:shd w:val="clear" w:color="auto" w:fill="FEFFFF" w:themeFill="background1"/>
            <w:vAlign w:val="center"/>
          </w:tcPr>
          <w:p w14:paraId="3208DB6B" w14:textId="77777777" w:rsidR="00237C42" w:rsidRDefault="00237C42" w:rsidP="00237C42">
            <w:pPr>
              <w:pStyle w:val="ListParagraph"/>
              <w:numPr>
                <w:ilvl w:val="0"/>
                <w:numId w:val="60"/>
              </w:numPr>
              <w:spacing w:before="80" w:after="80"/>
            </w:pPr>
            <w:r w:rsidRPr="005D5FFF">
              <w:rPr>
                <w:rFonts w:eastAsia="Times New Roman" w:cs="Arial"/>
                <w:color w:val="000000" w:themeColor="text1"/>
                <w:szCs w:val="20"/>
                <w:lang w:val="en-US"/>
              </w:rPr>
              <w:t>Confirm the specific noSQL database being used in the project</w:t>
            </w:r>
          </w:p>
          <w:p w14:paraId="18D65F0E" w14:textId="77777777" w:rsidR="00237C42" w:rsidRPr="008777B5" w:rsidRDefault="00237C42" w:rsidP="000A28B0">
            <w:pPr>
              <w:pStyle w:val="ListParagraph"/>
              <w:spacing w:before="80" w:after="80"/>
              <w:ind w:left="720"/>
              <w:rPr>
                <w:rFonts w:eastAsia="Times New Roman" w:cs="Arial"/>
                <w:bCs/>
                <w:color w:val="000000" w:themeColor="text1"/>
                <w:szCs w:val="20"/>
              </w:rPr>
            </w:pPr>
          </w:p>
        </w:tc>
        <w:tc>
          <w:tcPr>
            <w:tcW w:w="4950" w:type="dxa"/>
            <w:gridSpan w:val="4"/>
            <w:shd w:val="clear" w:color="auto" w:fill="FEFFFF" w:themeFill="background1"/>
          </w:tcPr>
          <w:p w14:paraId="730964FD" w14:textId="77777777" w:rsidR="00237C42" w:rsidRDefault="00237C42" w:rsidP="000A28B0">
            <w:pPr>
              <w:spacing w:before="80" w:after="80"/>
              <w:rPr>
                <w:i/>
                <w:color w:val="7F7F7F" w:themeColor="text1" w:themeTint="80"/>
                <w:szCs w:val="20"/>
              </w:rPr>
            </w:pPr>
            <w:r>
              <w:rPr>
                <w:i/>
                <w:color w:val="7F7F7F" w:themeColor="text1" w:themeTint="80"/>
                <w:szCs w:val="20"/>
              </w:rPr>
              <w:t>&lt; Confirm the name of the database &gt;</w:t>
            </w:r>
          </w:p>
          <w:p w14:paraId="4A7433FF" w14:textId="77777777" w:rsidR="00237C42" w:rsidRDefault="00237C42" w:rsidP="000A28B0">
            <w:pPr>
              <w:pStyle w:val="BodyA"/>
              <w:spacing w:before="80" w:after="80"/>
              <w:rPr>
                <w:bCs/>
                <w:i/>
                <w:color w:val="7F7F7F" w:themeColor="text1" w:themeTint="80"/>
                <w:sz w:val="20"/>
                <w:szCs w:val="20"/>
              </w:rPr>
            </w:pPr>
          </w:p>
          <w:p w14:paraId="66FBA1AA" w14:textId="77777777" w:rsidR="00237C42" w:rsidRPr="009765C2" w:rsidRDefault="00237C42" w:rsidP="000A28B0">
            <w:pPr>
              <w:tabs>
                <w:tab w:val="left" w:pos="138"/>
              </w:tabs>
              <w:spacing w:before="80" w:after="80"/>
              <w:rPr>
                <w:i/>
                <w:color w:val="00FFFF" w:themeColor="background1" w:themeShade="80"/>
                <w:szCs w:val="20"/>
              </w:rPr>
            </w:pPr>
          </w:p>
        </w:tc>
      </w:tr>
      <w:tr w:rsidR="00237C42" w:rsidRPr="009765C2" w14:paraId="66DD11A8" w14:textId="77777777" w:rsidTr="00DA0DE9">
        <w:trPr>
          <w:trHeight w:val="2290"/>
        </w:trPr>
        <w:tc>
          <w:tcPr>
            <w:tcW w:w="5398" w:type="dxa"/>
            <w:gridSpan w:val="3"/>
            <w:shd w:val="clear" w:color="auto" w:fill="FEFFFF" w:themeFill="background1"/>
          </w:tcPr>
          <w:p w14:paraId="6BA1CECA" w14:textId="77777777" w:rsidR="00237C42" w:rsidRDefault="00237C42" w:rsidP="00237C42">
            <w:pPr>
              <w:pStyle w:val="ListParagraph"/>
              <w:numPr>
                <w:ilvl w:val="0"/>
                <w:numId w:val="60"/>
              </w:numPr>
              <w:spacing w:before="80" w:after="80"/>
              <w:rPr>
                <w:rFonts w:cs="Arial"/>
                <w:color w:val="000000" w:themeColor="text1"/>
                <w:szCs w:val="20"/>
                <w:lang w:val="en-US"/>
              </w:rPr>
            </w:pPr>
            <w:r w:rsidRPr="007A6080">
              <w:rPr>
                <w:rFonts w:cs="Arial"/>
                <w:color w:val="000000" w:themeColor="text1"/>
                <w:szCs w:val="20"/>
                <w:lang w:val="en-US"/>
              </w:rPr>
              <w:t>Provide</w:t>
            </w:r>
            <w:r>
              <w:rPr>
                <w:rFonts w:cs="Arial"/>
                <w:color w:val="000000" w:themeColor="text1"/>
                <w:szCs w:val="20"/>
                <w:lang w:val="en-US"/>
              </w:rPr>
              <w:t xml:space="preserve"> the following:</w:t>
            </w:r>
          </w:p>
          <w:p w14:paraId="39871C8F" w14:textId="77777777" w:rsidR="00237C42" w:rsidRPr="007A6080" w:rsidRDefault="00237C42" w:rsidP="00237C42">
            <w:pPr>
              <w:pStyle w:val="ListParagraph"/>
              <w:numPr>
                <w:ilvl w:val="0"/>
                <w:numId w:val="46"/>
              </w:numPr>
              <w:spacing w:before="80" w:after="80"/>
              <w:rPr>
                <w:rFonts w:eastAsia="Times New Roman" w:cs="Arial"/>
                <w:color w:val="000000" w:themeColor="text1"/>
                <w:szCs w:val="20"/>
              </w:rPr>
            </w:pPr>
            <w:r>
              <w:rPr>
                <w:rFonts w:cs="Arial"/>
                <w:color w:val="000000" w:themeColor="text1"/>
                <w:szCs w:val="20"/>
                <w:lang w:val="en-US"/>
              </w:rPr>
              <w:t>B</w:t>
            </w:r>
            <w:r w:rsidRPr="007A6080">
              <w:rPr>
                <w:rFonts w:cs="Arial"/>
                <w:color w:val="000000" w:themeColor="text1"/>
                <w:szCs w:val="20"/>
                <w:lang w:val="en-US"/>
              </w:rPr>
              <w:t>rief descriptions</w:t>
            </w:r>
            <w:r>
              <w:rPr>
                <w:rFonts w:cs="Arial"/>
                <w:color w:val="000000" w:themeColor="text1"/>
                <w:szCs w:val="20"/>
                <w:lang w:val="en-US"/>
              </w:rPr>
              <w:t xml:space="preserve"> </w:t>
            </w:r>
            <w:r w:rsidRPr="007A6080">
              <w:rPr>
                <w:rFonts w:cs="Arial"/>
                <w:color w:val="000000" w:themeColor="text1"/>
                <w:szCs w:val="20"/>
                <w:lang w:val="en-US"/>
              </w:rPr>
              <w:t>on the concepts of “horizontal scaling” and “vertical scaling”</w:t>
            </w:r>
            <w:r>
              <w:rPr>
                <w:rFonts w:cs="Arial"/>
                <w:color w:val="000000" w:themeColor="text1"/>
                <w:szCs w:val="20"/>
                <w:lang w:val="en-US"/>
              </w:rPr>
              <w:t>; and</w:t>
            </w:r>
          </w:p>
          <w:p w14:paraId="0F5F797C" w14:textId="77777777" w:rsidR="00237C42" w:rsidRPr="007A6080" w:rsidRDefault="00237C42" w:rsidP="000A28B0">
            <w:pPr>
              <w:pStyle w:val="ListParagraph"/>
              <w:spacing w:before="80" w:after="80"/>
              <w:ind w:left="1069"/>
              <w:rPr>
                <w:rFonts w:eastAsia="Times New Roman" w:cs="Arial"/>
                <w:color w:val="000000" w:themeColor="text1"/>
                <w:szCs w:val="20"/>
              </w:rPr>
            </w:pPr>
            <w:r>
              <w:rPr>
                <w:rFonts w:cs="Arial"/>
                <w:color w:val="000000" w:themeColor="text1"/>
                <w:szCs w:val="20"/>
                <w:lang w:val="en-US"/>
              </w:rPr>
              <w:t>(</w:t>
            </w:r>
            <w:r>
              <w:rPr>
                <w:rFonts w:cs="Arial"/>
                <w:i/>
                <w:color w:val="000000" w:themeColor="text1"/>
                <w:szCs w:val="20"/>
                <w:lang w:val="en-US"/>
              </w:rPr>
              <w:t>a</w:t>
            </w:r>
            <w:r w:rsidRPr="007A6080">
              <w:rPr>
                <w:rFonts w:cs="Arial"/>
                <w:i/>
                <w:color w:val="000000" w:themeColor="text1"/>
                <w:szCs w:val="20"/>
                <w:lang w:val="en-US"/>
              </w:rPr>
              <w:t>t least ONE sentence each</w:t>
            </w:r>
            <w:r w:rsidRPr="007A6080">
              <w:rPr>
                <w:rFonts w:cs="Arial"/>
                <w:color w:val="000000" w:themeColor="text1"/>
                <w:szCs w:val="20"/>
                <w:lang w:val="en-US"/>
              </w:rPr>
              <w:t>)</w:t>
            </w:r>
          </w:p>
          <w:p w14:paraId="5CC45439" w14:textId="77777777" w:rsidR="00237C42" w:rsidRPr="007A6080" w:rsidRDefault="00237C42" w:rsidP="000A28B0">
            <w:pPr>
              <w:pStyle w:val="ListParagraph"/>
              <w:spacing w:before="80" w:after="80"/>
              <w:ind w:left="1069"/>
              <w:rPr>
                <w:rFonts w:eastAsia="Times New Roman" w:cs="Arial"/>
                <w:color w:val="000000" w:themeColor="text1"/>
                <w:szCs w:val="20"/>
              </w:rPr>
            </w:pPr>
          </w:p>
          <w:p w14:paraId="72E0082A" w14:textId="77777777" w:rsidR="00237C42" w:rsidRPr="00810F13" w:rsidRDefault="00237C42" w:rsidP="00237C42">
            <w:pPr>
              <w:pStyle w:val="ListParagraph"/>
              <w:numPr>
                <w:ilvl w:val="0"/>
                <w:numId w:val="46"/>
              </w:numPr>
              <w:spacing w:before="80" w:after="80"/>
              <w:rPr>
                <w:rFonts w:eastAsia="Times New Roman" w:cs="Arial"/>
                <w:color w:val="000000" w:themeColor="text1"/>
                <w:szCs w:val="20"/>
              </w:rPr>
            </w:pPr>
            <w:r>
              <w:rPr>
                <w:rFonts w:cs="Arial"/>
                <w:color w:val="000000" w:themeColor="text1"/>
                <w:szCs w:val="20"/>
                <w:lang w:val="en-US"/>
              </w:rPr>
              <w:t>D</w:t>
            </w:r>
            <w:r w:rsidRPr="007A6080">
              <w:rPr>
                <w:rFonts w:cs="Arial"/>
                <w:color w:val="000000" w:themeColor="text1"/>
                <w:szCs w:val="20"/>
                <w:lang w:val="en-US"/>
              </w:rPr>
              <w:t>escribe at least ONE benefit of preferring horizontal scaling databases than to vertical scaled databases</w:t>
            </w:r>
          </w:p>
          <w:p w14:paraId="17A61DF5" w14:textId="77777777" w:rsidR="00237C42" w:rsidRDefault="00237C42" w:rsidP="000A28B0">
            <w:pPr>
              <w:spacing w:before="80" w:after="80"/>
              <w:rPr>
                <w:rFonts w:eastAsia="Times New Roman" w:cs="Arial"/>
                <w:color w:val="000000" w:themeColor="text1"/>
                <w:szCs w:val="20"/>
              </w:rPr>
            </w:pPr>
          </w:p>
          <w:p w14:paraId="5AD80CA7" w14:textId="77777777" w:rsidR="00237C42" w:rsidRPr="00810F13" w:rsidRDefault="00237C42" w:rsidP="000A28B0">
            <w:pPr>
              <w:spacing w:before="80" w:after="80"/>
              <w:rPr>
                <w:rFonts w:eastAsia="Times New Roman" w:cs="Arial"/>
                <w:color w:val="000000" w:themeColor="text1"/>
                <w:szCs w:val="20"/>
              </w:rPr>
            </w:pPr>
          </w:p>
        </w:tc>
        <w:tc>
          <w:tcPr>
            <w:tcW w:w="4950" w:type="dxa"/>
            <w:gridSpan w:val="4"/>
            <w:shd w:val="clear" w:color="auto" w:fill="FEFFFF" w:themeFill="background1"/>
          </w:tcPr>
          <w:p w14:paraId="2D6A5BE7" w14:textId="77777777" w:rsidR="00237C42" w:rsidRDefault="00237C42" w:rsidP="000A28B0">
            <w:pPr>
              <w:spacing w:before="80" w:after="80"/>
              <w:rPr>
                <w:i/>
                <w:color w:val="7F7F7F" w:themeColor="text1" w:themeTint="80"/>
                <w:szCs w:val="20"/>
              </w:rPr>
            </w:pPr>
            <w:r>
              <w:rPr>
                <w:i/>
                <w:color w:val="7F7F7F" w:themeColor="text1" w:themeTint="80"/>
                <w:szCs w:val="20"/>
              </w:rPr>
              <w:t>&lt; Description on scaling types&gt;</w:t>
            </w:r>
          </w:p>
          <w:p w14:paraId="645482B5" w14:textId="77777777" w:rsidR="00237C42" w:rsidRDefault="00237C42" w:rsidP="000A28B0">
            <w:pPr>
              <w:spacing w:before="80" w:after="80"/>
              <w:rPr>
                <w:i/>
                <w:color w:val="7F7F7F" w:themeColor="text1" w:themeTint="80"/>
                <w:szCs w:val="20"/>
              </w:rPr>
            </w:pPr>
          </w:p>
          <w:p w14:paraId="19275922" w14:textId="77777777" w:rsidR="00237C42" w:rsidRDefault="00237C42" w:rsidP="000A28B0">
            <w:pPr>
              <w:spacing w:before="80" w:after="80"/>
              <w:rPr>
                <w:i/>
                <w:color w:val="7F7F7F" w:themeColor="text1" w:themeTint="80"/>
                <w:szCs w:val="20"/>
              </w:rPr>
            </w:pPr>
            <w:r>
              <w:rPr>
                <w:i/>
                <w:color w:val="7F7F7F" w:themeColor="text1" w:themeTint="80"/>
                <w:szCs w:val="20"/>
              </w:rPr>
              <w:t xml:space="preserve"> &lt;Benefits of horizontal scaling &gt;</w:t>
            </w:r>
          </w:p>
          <w:p w14:paraId="15933F1A" w14:textId="77777777" w:rsidR="00237C42" w:rsidRDefault="00237C42" w:rsidP="000A28B0">
            <w:pPr>
              <w:pStyle w:val="BodyA"/>
              <w:spacing w:before="80" w:after="80"/>
              <w:rPr>
                <w:bCs/>
                <w:i/>
                <w:color w:val="7F7F7F" w:themeColor="text1" w:themeTint="80"/>
                <w:sz w:val="20"/>
                <w:szCs w:val="20"/>
              </w:rPr>
            </w:pPr>
          </w:p>
          <w:p w14:paraId="4CE88270" w14:textId="77777777" w:rsidR="00237C42" w:rsidRPr="00EA6B0B" w:rsidRDefault="00237C42" w:rsidP="000A28B0">
            <w:pPr>
              <w:rPr>
                <w:i/>
                <w:color w:val="7F7F7F" w:themeColor="text1" w:themeTint="80"/>
                <w:szCs w:val="20"/>
                <w:lang w:val="en-GB"/>
              </w:rPr>
            </w:pPr>
            <w:r w:rsidRPr="00EA6B0B">
              <w:rPr>
                <w:i/>
                <w:color w:val="7F7F7F" w:themeColor="text1" w:themeTint="80"/>
                <w:szCs w:val="20"/>
                <w:lang w:val="en-GB"/>
              </w:rPr>
              <w:t>.</w:t>
            </w:r>
          </w:p>
          <w:p w14:paraId="0EE0F328" w14:textId="77777777" w:rsidR="00237C42" w:rsidRPr="00CA52A8" w:rsidRDefault="00237C42" w:rsidP="000A28B0">
            <w:pPr>
              <w:rPr>
                <w:i/>
                <w:color w:val="7F7F7F" w:themeColor="text1" w:themeTint="80"/>
                <w:szCs w:val="20"/>
                <w:lang w:val="en-GB"/>
              </w:rPr>
            </w:pPr>
          </w:p>
        </w:tc>
      </w:tr>
      <w:tr w:rsidR="00237C42" w:rsidRPr="009765C2" w14:paraId="28722D03" w14:textId="77777777" w:rsidTr="00DA0DE9">
        <w:trPr>
          <w:trHeight w:val="416"/>
        </w:trPr>
        <w:tc>
          <w:tcPr>
            <w:tcW w:w="5398" w:type="dxa"/>
            <w:gridSpan w:val="3"/>
            <w:shd w:val="clear" w:color="auto" w:fill="FEFFFF" w:themeFill="background1"/>
          </w:tcPr>
          <w:p w14:paraId="49FB48DA" w14:textId="77777777" w:rsidR="00237C42" w:rsidRPr="00C96450" w:rsidRDefault="00237C42" w:rsidP="00237C42">
            <w:pPr>
              <w:pStyle w:val="ListParagraph"/>
              <w:numPr>
                <w:ilvl w:val="0"/>
                <w:numId w:val="60"/>
              </w:numPr>
              <w:spacing w:before="80" w:after="80"/>
              <w:rPr>
                <w:rFonts w:cs="Arial"/>
                <w:color w:val="000000" w:themeColor="text1"/>
                <w:szCs w:val="20"/>
                <w:lang w:val="en-US"/>
              </w:rPr>
            </w:pPr>
            <w:r w:rsidRPr="00C96450">
              <w:rPr>
                <w:rFonts w:cs="Arial"/>
                <w:color w:val="000000" w:themeColor="text1"/>
                <w:szCs w:val="20"/>
                <w:lang w:val="en-US"/>
              </w:rPr>
              <w:t>Compare the SQL with noSQL databases as follows:</w:t>
            </w:r>
          </w:p>
          <w:p w14:paraId="48269F79" w14:textId="77777777" w:rsidR="00237C42" w:rsidRDefault="00237C42" w:rsidP="00237C42">
            <w:pPr>
              <w:pStyle w:val="ListParagraph"/>
              <w:numPr>
                <w:ilvl w:val="0"/>
                <w:numId w:val="46"/>
              </w:numPr>
              <w:spacing w:before="80" w:after="80"/>
              <w:rPr>
                <w:rFonts w:cs="Arial"/>
                <w:color w:val="000000" w:themeColor="text1"/>
                <w:szCs w:val="20"/>
                <w:lang w:val="en-US"/>
              </w:rPr>
            </w:pPr>
            <w:r w:rsidRPr="00C96450">
              <w:rPr>
                <w:rFonts w:cs="Arial"/>
                <w:color w:val="000000" w:themeColor="text1"/>
                <w:szCs w:val="20"/>
                <w:lang w:val="en-US"/>
              </w:rPr>
              <w:t>List ONE example of a database for each type;</w:t>
            </w:r>
          </w:p>
          <w:p w14:paraId="0CC0BB5A" w14:textId="77777777" w:rsidR="00237C42" w:rsidRPr="00BC30F8" w:rsidRDefault="00237C42" w:rsidP="000A28B0">
            <w:pPr>
              <w:pStyle w:val="ListParagraph"/>
              <w:spacing w:before="80" w:after="80"/>
              <w:ind w:left="1069"/>
              <w:rPr>
                <w:rFonts w:cs="Arial"/>
                <w:color w:val="000000" w:themeColor="text1"/>
                <w:szCs w:val="20"/>
                <w:lang w:val="en-US"/>
              </w:rPr>
            </w:pPr>
          </w:p>
          <w:p w14:paraId="58E02FBB" w14:textId="77777777" w:rsidR="00237C42" w:rsidRPr="00C96450" w:rsidRDefault="00237C42" w:rsidP="00237C42">
            <w:pPr>
              <w:pStyle w:val="ListParagraph"/>
              <w:numPr>
                <w:ilvl w:val="0"/>
                <w:numId w:val="46"/>
              </w:numPr>
              <w:spacing w:before="80" w:after="80"/>
              <w:rPr>
                <w:rFonts w:cs="Arial"/>
                <w:color w:val="000000" w:themeColor="text1"/>
                <w:szCs w:val="20"/>
                <w:lang w:val="en-US"/>
              </w:rPr>
            </w:pPr>
            <w:r w:rsidRPr="00C96450">
              <w:rPr>
                <w:rFonts w:cs="Arial"/>
                <w:color w:val="000000" w:themeColor="text1"/>
                <w:szCs w:val="20"/>
                <w:lang w:val="en-US"/>
              </w:rPr>
              <w:t>Confirm which database types are “relational” or “non-relational” and what is meant by each concept; and</w:t>
            </w:r>
          </w:p>
          <w:p w14:paraId="2B93F014" w14:textId="77777777" w:rsidR="00237C42" w:rsidRPr="00C96450" w:rsidRDefault="00237C42" w:rsidP="000A28B0">
            <w:pPr>
              <w:pStyle w:val="ListParagraph"/>
              <w:spacing w:before="80" w:after="80"/>
              <w:ind w:left="1069"/>
              <w:rPr>
                <w:rFonts w:cs="Arial"/>
                <w:color w:val="000000" w:themeColor="text1"/>
                <w:szCs w:val="20"/>
                <w:lang w:val="en-US"/>
              </w:rPr>
            </w:pPr>
          </w:p>
          <w:p w14:paraId="656DEC41" w14:textId="77777777" w:rsidR="00237C42" w:rsidRDefault="00237C42" w:rsidP="00237C42">
            <w:pPr>
              <w:pStyle w:val="ListParagraph"/>
              <w:numPr>
                <w:ilvl w:val="0"/>
                <w:numId w:val="46"/>
              </w:numPr>
              <w:spacing w:before="80" w:after="80"/>
              <w:rPr>
                <w:rFonts w:cs="Arial"/>
                <w:color w:val="000000" w:themeColor="text1"/>
                <w:szCs w:val="20"/>
                <w:lang w:val="en-US"/>
              </w:rPr>
            </w:pPr>
            <w:r w:rsidRPr="00C96450">
              <w:rPr>
                <w:rFonts w:cs="Arial"/>
                <w:color w:val="000000" w:themeColor="text1"/>
                <w:szCs w:val="20"/>
                <w:lang w:val="en-US"/>
              </w:rPr>
              <w:t>Confirm which form(s) of scaling can be utilised by each type</w:t>
            </w:r>
          </w:p>
          <w:p w14:paraId="450D7445" w14:textId="77777777" w:rsidR="00237C42" w:rsidRPr="00810F13" w:rsidRDefault="00237C42" w:rsidP="000A28B0">
            <w:pPr>
              <w:pStyle w:val="ListParagraph"/>
              <w:rPr>
                <w:rFonts w:cs="Arial"/>
                <w:color w:val="000000" w:themeColor="text1"/>
                <w:szCs w:val="20"/>
                <w:lang w:val="en-US"/>
              </w:rPr>
            </w:pPr>
          </w:p>
          <w:p w14:paraId="3032622B" w14:textId="77777777" w:rsidR="00237C42" w:rsidRPr="00810F13" w:rsidRDefault="00237C42" w:rsidP="000A28B0">
            <w:pPr>
              <w:spacing w:before="80" w:after="80"/>
              <w:rPr>
                <w:rFonts w:cs="Arial"/>
                <w:color w:val="000000" w:themeColor="text1"/>
                <w:szCs w:val="20"/>
                <w:lang w:val="en-US"/>
              </w:rPr>
            </w:pPr>
          </w:p>
        </w:tc>
        <w:tc>
          <w:tcPr>
            <w:tcW w:w="4950" w:type="dxa"/>
            <w:gridSpan w:val="4"/>
            <w:shd w:val="clear" w:color="auto" w:fill="FEFFFF" w:themeFill="background1"/>
          </w:tcPr>
          <w:p w14:paraId="17ECE311" w14:textId="77777777" w:rsidR="00237C42" w:rsidRDefault="00237C42" w:rsidP="000A28B0">
            <w:pPr>
              <w:spacing w:before="80" w:after="80"/>
              <w:rPr>
                <w:i/>
                <w:color w:val="7F7F7F" w:themeColor="text1" w:themeTint="80"/>
                <w:szCs w:val="20"/>
              </w:rPr>
            </w:pPr>
            <w:r>
              <w:rPr>
                <w:i/>
                <w:color w:val="7F7F7F" w:themeColor="text1" w:themeTint="80"/>
                <w:szCs w:val="20"/>
              </w:rPr>
              <w:lastRenderedPageBreak/>
              <w:t>&lt; Description of SQL/noSQL databases&gt;</w:t>
            </w:r>
          </w:p>
          <w:p w14:paraId="75CFB5AD" w14:textId="77777777" w:rsidR="00237C42" w:rsidRDefault="00237C42" w:rsidP="000A28B0">
            <w:pPr>
              <w:spacing w:before="80" w:after="80"/>
              <w:rPr>
                <w:i/>
                <w:color w:val="7F7F7F" w:themeColor="text1" w:themeTint="80"/>
                <w:szCs w:val="20"/>
              </w:rPr>
            </w:pPr>
          </w:p>
          <w:p w14:paraId="3C799806" w14:textId="77777777" w:rsidR="00237C42" w:rsidRDefault="00237C42" w:rsidP="000A28B0">
            <w:pPr>
              <w:spacing w:before="80" w:after="80"/>
              <w:rPr>
                <w:i/>
                <w:color w:val="7F7F7F" w:themeColor="text1" w:themeTint="80"/>
                <w:szCs w:val="20"/>
              </w:rPr>
            </w:pPr>
            <w:r>
              <w:rPr>
                <w:i/>
                <w:color w:val="7F7F7F" w:themeColor="text1" w:themeTint="80"/>
                <w:szCs w:val="20"/>
              </w:rPr>
              <w:t xml:space="preserve"> &lt;Relational/non-relational distinction&gt; </w:t>
            </w:r>
          </w:p>
          <w:p w14:paraId="1FC9E07E" w14:textId="77777777" w:rsidR="00237C42" w:rsidRDefault="00237C42" w:rsidP="000A28B0">
            <w:pPr>
              <w:spacing w:before="80" w:after="80"/>
              <w:rPr>
                <w:i/>
                <w:color w:val="7F7F7F" w:themeColor="text1" w:themeTint="80"/>
                <w:szCs w:val="20"/>
              </w:rPr>
            </w:pPr>
          </w:p>
          <w:p w14:paraId="1EB61219" w14:textId="77777777" w:rsidR="00237C42" w:rsidRDefault="00237C42" w:rsidP="000A28B0">
            <w:pPr>
              <w:spacing w:before="80" w:after="80"/>
              <w:rPr>
                <w:i/>
                <w:color w:val="7F7F7F" w:themeColor="text1" w:themeTint="80"/>
                <w:szCs w:val="20"/>
              </w:rPr>
            </w:pPr>
            <w:r>
              <w:rPr>
                <w:i/>
                <w:color w:val="7F7F7F" w:themeColor="text1" w:themeTint="80"/>
                <w:szCs w:val="20"/>
              </w:rPr>
              <w:t>&lt;Which scaling is used for SQL and noSQL&gt;</w:t>
            </w:r>
          </w:p>
          <w:p w14:paraId="49E11822" w14:textId="77777777" w:rsidR="00237C42" w:rsidRDefault="00237C42" w:rsidP="000A28B0">
            <w:pPr>
              <w:spacing w:before="80" w:after="80"/>
              <w:rPr>
                <w:i/>
                <w:color w:val="7F7F7F" w:themeColor="text1" w:themeTint="80"/>
                <w:szCs w:val="20"/>
              </w:rPr>
            </w:pPr>
          </w:p>
          <w:p w14:paraId="5B679C07" w14:textId="77777777" w:rsidR="00237C42" w:rsidRDefault="00237C42" w:rsidP="000A28B0">
            <w:pPr>
              <w:pStyle w:val="BodyA"/>
              <w:spacing w:before="80" w:after="80"/>
              <w:rPr>
                <w:bCs/>
                <w:i/>
                <w:color w:val="7F7F7F" w:themeColor="text1" w:themeTint="80"/>
                <w:sz w:val="20"/>
                <w:szCs w:val="20"/>
              </w:rPr>
            </w:pPr>
          </w:p>
          <w:p w14:paraId="30D9A3EB" w14:textId="77777777" w:rsidR="00237C42" w:rsidRPr="00EA6B0B" w:rsidRDefault="00237C42" w:rsidP="000A28B0">
            <w:pPr>
              <w:rPr>
                <w:i/>
                <w:color w:val="7F7F7F" w:themeColor="text1" w:themeTint="80"/>
                <w:szCs w:val="20"/>
                <w:lang w:val="en-GB"/>
              </w:rPr>
            </w:pPr>
          </w:p>
        </w:tc>
      </w:tr>
      <w:tr w:rsidR="00237C42" w:rsidRPr="009765C2" w14:paraId="4161709F" w14:textId="77777777" w:rsidTr="00DA0DE9">
        <w:trPr>
          <w:trHeight w:val="919"/>
        </w:trPr>
        <w:tc>
          <w:tcPr>
            <w:tcW w:w="5398" w:type="dxa"/>
            <w:gridSpan w:val="3"/>
            <w:shd w:val="clear" w:color="auto" w:fill="FEFFFF" w:themeFill="background1"/>
          </w:tcPr>
          <w:p w14:paraId="3F35A03C" w14:textId="77777777" w:rsidR="00237C42" w:rsidRPr="0043462D" w:rsidRDefault="00237C42" w:rsidP="00237C42">
            <w:pPr>
              <w:pStyle w:val="ListParagraph"/>
              <w:numPr>
                <w:ilvl w:val="0"/>
                <w:numId w:val="60"/>
              </w:numPr>
              <w:spacing w:before="80" w:after="80"/>
              <w:rPr>
                <w:rFonts w:cs="Arial"/>
                <w:color w:val="000000" w:themeColor="text1"/>
                <w:szCs w:val="20"/>
              </w:rPr>
            </w:pPr>
            <w:r w:rsidRPr="009A7005">
              <w:rPr>
                <w:rFonts w:cs="Arial"/>
                <w:color w:val="000000" w:themeColor="text1"/>
                <w:szCs w:val="20"/>
                <w:lang w:val="en-US"/>
              </w:rPr>
              <w:t>List the different data types (</w:t>
            </w:r>
            <w:r w:rsidRPr="0043462D">
              <w:rPr>
                <w:rFonts w:cs="Arial"/>
                <w:b/>
                <w:bCs/>
                <w:color w:val="000000" w:themeColor="text1"/>
                <w:szCs w:val="20"/>
                <w:lang w:val="en-US"/>
              </w:rPr>
              <w:t>at least THREE</w:t>
            </w:r>
            <w:r w:rsidRPr="009A7005">
              <w:rPr>
                <w:rFonts w:cs="Arial"/>
                <w:color w:val="000000" w:themeColor="text1"/>
                <w:szCs w:val="20"/>
                <w:lang w:val="en-US"/>
              </w:rPr>
              <w:t>) required used by your selected noSQL database in your application</w:t>
            </w:r>
            <w:r>
              <w:rPr>
                <w:rFonts w:cs="Arial"/>
                <w:color w:val="000000" w:themeColor="text1"/>
                <w:szCs w:val="20"/>
                <w:lang w:val="en-US"/>
              </w:rPr>
              <w:t>.</w:t>
            </w:r>
          </w:p>
          <w:p w14:paraId="0750F6F7" w14:textId="77777777" w:rsidR="00237C42" w:rsidRDefault="00237C42" w:rsidP="000A28B0">
            <w:pPr>
              <w:pStyle w:val="ListParagraph"/>
              <w:spacing w:before="80" w:after="80"/>
              <w:ind w:left="720"/>
              <w:rPr>
                <w:rFonts w:cs="Arial"/>
                <w:color w:val="000000" w:themeColor="text1"/>
                <w:szCs w:val="20"/>
                <w:lang w:val="en-US"/>
              </w:rPr>
            </w:pPr>
          </w:p>
          <w:p w14:paraId="481F1B0D" w14:textId="77777777" w:rsidR="00237C42" w:rsidRPr="0043462D" w:rsidRDefault="00237C42" w:rsidP="000A28B0">
            <w:pPr>
              <w:pStyle w:val="ListParagraph"/>
              <w:spacing w:before="80" w:after="80"/>
              <w:ind w:left="720"/>
              <w:rPr>
                <w:rFonts w:cs="Arial"/>
                <w:color w:val="000000" w:themeColor="text1"/>
                <w:szCs w:val="20"/>
              </w:rPr>
            </w:pPr>
            <w:r w:rsidRPr="00323D7A">
              <w:rPr>
                <w:rFonts w:cs="Arial"/>
                <w:color w:val="000000" w:themeColor="text1"/>
                <w:szCs w:val="20"/>
                <w:lang w:val="en-US"/>
              </w:rPr>
              <w:t>Confirm the overall data structure of your database by providing a Firestore database design diagram.</w:t>
            </w:r>
          </w:p>
        </w:tc>
        <w:tc>
          <w:tcPr>
            <w:tcW w:w="4950" w:type="dxa"/>
            <w:gridSpan w:val="4"/>
            <w:shd w:val="clear" w:color="auto" w:fill="FEFFFF" w:themeFill="background1"/>
          </w:tcPr>
          <w:p w14:paraId="6C5D99D6" w14:textId="77777777" w:rsidR="00237C42" w:rsidRDefault="00237C42" w:rsidP="000A28B0">
            <w:pPr>
              <w:spacing w:before="80" w:after="80"/>
              <w:rPr>
                <w:i/>
                <w:color w:val="7F7F7F" w:themeColor="text1" w:themeTint="80"/>
                <w:szCs w:val="20"/>
              </w:rPr>
            </w:pPr>
            <w:r>
              <w:rPr>
                <w:i/>
                <w:color w:val="7F7F7F" w:themeColor="text1" w:themeTint="80"/>
                <w:szCs w:val="20"/>
              </w:rPr>
              <w:t>&lt; List of applicable Firestore database data types &gt;</w:t>
            </w:r>
          </w:p>
          <w:p w14:paraId="5DE397F5" w14:textId="77777777" w:rsidR="00237C42" w:rsidRDefault="00237C42" w:rsidP="000A28B0">
            <w:pPr>
              <w:pStyle w:val="BodyA"/>
              <w:spacing w:before="80" w:after="80"/>
              <w:rPr>
                <w:bCs/>
                <w:i/>
                <w:color w:val="7F7F7F" w:themeColor="text1" w:themeTint="80"/>
                <w:sz w:val="20"/>
                <w:szCs w:val="20"/>
              </w:rPr>
            </w:pPr>
          </w:p>
          <w:p w14:paraId="7F497D86" w14:textId="77777777" w:rsidR="00237C42" w:rsidRPr="0043462D" w:rsidRDefault="00237C42" w:rsidP="000A28B0">
            <w:pPr>
              <w:spacing w:before="80" w:after="80"/>
              <w:rPr>
                <w:i/>
                <w:color w:val="7F7F7F" w:themeColor="text1" w:themeTint="80"/>
                <w:szCs w:val="20"/>
              </w:rPr>
            </w:pPr>
          </w:p>
        </w:tc>
      </w:tr>
      <w:tr w:rsidR="00237C42" w:rsidRPr="009765C2" w14:paraId="15259851" w14:textId="77777777" w:rsidTr="00DA0DE9">
        <w:trPr>
          <w:trHeight w:val="1618"/>
        </w:trPr>
        <w:tc>
          <w:tcPr>
            <w:tcW w:w="5398" w:type="dxa"/>
            <w:gridSpan w:val="3"/>
            <w:shd w:val="clear" w:color="auto" w:fill="FEFFFF" w:themeFill="background1"/>
          </w:tcPr>
          <w:p w14:paraId="522A4FAA" w14:textId="77777777" w:rsidR="00237C42" w:rsidRDefault="00237C42" w:rsidP="00237C42">
            <w:pPr>
              <w:pStyle w:val="ListParagraph"/>
              <w:numPr>
                <w:ilvl w:val="0"/>
                <w:numId w:val="60"/>
              </w:numPr>
              <w:spacing w:before="80" w:after="80"/>
              <w:rPr>
                <w:rFonts w:cs="Arial"/>
                <w:color w:val="000000" w:themeColor="text1"/>
                <w:szCs w:val="20"/>
              </w:rPr>
            </w:pPr>
            <w:r w:rsidRPr="009A7005">
              <w:rPr>
                <w:rFonts w:cs="Arial"/>
                <w:color w:val="000000" w:themeColor="text1"/>
                <w:szCs w:val="20"/>
              </w:rPr>
              <w:t>Confirm the TWO areas in your database where raw data is stored</w:t>
            </w:r>
            <w:r>
              <w:rPr>
                <w:rFonts w:cs="Arial"/>
                <w:color w:val="000000" w:themeColor="text1"/>
                <w:szCs w:val="20"/>
              </w:rPr>
              <w:t>.</w:t>
            </w:r>
          </w:p>
          <w:p w14:paraId="3C3F06AC" w14:textId="77777777" w:rsidR="00237C42" w:rsidRDefault="00237C42" w:rsidP="000A28B0">
            <w:pPr>
              <w:pStyle w:val="ListParagraph"/>
              <w:spacing w:before="80" w:after="80"/>
              <w:ind w:left="720"/>
              <w:rPr>
                <w:rFonts w:cs="Arial"/>
                <w:color w:val="000000" w:themeColor="text1"/>
                <w:szCs w:val="20"/>
              </w:rPr>
            </w:pPr>
          </w:p>
          <w:p w14:paraId="58EFCD20" w14:textId="77777777" w:rsidR="00237C42" w:rsidRPr="009A7005" w:rsidRDefault="00237C42" w:rsidP="000A28B0">
            <w:pPr>
              <w:pStyle w:val="ListParagraph"/>
              <w:spacing w:before="80" w:after="80"/>
              <w:ind w:left="720"/>
              <w:rPr>
                <w:rFonts w:cs="Arial"/>
                <w:color w:val="000000" w:themeColor="text1"/>
                <w:szCs w:val="20"/>
              </w:rPr>
            </w:pPr>
            <w:r>
              <w:rPr>
                <w:rFonts w:cs="Arial"/>
                <w:color w:val="000000" w:themeColor="text1"/>
                <w:szCs w:val="20"/>
              </w:rPr>
              <w:t>(</w:t>
            </w:r>
            <w:r w:rsidRPr="009A7005">
              <w:rPr>
                <w:rFonts w:cs="Arial"/>
                <w:i/>
                <w:color w:val="000000" w:themeColor="text1"/>
                <w:szCs w:val="20"/>
              </w:rPr>
              <w:t xml:space="preserve">Provide ONE screenshot of </w:t>
            </w:r>
            <w:r w:rsidRPr="00EF5CB6">
              <w:rPr>
                <w:rFonts w:cs="Arial"/>
                <w:b/>
                <w:i/>
                <w:color w:val="000000" w:themeColor="text1"/>
                <w:szCs w:val="20"/>
              </w:rPr>
              <w:t>each</w:t>
            </w:r>
            <w:r w:rsidRPr="009A7005">
              <w:rPr>
                <w:rFonts w:cs="Arial"/>
                <w:i/>
                <w:color w:val="000000" w:themeColor="text1"/>
                <w:szCs w:val="20"/>
              </w:rPr>
              <w:t xml:space="preserve"> storage area with posted data in each</w:t>
            </w:r>
            <w:r>
              <w:rPr>
                <w:rFonts w:cs="Arial"/>
                <w:color w:val="000000" w:themeColor="text1"/>
                <w:szCs w:val="20"/>
              </w:rPr>
              <w:t>)</w:t>
            </w:r>
          </w:p>
        </w:tc>
        <w:tc>
          <w:tcPr>
            <w:tcW w:w="4950" w:type="dxa"/>
            <w:gridSpan w:val="4"/>
            <w:shd w:val="clear" w:color="auto" w:fill="FEFFFF" w:themeFill="background1"/>
          </w:tcPr>
          <w:p w14:paraId="029D19E6" w14:textId="77777777" w:rsidR="00237C42" w:rsidRDefault="00237C42" w:rsidP="000A28B0">
            <w:pPr>
              <w:spacing w:before="80" w:after="80"/>
              <w:rPr>
                <w:i/>
                <w:color w:val="7F7F7F" w:themeColor="text1" w:themeTint="80"/>
                <w:szCs w:val="20"/>
              </w:rPr>
            </w:pPr>
            <w:r>
              <w:rPr>
                <w:i/>
                <w:color w:val="7F7F7F" w:themeColor="text1" w:themeTint="80"/>
                <w:szCs w:val="20"/>
              </w:rPr>
              <w:t>&lt; TWO screenshots of the TWO storage areas &gt;</w:t>
            </w:r>
          </w:p>
          <w:p w14:paraId="5FF734CA" w14:textId="77777777" w:rsidR="00237C42" w:rsidRDefault="00237C42" w:rsidP="000A28B0">
            <w:pPr>
              <w:spacing w:before="80" w:after="80"/>
              <w:rPr>
                <w:bCs/>
                <w:i/>
                <w:color w:val="7F7F7F" w:themeColor="text1" w:themeTint="80"/>
                <w:szCs w:val="20"/>
              </w:rPr>
            </w:pPr>
          </w:p>
          <w:p w14:paraId="29B117FB" w14:textId="77777777" w:rsidR="00237C42" w:rsidRDefault="00237C42" w:rsidP="000A28B0">
            <w:pPr>
              <w:spacing w:before="80" w:after="80"/>
              <w:rPr>
                <w:i/>
                <w:color w:val="7F7F7F" w:themeColor="text1" w:themeTint="80"/>
                <w:szCs w:val="20"/>
              </w:rPr>
            </w:pPr>
          </w:p>
          <w:p w14:paraId="09F1C690" w14:textId="77777777" w:rsidR="00237C42" w:rsidRDefault="00237C42" w:rsidP="000A28B0">
            <w:pPr>
              <w:spacing w:before="80" w:after="80"/>
              <w:rPr>
                <w:i/>
                <w:color w:val="7F7F7F" w:themeColor="text1" w:themeTint="80"/>
                <w:szCs w:val="20"/>
              </w:rPr>
            </w:pPr>
          </w:p>
          <w:p w14:paraId="1B5B35A4" w14:textId="77777777" w:rsidR="00237C42" w:rsidRPr="00EF5CB6" w:rsidRDefault="00237C42" w:rsidP="000A28B0">
            <w:pPr>
              <w:spacing w:before="80" w:after="80"/>
              <w:rPr>
                <w:i/>
                <w:color w:val="7F7F7F" w:themeColor="text1" w:themeTint="80"/>
                <w:szCs w:val="20"/>
              </w:rPr>
            </w:pPr>
          </w:p>
        </w:tc>
      </w:tr>
      <w:tr w:rsidR="00237C42" w:rsidRPr="009765C2" w14:paraId="6737E8A9" w14:textId="77777777" w:rsidTr="00DA0DE9">
        <w:trPr>
          <w:trHeight w:val="416"/>
        </w:trPr>
        <w:tc>
          <w:tcPr>
            <w:tcW w:w="5398" w:type="dxa"/>
            <w:gridSpan w:val="3"/>
            <w:shd w:val="clear" w:color="auto" w:fill="FEFFFF" w:themeFill="background1"/>
          </w:tcPr>
          <w:p w14:paraId="5E5116B1" w14:textId="77777777" w:rsidR="00237C42" w:rsidRPr="009A7005" w:rsidRDefault="00237C42" w:rsidP="00237C42">
            <w:pPr>
              <w:pStyle w:val="ListParagraph"/>
              <w:numPr>
                <w:ilvl w:val="0"/>
                <w:numId w:val="60"/>
              </w:numPr>
              <w:spacing w:before="80" w:after="80"/>
              <w:rPr>
                <w:rFonts w:eastAsia="Times New Roman" w:cs="Arial"/>
                <w:color w:val="000000" w:themeColor="text1"/>
                <w:szCs w:val="20"/>
              </w:rPr>
            </w:pPr>
            <w:r w:rsidRPr="009A7005">
              <w:rPr>
                <w:rFonts w:cs="Arial"/>
                <w:color w:val="000000" w:themeColor="text1"/>
                <w:szCs w:val="20"/>
              </w:rPr>
              <w:t>Create a database partition, provide a screenshot the database that includes the different partition “keys” (</w:t>
            </w:r>
            <w:r w:rsidRPr="009A7005">
              <w:rPr>
                <w:rFonts w:cs="Arial"/>
                <w:i/>
                <w:color w:val="000000" w:themeColor="text1"/>
                <w:szCs w:val="20"/>
              </w:rPr>
              <w:t>i.e. collection names</w:t>
            </w:r>
            <w:r w:rsidRPr="009A7005">
              <w:rPr>
                <w:rFonts w:cs="Arial"/>
                <w:color w:val="000000" w:themeColor="text1"/>
                <w:szCs w:val="20"/>
              </w:rPr>
              <w:t>) and determine whether it is a “partition” or a “shard”</w:t>
            </w:r>
          </w:p>
        </w:tc>
        <w:tc>
          <w:tcPr>
            <w:tcW w:w="4950" w:type="dxa"/>
            <w:gridSpan w:val="4"/>
            <w:shd w:val="clear" w:color="auto" w:fill="FEFFFF" w:themeFill="background1"/>
          </w:tcPr>
          <w:p w14:paraId="67E07823" w14:textId="77777777" w:rsidR="00237C42" w:rsidRDefault="00237C42" w:rsidP="000A28B0">
            <w:pPr>
              <w:spacing w:before="80" w:after="80"/>
              <w:rPr>
                <w:i/>
                <w:color w:val="7F7F7F" w:themeColor="text1" w:themeTint="80"/>
                <w:szCs w:val="20"/>
              </w:rPr>
            </w:pPr>
            <w:r>
              <w:rPr>
                <w:i/>
                <w:color w:val="7F7F7F" w:themeColor="text1" w:themeTint="80"/>
                <w:szCs w:val="20"/>
              </w:rPr>
              <w:t>&lt; Screenshots of database partition showing partition key names (“collection name”) &gt;</w:t>
            </w:r>
          </w:p>
          <w:p w14:paraId="296DCFE0" w14:textId="77777777" w:rsidR="00237C42" w:rsidRDefault="00237C42" w:rsidP="000A28B0">
            <w:pPr>
              <w:spacing w:before="80" w:after="80"/>
              <w:rPr>
                <w:bCs/>
                <w:i/>
                <w:color w:val="7F7F7F" w:themeColor="text1" w:themeTint="80"/>
                <w:szCs w:val="20"/>
              </w:rPr>
            </w:pPr>
          </w:p>
          <w:p w14:paraId="74CC9332" w14:textId="77777777" w:rsidR="00237C42" w:rsidRPr="009765C2" w:rsidRDefault="00237C42" w:rsidP="000A28B0">
            <w:pPr>
              <w:spacing w:before="80" w:after="80"/>
              <w:rPr>
                <w:bCs/>
                <w:i/>
                <w:color w:val="7F7F7F" w:themeColor="text1" w:themeTint="80"/>
                <w:szCs w:val="20"/>
              </w:rPr>
            </w:pPr>
          </w:p>
        </w:tc>
      </w:tr>
      <w:tr w:rsidR="00237C42" w:rsidRPr="009765C2" w14:paraId="301478E4" w14:textId="77777777" w:rsidTr="00DA0DE9">
        <w:trPr>
          <w:trHeight w:val="416"/>
        </w:trPr>
        <w:tc>
          <w:tcPr>
            <w:tcW w:w="5398" w:type="dxa"/>
            <w:gridSpan w:val="3"/>
            <w:shd w:val="clear" w:color="auto" w:fill="FEFFFF" w:themeFill="background1"/>
          </w:tcPr>
          <w:p w14:paraId="66E59334" w14:textId="77777777" w:rsidR="00237C42" w:rsidRPr="00C35458" w:rsidRDefault="00237C42" w:rsidP="00237C42">
            <w:pPr>
              <w:pStyle w:val="ListParagraph"/>
              <w:numPr>
                <w:ilvl w:val="0"/>
                <w:numId w:val="60"/>
              </w:numPr>
              <w:spacing w:before="80" w:after="80"/>
              <w:rPr>
                <w:rFonts w:eastAsia="Times New Roman" w:cs="Arial"/>
                <w:color w:val="000000" w:themeColor="text1"/>
                <w:szCs w:val="20"/>
                <w:lang w:val="en-US"/>
              </w:rPr>
            </w:pPr>
            <w:r w:rsidRPr="009A7005">
              <w:rPr>
                <w:rFonts w:cs="Arial"/>
                <w:color w:val="000000" w:themeColor="text1"/>
                <w:szCs w:val="20"/>
              </w:rPr>
              <w:t>Comment on the estimated distribution of data between the partitions (</w:t>
            </w:r>
            <w:r w:rsidRPr="003D5574">
              <w:rPr>
                <w:rFonts w:cs="Arial"/>
                <w:i/>
                <w:color w:val="000000" w:themeColor="text1"/>
                <w:szCs w:val="20"/>
              </w:rPr>
              <w:t>i.e.</w:t>
            </w:r>
            <w:r w:rsidRPr="009A7005">
              <w:rPr>
                <w:rFonts w:cs="Arial"/>
                <w:color w:val="000000" w:themeColor="text1"/>
                <w:szCs w:val="20"/>
              </w:rPr>
              <w:t xml:space="preserve"> “</w:t>
            </w:r>
            <w:r w:rsidRPr="009A7005">
              <w:rPr>
                <w:rFonts w:cs="Arial"/>
                <w:i/>
                <w:color w:val="000000" w:themeColor="text1"/>
                <w:szCs w:val="20"/>
              </w:rPr>
              <w:t>at least 40% of all application data is in # collection, etc.</w:t>
            </w:r>
            <w:r w:rsidRPr="009A7005">
              <w:rPr>
                <w:rFonts w:cs="Arial"/>
                <w:color w:val="000000" w:themeColor="text1"/>
                <w:szCs w:val="20"/>
              </w:rPr>
              <w:t>”)</w:t>
            </w:r>
          </w:p>
          <w:p w14:paraId="104D1CBE" w14:textId="77777777" w:rsidR="00237C42" w:rsidRDefault="00237C42" w:rsidP="000A28B0">
            <w:pPr>
              <w:pStyle w:val="ListParagraph"/>
              <w:spacing w:before="80" w:after="80"/>
              <w:ind w:left="720"/>
              <w:rPr>
                <w:rFonts w:eastAsia="Times New Roman" w:cs="Arial"/>
                <w:color w:val="000000" w:themeColor="text1"/>
                <w:szCs w:val="20"/>
                <w:lang w:val="en-US"/>
              </w:rPr>
            </w:pPr>
          </w:p>
          <w:p w14:paraId="7954593F" w14:textId="77777777" w:rsidR="00237C42" w:rsidRPr="009A7005" w:rsidRDefault="00237C42" w:rsidP="000A28B0">
            <w:pPr>
              <w:pStyle w:val="ListParagraph"/>
              <w:spacing w:before="80" w:after="80"/>
              <w:ind w:left="720"/>
              <w:rPr>
                <w:rFonts w:eastAsia="Times New Roman" w:cs="Arial"/>
                <w:color w:val="000000" w:themeColor="text1"/>
                <w:szCs w:val="20"/>
                <w:lang w:val="en-US"/>
              </w:rPr>
            </w:pPr>
            <w:r>
              <w:rPr>
                <w:rFonts w:eastAsia="Times New Roman" w:cs="Arial"/>
                <w:color w:val="000000" w:themeColor="text1"/>
                <w:szCs w:val="20"/>
                <w:lang w:val="en-US"/>
              </w:rPr>
              <w:t>(</w:t>
            </w:r>
            <w:r w:rsidRPr="00C35458">
              <w:rPr>
                <w:rFonts w:eastAsia="Times New Roman" w:cs="Arial"/>
                <w:i/>
                <w:color w:val="000000" w:themeColor="text1"/>
                <w:szCs w:val="20"/>
                <w:lang w:val="en-US"/>
              </w:rPr>
              <w:t xml:space="preserve">Minimum </w:t>
            </w:r>
            <w:r w:rsidRPr="00C35458">
              <w:rPr>
                <w:rFonts w:cs="Arial"/>
                <w:i/>
                <w:color w:val="000000" w:themeColor="text1"/>
                <w:szCs w:val="20"/>
              </w:rPr>
              <w:t>ONE sentence</w:t>
            </w:r>
            <w:r>
              <w:rPr>
                <w:rFonts w:cs="Arial"/>
                <w:color w:val="000000" w:themeColor="text1"/>
                <w:szCs w:val="20"/>
              </w:rPr>
              <w:t>)</w:t>
            </w:r>
          </w:p>
        </w:tc>
        <w:tc>
          <w:tcPr>
            <w:tcW w:w="4950" w:type="dxa"/>
            <w:gridSpan w:val="4"/>
            <w:shd w:val="clear" w:color="auto" w:fill="FEFFFF" w:themeFill="background1"/>
          </w:tcPr>
          <w:p w14:paraId="33F0B6E1" w14:textId="77777777" w:rsidR="00237C42" w:rsidRDefault="00237C42" w:rsidP="000A28B0">
            <w:pPr>
              <w:spacing w:before="80" w:after="80"/>
              <w:rPr>
                <w:i/>
                <w:color w:val="7F7F7F" w:themeColor="text1" w:themeTint="80"/>
                <w:szCs w:val="20"/>
              </w:rPr>
            </w:pPr>
            <w:r>
              <w:rPr>
                <w:i/>
                <w:color w:val="7F7F7F" w:themeColor="text1" w:themeTint="80"/>
                <w:szCs w:val="20"/>
              </w:rPr>
              <w:t>&lt; Screenshots of database partition showing partition key names (“collection name”) &gt;</w:t>
            </w:r>
          </w:p>
          <w:p w14:paraId="34A4AC48" w14:textId="77777777" w:rsidR="00237C42" w:rsidRDefault="00237C42" w:rsidP="000A28B0">
            <w:pPr>
              <w:spacing w:before="80" w:after="80"/>
              <w:rPr>
                <w:bCs/>
                <w:i/>
                <w:color w:val="7F7F7F" w:themeColor="text1" w:themeTint="80"/>
                <w:szCs w:val="20"/>
              </w:rPr>
            </w:pPr>
          </w:p>
          <w:p w14:paraId="2C721821" w14:textId="77777777" w:rsidR="00237C42" w:rsidRPr="00EF5CB6" w:rsidRDefault="00237C42" w:rsidP="000A28B0">
            <w:pPr>
              <w:spacing w:before="80" w:after="80"/>
              <w:rPr>
                <w:b/>
                <w:i/>
                <w:color w:val="7F7F7F" w:themeColor="text1" w:themeTint="80"/>
                <w:szCs w:val="20"/>
              </w:rPr>
            </w:pPr>
          </w:p>
        </w:tc>
      </w:tr>
      <w:tr w:rsidR="00237C42" w14:paraId="03C7B124" w14:textId="77777777" w:rsidTr="00DA0DE9">
        <w:trPr>
          <w:trHeight w:val="884"/>
        </w:trPr>
        <w:tc>
          <w:tcPr>
            <w:tcW w:w="10348" w:type="dxa"/>
            <w:gridSpan w:val="7"/>
            <w:shd w:val="clear" w:color="auto" w:fill="7F7F7F" w:themeFill="text1" w:themeFillTint="80"/>
            <w:vAlign w:val="center"/>
          </w:tcPr>
          <w:p w14:paraId="1C6E8092" w14:textId="77777777" w:rsidR="00237C42" w:rsidRDefault="00237C42" w:rsidP="000A28B0">
            <w:pPr>
              <w:spacing w:before="80" w:after="80"/>
              <w:rPr>
                <w:rFonts w:cs="Arial"/>
                <w:color w:val="FEFFFF" w:themeColor="background1"/>
                <w:szCs w:val="20"/>
              </w:rPr>
            </w:pPr>
            <w:r>
              <w:rPr>
                <w:rFonts w:cs="Arial"/>
                <w:b/>
                <w:color w:val="FEFFFF" w:themeColor="background1"/>
                <w:szCs w:val="20"/>
              </w:rPr>
              <w:br/>
            </w:r>
            <w:r w:rsidRPr="00550C32">
              <w:rPr>
                <w:rFonts w:cs="Arial"/>
                <w:b/>
                <w:color w:val="FEFFFF" w:themeColor="background1"/>
                <w:szCs w:val="20"/>
              </w:rPr>
              <w:t>Approval and Feedback</w:t>
            </w:r>
            <w:r w:rsidRPr="00550C32">
              <w:rPr>
                <w:rFonts w:cs="Arial"/>
                <w:b/>
                <w:color w:val="FEFFFF" w:themeColor="background1"/>
                <w:szCs w:val="20"/>
              </w:rPr>
              <w:br/>
            </w:r>
            <w:r>
              <w:rPr>
                <w:rFonts w:cs="Arial"/>
                <w:color w:val="FEFFFF" w:themeColor="background1"/>
                <w:szCs w:val="20"/>
              </w:rPr>
              <w:t xml:space="preserve">After you have finished planning the database design, obtain approval from the assessor </w:t>
            </w:r>
          </w:p>
          <w:p w14:paraId="56472E4A" w14:textId="77777777" w:rsidR="00237C42" w:rsidRDefault="00237C42" w:rsidP="000A28B0">
            <w:pPr>
              <w:spacing w:before="80" w:after="80"/>
              <w:rPr>
                <w:i/>
                <w:color w:val="7F7F7F" w:themeColor="text1" w:themeTint="80"/>
                <w:szCs w:val="20"/>
              </w:rPr>
            </w:pPr>
          </w:p>
        </w:tc>
      </w:tr>
      <w:tr w:rsidR="00237C42" w14:paraId="2F5CCB06" w14:textId="77777777" w:rsidTr="00DA0DE9">
        <w:trPr>
          <w:trHeight w:val="416"/>
        </w:trPr>
        <w:tc>
          <w:tcPr>
            <w:tcW w:w="8792" w:type="dxa"/>
            <w:gridSpan w:val="5"/>
            <w:shd w:val="clear" w:color="auto" w:fill="D8D8D9" w:themeFill="accent1" w:themeFillTint="33"/>
            <w:vAlign w:val="center"/>
          </w:tcPr>
          <w:p w14:paraId="1EE366E8" w14:textId="77777777" w:rsidR="00237C42" w:rsidRDefault="00237C42" w:rsidP="000A28B0">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47" w:type="dxa"/>
            <w:shd w:val="clear" w:color="auto" w:fill="D8D8D9" w:themeFill="accent1" w:themeFillTint="33"/>
            <w:vAlign w:val="center"/>
          </w:tcPr>
          <w:p w14:paraId="14EF87EF"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Yes</w:t>
            </w:r>
          </w:p>
        </w:tc>
        <w:tc>
          <w:tcPr>
            <w:tcW w:w="709" w:type="dxa"/>
            <w:shd w:val="clear" w:color="auto" w:fill="D8D8D9" w:themeFill="accent1" w:themeFillTint="33"/>
            <w:vAlign w:val="center"/>
          </w:tcPr>
          <w:p w14:paraId="443E9166"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No</w:t>
            </w:r>
          </w:p>
        </w:tc>
      </w:tr>
      <w:tr w:rsidR="00237C42" w14:paraId="5B087CAB" w14:textId="77777777" w:rsidTr="00DA0DE9">
        <w:trPr>
          <w:trHeight w:val="457"/>
        </w:trPr>
        <w:tc>
          <w:tcPr>
            <w:tcW w:w="8792" w:type="dxa"/>
            <w:gridSpan w:val="5"/>
            <w:shd w:val="clear" w:color="auto" w:fill="FEFFFF" w:themeFill="background1"/>
            <w:vAlign w:val="center"/>
          </w:tcPr>
          <w:p w14:paraId="15E57E46" w14:textId="77777777" w:rsidR="00237C42" w:rsidRDefault="00237C42" w:rsidP="000A28B0">
            <w:pPr>
              <w:spacing w:before="80" w:after="80"/>
              <w:rPr>
                <w:i/>
                <w:color w:val="7F7F7F" w:themeColor="text1" w:themeTint="80"/>
                <w:szCs w:val="20"/>
              </w:rPr>
            </w:pPr>
            <w:r>
              <w:rPr>
                <w:rFonts w:cs="Arial"/>
                <w:color w:val="000000" w:themeColor="text1"/>
              </w:rPr>
              <w:t>8. L</w:t>
            </w:r>
            <w:r w:rsidRPr="00261323">
              <w:rPr>
                <w:rFonts w:cs="Arial"/>
                <w:color w:val="000000" w:themeColor="text1"/>
                <w:lang w:val="en-US"/>
              </w:rPr>
              <w:t>earner has confirmed approval of database design &amp; supporting documentation with assessor</w:t>
            </w:r>
          </w:p>
        </w:tc>
        <w:tc>
          <w:tcPr>
            <w:tcW w:w="847" w:type="dxa"/>
            <w:shd w:val="clear" w:color="auto" w:fill="FEFFFF" w:themeFill="background1"/>
          </w:tcPr>
          <w:p w14:paraId="2029F5C9"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c>
          <w:tcPr>
            <w:tcW w:w="709" w:type="dxa"/>
            <w:shd w:val="clear" w:color="auto" w:fill="FEFFFF" w:themeFill="background1"/>
          </w:tcPr>
          <w:p w14:paraId="04C6D5E6"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r>
      <w:tr w:rsidR="00237C42" w14:paraId="16DF62EC" w14:textId="77777777" w:rsidTr="00DA0DE9">
        <w:trPr>
          <w:trHeight w:val="416"/>
        </w:trPr>
        <w:tc>
          <w:tcPr>
            <w:tcW w:w="1782" w:type="dxa"/>
            <w:shd w:val="clear" w:color="auto" w:fill="FEFFFF" w:themeFill="background1"/>
            <w:vAlign w:val="center"/>
          </w:tcPr>
          <w:p w14:paraId="6FA39B16" w14:textId="77777777" w:rsidR="00237C42" w:rsidRDefault="00237C42" w:rsidP="000A28B0">
            <w:pPr>
              <w:spacing w:before="80" w:after="80"/>
              <w:rPr>
                <w:i/>
                <w:color w:val="7F7F7F" w:themeColor="text1" w:themeTint="80"/>
                <w:szCs w:val="20"/>
              </w:rPr>
            </w:pPr>
            <w:r>
              <w:rPr>
                <w:rFonts w:cs="Arial"/>
                <w:b/>
                <w:szCs w:val="20"/>
              </w:rPr>
              <w:t>Assessor Name</w:t>
            </w:r>
          </w:p>
        </w:tc>
        <w:tc>
          <w:tcPr>
            <w:tcW w:w="1779" w:type="dxa"/>
            <w:shd w:val="clear" w:color="auto" w:fill="FEFFFF" w:themeFill="background1"/>
            <w:vAlign w:val="center"/>
          </w:tcPr>
          <w:p w14:paraId="72819B91" w14:textId="77777777" w:rsidR="00237C42" w:rsidRDefault="00237C42" w:rsidP="000A28B0">
            <w:pPr>
              <w:spacing w:before="80" w:after="80"/>
              <w:rPr>
                <w:i/>
                <w:color w:val="7F7F7F" w:themeColor="text1" w:themeTint="80"/>
                <w:szCs w:val="20"/>
              </w:rPr>
            </w:pPr>
            <w:r>
              <w:rPr>
                <w:i/>
                <w:color w:val="7F7F7F" w:themeColor="text1" w:themeTint="80"/>
              </w:rPr>
              <w:t>Alex Bicknell</w:t>
            </w:r>
          </w:p>
        </w:tc>
        <w:tc>
          <w:tcPr>
            <w:tcW w:w="1837" w:type="dxa"/>
            <w:shd w:val="clear" w:color="auto" w:fill="FEFFFF" w:themeFill="background1"/>
            <w:vAlign w:val="center"/>
          </w:tcPr>
          <w:p w14:paraId="7139FE30" w14:textId="77777777" w:rsidR="00237C42" w:rsidRDefault="00237C42" w:rsidP="000A28B0">
            <w:pPr>
              <w:spacing w:before="80" w:after="80"/>
              <w:rPr>
                <w:i/>
                <w:color w:val="7F7F7F" w:themeColor="text1" w:themeTint="80"/>
                <w:szCs w:val="20"/>
              </w:rPr>
            </w:pPr>
            <w:r>
              <w:rPr>
                <w:rFonts w:cs="Arial"/>
                <w:b/>
                <w:szCs w:val="20"/>
              </w:rPr>
              <w:t xml:space="preserve">Assessor </w:t>
            </w:r>
            <w:r>
              <w:rPr>
                <w:rFonts w:cs="Arial"/>
                <w:b/>
              </w:rPr>
              <w:t>Signature</w:t>
            </w:r>
          </w:p>
        </w:tc>
        <w:tc>
          <w:tcPr>
            <w:tcW w:w="1781" w:type="dxa"/>
            <w:shd w:val="clear" w:color="auto" w:fill="FEFFFF" w:themeFill="background1"/>
            <w:vAlign w:val="center"/>
          </w:tcPr>
          <w:p w14:paraId="58D962A9" w14:textId="77777777" w:rsidR="00237C42" w:rsidRDefault="00237C42" w:rsidP="000A28B0">
            <w:pPr>
              <w:spacing w:before="80" w:after="80"/>
              <w:rPr>
                <w:i/>
                <w:color w:val="7F7F7F" w:themeColor="text1" w:themeTint="80"/>
                <w:szCs w:val="20"/>
              </w:rPr>
            </w:pPr>
            <w:r>
              <w:rPr>
                <w:i/>
                <w:color w:val="7F7F7F" w:themeColor="text1" w:themeTint="80"/>
              </w:rPr>
              <w:t>Signature</w:t>
            </w:r>
          </w:p>
        </w:tc>
        <w:tc>
          <w:tcPr>
            <w:tcW w:w="1613" w:type="dxa"/>
            <w:shd w:val="clear" w:color="auto" w:fill="FEFFFF" w:themeFill="background1"/>
            <w:vAlign w:val="center"/>
          </w:tcPr>
          <w:p w14:paraId="26AAC48A" w14:textId="77777777" w:rsidR="00237C42" w:rsidRDefault="00237C42" w:rsidP="000A28B0">
            <w:pPr>
              <w:spacing w:before="80" w:after="80"/>
              <w:rPr>
                <w:i/>
                <w:color w:val="7F7F7F" w:themeColor="text1" w:themeTint="80"/>
                <w:szCs w:val="20"/>
              </w:rPr>
            </w:pPr>
            <w:r>
              <w:rPr>
                <w:rFonts w:cs="Arial"/>
                <w:b/>
              </w:rPr>
              <w:t>Da</w:t>
            </w:r>
            <w:r w:rsidRPr="00EB78D9">
              <w:rPr>
                <w:rFonts w:cs="Arial"/>
                <w:b/>
              </w:rPr>
              <w:t>te</w:t>
            </w:r>
          </w:p>
        </w:tc>
        <w:tc>
          <w:tcPr>
            <w:tcW w:w="1556" w:type="dxa"/>
            <w:gridSpan w:val="2"/>
            <w:shd w:val="clear" w:color="auto" w:fill="FEFFFF" w:themeFill="background1"/>
            <w:vAlign w:val="center"/>
          </w:tcPr>
          <w:p w14:paraId="00429F21" w14:textId="77777777" w:rsidR="00237C42" w:rsidRDefault="00237C42" w:rsidP="000A28B0">
            <w:pPr>
              <w:spacing w:before="80" w:after="80"/>
              <w:rPr>
                <w:i/>
                <w:color w:val="7F7F7F" w:themeColor="text1" w:themeTint="80"/>
                <w:szCs w:val="20"/>
              </w:rPr>
            </w:pPr>
            <w:r>
              <w:rPr>
                <w:i/>
                <w:color w:val="7F7F7F" w:themeColor="text1" w:themeTint="80"/>
              </w:rPr>
              <w:t>Insert date</w:t>
            </w:r>
          </w:p>
        </w:tc>
      </w:tr>
    </w:tbl>
    <w:p w14:paraId="12E2B87A" w14:textId="77777777" w:rsidR="00237C42" w:rsidRDefault="00237C42" w:rsidP="00237C42"/>
    <w:p w14:paraId="1ECBDFC5" w14:textId="77777777" w:rsidR="00237C42" w:rsidRDefault="00237C42" w:rsidP="00237C42"/>
    <w:p w14:paraId="06665904" w14:textId="77777777" w:rsidR="00DA0DE9" w:rsidRDefault="00DA0DE9" w:rsidP="00237C42"/>
    <w:p w14:paraId="66C26918" w14:textId="77777777" w:rsidR="00DA0DE9" w:rsidRDefault="00DA0DE9" w:rsidP="00237C42"/>
    <w:p w14:paraId="72082E64" w14:textId="77777777" w:rsidR="00DA0DE9" w:rsidRDefault="00DA0DE9" w:rsidP="00237C42"/>
    <w:tbl>
      <w:tblPr>
        <w:tblStyle w:val="TableGrid"/>
        <w:tblW w:w="10348" w:type="dxa"/>
        <w:tblInd w:w="-5" w:type="dxa"/>
        <w:tblLook w:val="04A0" w:firstRow="1" w:lastRow="0" w:firstColumn="1" w:lastColumn="0" w:noHBand="0" w:noVBand="1"/>
      </w:tblPr>
      <w:tblGrid>
        <w:gridCol w:w="1770"/>
        <w:gridCol w:w="1765"/>
        <w:gridCol w:w="1772"/>
        <w:gridCol w:w="54"/>
        <w:gridCol w:w="1592"/>
        <w:gridCol w:w="175"/>
        <w:gridCol w:w="1625"/>
        <w:gridCol w:w="866"/>
        <w:gridCol w:w="729"/>
      </w:tblGrid>
      <w:tr w:rsidR="00237C42" w:rsidRPr="00972F7C" w14:paraId="3DA382F2" w14:textId="77777777" w:rsidTr="00DA0DE9">
        <w:trPr>
          <w:trHeight w:val="340"/>
        </w:trPr>
        <w:tc>
          <w:tcPr>
            <w:tcW w:w="10348" w:type="dxa"/>
            <w:gridSpan w:val="9"/>
            <w:shd w:val="clear" w:color="auto" w:fill="00B0F0"/>
            <w:vAlign w:val="center"/>
          </w:tcPr>
          <w:p w14:paraId="0E543E20" w14:textId="77777777" w:rsidR="00237C42" w:rsidRDefault="00237C42" w:rsidP="000A28B0">
            <w:pPr>
              <w:spacing w:before="60" w:after="60"/>
              <w:rPr>
                <w:rFonts w:cs="Arial"/>
                <w:color w:val="FEFFFF" w:themeColor="background1"/>
                <w:sz w:val="18"/>
                <w:szCs w:val="18"/>
              </w:rPr>
            </w:pPr>
            <w:r>
              <w:rPr>
                <w:rFonts w:cs="Arial"/>
                <w:b/>
                <w:color w:val="FEFFFF" w:themeColor="background1"/>
                <w:szCs w:val="20"/>
              </w:rPr>
              <w:br/>
              <w:t>Part 4</w:t>
            </w:r>
            <w:r w:rsidRPr="00AB4B0E">
              <w:rPr>
                <w:rFonts w:cs="Arial"/>
                <w:b/>
                <w:color w:val="FEFFFF" w:themeColor="background1"/>
                <w:szCs w:val="20"/>
              </w:rPr>
              <w:t xml:space="preserve"> - Develop</w:t>
            </w:r>
            <w:r w:rsidRPr="00777330">
              <w:rPr>
                <w:rFonts w:cs="Arial"/>
                <w:b/>
                <w:bCs/>
                <w:color w:val="FEFFFF" w:themeColor="background1"/>
                <w:szCs w:val="20"/>
              </w:rPr>
              <w:t xml:space="preserve"> RESTful API Server</w:t>
            </w:r>
            <w:r>
              <w:rPr>
                <w:rFonts w:cs="Arial"/>
                <w:b/>
                <w:color w:val="FE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p>
          <w:p w14:paraId="50E00819" w14:textId="77777777" w:rsidR="00237C42" w:rsidRPr="00972F7C" w:rsidRDefault="00237C42" w:rsidP="000A28B0">
            <w:pPr>
              <w:spacing w:before="60" w:after="60"/>
              <w:rPr>
                <w:i/>
                <w:noProof/>
                <w:color w:val="FFFFFF"/>
                <w:sz w:val="18"/>
                <w:szCs w:val="18"/>
                <w:lang w:eastAsia="en-AU"/>
              </w:rPr>
            </w:pPr>
          </w:p>
        </w:tc>
      </w:tr>
      <w:tr w:rsidR="00237C42" w:rsidRPr="00BD7CB6" w14:paraId="72A795AE" w14:textId="77777777" w:rsidTr="00DA0DE9">
        <w:trPr>
          <w:trHeight w:val="416"/>
        </w:trPr>
        <w:tc>
          <w:tcPr>
            <w:tcW w:w="5361" w:type="dxa"/>
            <w:gridSpan w:val="4"/>
            <w:shd w:val="clear" w:color="auto" w:fill="D8D8D9" w:themeFill="accent1" w:themeFillTint="33"/>
            <w:vAlign w:val="center"/>
          </w:tcPr>
          <w:p w14:paraId="44E34BEA" w14:textId="77777777" w:rsidR="00237C42" w:rsidRPr="00BD7CB6" w:rsidRDefault="00237C42" w:rsidP="000A28B0">
            <w:pPr>
              <w:jc w:val="center"/>
              <w:rPr>
                <w:rFonts w:cs="Arial"/>
                <w:b/>
                <w:szCs w:val="20"/>
              </w:rPr>
            </w:pPr>
            <w:r w:rsidRPr="00BD7CB6">
              <w:rPr>
                <w:rFonts w:cs="Arial"/>
                <w:b/>
                <w:szCs w:val="20"/>
              </w:rPr>
              <w:t>Question / Criteria</w:t>
            </w:r>
          </w:p>
        </w:tc>
        <w:tc>
          <w:tcPr>
            <w:tcW w:w="4987" w:type="dxa"/>
            <w:gridSpan w:val="5"/>
            <w:shd w:val="clear" w:color="auto" w:fill="D8D8D9" w:themeFill="accent1" w:themeFillTint="33"/>
            <w:vAlign w:val="center"/>
          </w:tcPr>
          <w:p w14:paraId="5EE42D38" w14:textId="77777777" w:rsidR="00237C42" w:rsidRPr="00BD7CB6" w:rsidRDefault="00237C42" w:rsidP="000A28B0">
            <w:pPr>
              <w:tabs>
                <w:tab w:val="left" w:pos="138"/>
              </w:tabs>
              <w:spacing w:before="80" w:after="80"/>
              <w:jc w:val="center"/>
              <w:rPr>
                <w:b/>
                <w:color w:val="00FFFF" w:themeColor="background1" w:themeShade="80"/>
                <w:szCs w:val="20"/>
              </w:rPr>
            </w:pPr>
            <w:r w:rsidRPr="00BD7CB6">
              <w:rPr>
                <w:b/>
                <w:color w:val="000000" w:themeColor="text1"/>
                <w:szCs w:val="20"/>
              </w:rPr>
              <w:t>Answer / Satisfactory Response</w:t>
            </w:r>
          </w:p>
        </w:tc>
      </w:tr>
      <w:tr w:rsidR="00237C42" w:rsidRPr="009765C2" w14:paraId="09C9D1B1" w14:textId="77777777" w:rsidTr="00DA0DE9">
        <w:trPr>
          <w:trHeight w:val="933"/>
        </w:trPr>
        <w:tc>
          <w:tcPr>
            <w:tcW w:w="5361" w:type="dxa"/>
            <w:gridSpan w:val="4"/>
            <w:shd w:val="clear" w:color="auto" w:fill="FEFFFF" w:themeFill="background1"/>
          </w:tcPr>
          <w:p w14:paraId="22263A56" w14:textId="77777777" w:rsidR="00237C42" w:rsidRPr="00777330" w:rsidRDefault="00237C42" w:rsidP="00237C42">
            <w:pPr>
              <w:pStyle w:val="ListParagraph"/>
              <w:numPr>
                <w:ilvl w:val="0"/>
                <w:numId w:val="61"/>
              </w:numPr>
              <w:spacing w:before="80" w:after="80"/>
              <w:rPr>
                <w:rFonts w:eastAsia="Times New Roman" w:cs="Arial"/>
                <w:bCs/>
                <w:color w:val="000000" w:themeColor="text1"/>
                <w:szCs w:val="20"/>
              </w:rPr>
            </w:pPr>
            <w:r w:rsidRPr="00777330">
              <w:rPr>
                <w:rFonts w:cs="Arial"/>
                <w:color w:val="000000" w:themeColor="text1"/>
                <w:szCs w:val="20"/>
              </w:rPr>
              <w:t xml:space="preserve">Confirm the server-side API runtime environment which interacts with the application’s noSQL database </w:t>
            </w:r>
          </w:p>
        </w:tc>
        <w:tc>
          <w:tcPr>
            <w:tcW w:w="4987" w:type="dxa"/>
            <w:gridSpan w:val="5"/>
            <w:shd w:val="clear" w:color="auto" w:fill="FEFFFF" w:themeFill="background1"/>
          </w:tcPr>
          <w:p w14:paraId="2F98ADF7" w14:textId="77777777" w:rsidR="00237C42" w:rsidRDefault="00237C42" w:rsidP="000A28B0">
            <w:pPr>
              <w:spacing w:before="80" w:after="80"/>
              <w:rPr>
                <w:i/>
                <w:color w:val="7F7F7F" w:themeColor="text1" w:themeTint="80"/>
                <w:szCs w:val="20"/>
              </w:rPr>
            </w:pPr>
            <w:r>
              <w:rPr>
                <w:i/>
                <w:color w:val="7F7F7F" w:themeColor="text1" w:themeTint="80"/>
                <w:szCs w:val="20"/>
              </w:rPr>
              <w:t>&lt; Confirm the name of the API runtime environment &gt;</w:t>
            </w:r>
          </w:p>
          <w:p w14:paraId="0F56A377" w14:textId="77777777" w:rsidR="00237C42" w:rsidRPr="000A2571" w:rsidRDefault="00237C42" w:rsidP="000A28B0">
            <w:pPr>
              <w:spacing w:before="80" w:after="80"/>
              <w:rPr>
                <w:i/>
                <w:color w:val="7F7F7F" w:themeColor="text1" w:themeTint="80"/>
                <w:szCs w:val="20"/>
              </w:rPr>
            </w:pPr>
          </w:p>
        </w:tc>
      </w:tr>
      <w:tr w:rsidR="00237C42" w:rsidRPr="009765C2" w14:paraId="4A158D07" w14:textId="77777777" w:rsidTr="00DA0DE9">
        <w:trPr>
          <w:trHeight w:val="416"/>
        </w:trPr>
        <w:tc>
          <w:tcPr>
            <w:tcW w:w="5361" w:type="dxa"/>
            <w:gridSpan w:val="4"/>
            <w:shd w:val="clear" w:color="auto" w:fill="D8D8D9" w:themeFill="accent1" w:themeFillTint="33"/>
          </w:tcPr>
          <w:p w14:paraId="1E7E3564" w14:textId="77777777" w:rsidR="00237C42" w:rsidRPr="00B250F6" w:rsidRDefault="00237C42" w:rsidP="000A28B0">
            <w:pPr>
              <w:spacing w:before="80" w:after="80"/>
              <w:jc w:val="center"/>
              <w:rPr>
                <w:rFonts w:cs="Arial"/>
                <w:b/>
                <w:color w:val="000000" w:themeColor="text1"/>
                <w:szCs w:val="20"/>
              </w:rPr>
            </w:pPr>
          </w:p>
        </w:tc>
        <w:tc>
          <w:tcPr>
            <w:tcW w:w="1592" w:type="dxa"/>
            <w:shd w:val="clear" w:color="auto" w:fill="D8D8D9" w:themeFill="accent1" w:themeFillTint="33"/>
          </w:tcPr>
          <w:p w14:paraId="6AD2F8BE" w14:textId="77777777" w:rsidR="00237C42" w:rsidRPr="00B250F6" w:rsidRDefault="00237C42" w:rsidP="000A28B0">
            <w:pPr>
              <w:spacing w:before="80" w:after="80"/>
              <w:jc w:val="center"/>
              <w:rPr>
                <w:b/>
                <w:color w:val="000000" w:themeColor="text1"/>
                <w:szCs w:val="20"/>
              </w:rPr>
            </w:pPr>
            <w:r w:rsidRPr="00B250F6">
              <w:rPr>
                <w:b/>
                <w:color w:val="000000" w:themeColor="text1"/>
                <w:szCs w:val="20"/>
              </w:rPr>
              <w:t>Complete</w:t>
            </w:r>
            <w:r>
              <w:rPr>
                <w:b/>
                <w:color w:val="000000" w:themeColor="text1"/>
                <w:szCs w:val="20"/>
              </w:rPr>
              <w:t xml:space="preserve"> </w:t>
            </w:r>
            <w:r w:rsidRPr="00B250F6">
              <w:rPr>
                <w:b/>
                <w:color w:val="000000" w:themeColor="text1"/>
                <w:szCs w:val="20"/>
              </w:rPr>
              <w:t>/</w:t>
            </w:r>
            <w:r>
              <w:rPr>
                <w:b/>
                <w:color w:val="000000" w:themeColor="text1"/>
                <w:szCs w:val="20"/>
              </w:rPr>
              <w:t xml:space="preserve"> </w:t>
            </w:r>
            <w:r w:rsidRPr="00B250F6">
              <w:rPr>
                <w:b/>
                <w:color w:val="000000" w:themeColor="text1"/>
                <w:szCs w:val="20"/>
              </w:rPr>
              <w:t>Not Complete</w:t>
            </w:r>
          </w:p>
        </w:tc>
        <w:tc>
          <w:tcPr>
            <w:tcW w:w="3395" w:type="dxa"/>
            <w:gridSpan w:val="4"/>
            <w:shd w:val="clear" w:color="auto" w:fill="D8D8D9" w:themeFill="accent1" w:themeFillTint="33"/>
          </w:tcPr>
          <w:p w14:paraId="3A9D92CD" w14:textId="77777777" w:rsidR="00237C42" w:rsidRPr="00B250F6" w:rsidRDefault="00237C42" w:rsidP="000A28B0">
            <w:pPr>
              <w:spacing w:before="80" w:after="80"/>
              <w:jc w:val="center"/>
              <w:rPr>
                <w:b/>
                <w:color w:val="000000" w:themeColor="text1"/>
                <w:szCs w:val="20"/>
              </w:rPr>
            </w:pPr>
            <w:r w:rsidRPr="00B250F6">
              <w:rPr>
                <w:b/>
                <w:color w:val="000000" w:themeColor="text1"/>
                <w:szCs w:val="20"/>
              </w:rPr>
              <w:t>Location of files</w:t>
            </w:r>
          </w:p>
        </w:tc>
      </w:tr>
      <w:tr w:rsidR="00237C42" w:rsidRPr="009765C2" w14:paraId="57F72C8C" w14:textId="77777777" w:rsidTr="00DA0DE9">
        <w:trPr>
          <w:trHeight w:val="416"/>
        </w:trPr>
        <w:tc>
          <w:tcPr>
            <w:tcW w:w="5361" w:type="dxa"/>
            <w:gridSpan w:val="4"/>
            <w:shd w:val="clear" w:color="auto" w:fill="FEFFFF" w:themeFill="background1"/>
          </w:tcPr>
          <w:p w14:paraId="37D0151E" w14:textId="77777777" w:rsidR="00237C42" w:rsidRPr="00777330" w:rsidRDefault="00237C42" w:rsidP="00237C42">
            <w:pPr>
              <w:pStyle w:val="ListParagraph"/>
              <w:numPr>
                <w:ilvl w:val="0"/>
                <w:numId w:val="61"/>
              </w:numPr>
              <w:spacing w:before="80" w:after="80"/>
              <w:rPr>
                <w:rFonts w:eastAsia="Times New Roman" w:cs="Arial"/>
                <w:color w:val="000000" w:themeColor="text1"/>
                <w:szCs w:val="20"/>
              </w:rPr>
            </w:pPr>
            <w:r w:rsidRPr="00777330">
              <w:rPr>
                <w:rFonts w:cs="Arial"/>
                <w:color w:val="000000" w:themeColor="text1"/>
                <w:szCs w:val="20"/>
              </w:rPr>
              <w:t>Create and state the entry point for the routes in the API server</w:t>
            </w:r>
          </w:p>
        </w:tc>
        <w:tc>
          <w:tcPr>
            <w:tcW w:w="1592" w:type="dxa"/>
            <w:shd w:val="clear" w:color="auto" w:fill="FEFFFF" w:themeFill="background1"/>
          </w:tcPr>
          <w:p w14:paraId="44C6F5FE" w14:textId="77777777" w:rsidR="00237C42" w:rsidRDefault="00237C42" w:rsidP="000A28B0">
            <w:pPr>
              <w:spacing w:before="80" w:after="80"/>
              <w:jc w:val="center"/>
              <w:rPr>
                <w:i/>
                <w:color w:val="7F7F7F" w:themeColor="text1" w:themeTint="80"/>
                <w:szCs w:val="20"/>
              </w:rPr>
            </w:pPr>
            <w:r>
              <w:rPr>
                <w:i/>
                <w:color w:val="7F7F7F" w:themeColor="text1" w:themeTint="80"/>
                <w:szCs w:val="20"/>
              </w:rPr>
              <w:t>Complete</w:t>
            </w:r>
          </w:p>
        </w:tc>
        <w:tc>
          <w:tcPr>
            <w:tcW w:w="3395" w:type="dxa"/>
            <w:gridSpan w:val="4"/>
            <w:shd w:val="clear" w:color="auto" w:fill="FEFFFF" w:themeFill="background1"/>
          </w:tcPr>
          <w:p w14:paraId="1FD7DFCD" w14:textId="77777777" w:rsidR="00237C42" w:rsidRPr="00FF38D9" w:rsidRDefault="00237C42" w:rsidP="000A28B0">
            <w:pPr>
              <w:spacing w:before="80" w:after="80"/>
              <w:rPr>
                <w:i/>
                <w:color w:val="7F7F7F" w:themeColor="text1" w:themeTint="80"/>
                <w:szCs w:val="20"/>
              </w:rPr>
            </w:pPr>
            <w:r>
              <w:rPr>
                <w:i/>
                <w:color w:val="7F7F7F" w:themeColor="text1" w:themeTint="80"/>
                <w:szCs w:val="20"/>
              </w:rPr>
              <w:t>&lt; State location of entry point file – EG.filename.js &gt;</w:t>
            </w:r>
          </w:p>
          <w:p w14:paraId="37B17CBC" w14:textId="77777777" w:rsidR="00237C42" w:rsidRDefault="00237C42" w:rsidP="000A28B0">
            <w:pPr>
              <w:spacing w:before="80" w:after="80"/>
              <w:rPr>
                <w:b/>
                <w:i/>
                <w:color w:val="7F7F7F" w:themeColor="text1" w:themeTint="80"/>
                <w:szCs w:val="20"/>
              </w:rPr>
            </w:pPr>
          </w:p>
          <w:p w14:paraId="2F0B1A28" w14:textId="77777777" w:rsidR="00237C42" w:rsidRPr="009765C2" w:rsidRDefault="00237C42" w:rsidP="000A28B0">
            <w:pPr>
              <w:spacing w:before="80" w:after="80"/>
              <w:rPr>
                <w:i/>
                <w:color w:val="7F7F7F" w:themeColor="text1" w:themeTint="80"/>
                <w:szCs w:val="20"/>
              </w:rPr>
            </w:pPr>
          </w:p>
        </w:tc>
      </w:tr>
      <w:tr w:rsidR="00237C42" w:rsidRPr="009765C2" w14:paraId="2C7EBE0D" w14:textId="77777777" w:rsidTr="00DA0DE9">
        <w:trPr>
          <w:trHeight w:val="416"/>
        </w:trPr>
        <w:tc>
          <w:tcPr>
            <w:tcW w:w="5361" w:type="dxa"/>
            <w:gridSpan w:val="4"/>
            <w:shd w:val="clear" w:color="auto" w:fill="FEFFFF" w:themeFill="background1"/>
          </w:tcPr>
          <w:p w14:paraId="4074E3A8" w14:textId="77777777" w:rsidR="00237C42" w:rsidRPr="00777330" w:rsidRDefault="00237C42" w:rsidP="00237C42">
            <w:pPr>
              <w:pStyle w:val="ListParagraph"/>
              <w:numPr>
                <w:ilvl w:val="0"/>
                <w:numId w:val="61"/>
              </w:numPr>
              <w:spacing w:before="80" w:after="80"/>
              <w:rPr>
                <w:rFonts w:eastAsia="Times New Roman" w:cs="Arial"/>
                <w:color w:val="000000" w:themeColor="text1"/>
                <w:szCs w:val="20"/>
              </w:rPr>
            </w:pPr>
            <w:r w:rsidRPr="00777330">
              <w:rPr>
                <w:rFonts w:cs="Arial"/>
                <w:color w:val="000000" w:themeColor="text1"/>
                <w:szCs w:val="20"/>
              </w:rPr>
              <w:t xml:space="preserve">Create and state the file that handles the initial noSQL database connection </w:t>
            </w:r>
          </w:p>
        </w:tc>
        <w:tc>
          <w:tcPr>
            <w:tcW w:w="1592" w:type="dxa"/>
            <w:shd w:val="clear" w:color="auto" w:fill="FEFFFF" w:themeFill="background1"/>
          </w:tcPr>
          <w:p w14:paraId="5F4E73FA" w14:textId="77777777" w:rsidR="00237C42" w:rsidRDefault="00237C42" w:rsidP="000A28B0">
            <w:pPr>
              <w:spacing w:before="80" w:after="80"/>
              <w:jc w:val="center"/>
              <w:rPr>
                <w:i/>
                <w:color w:val="7F7F7F" w:themeColor="text1" w:themeTint="80"/>
                <w:szCs w:val="20"/>
              </w:rPr>
            </w:pPr>
            <w:r w:rsidRPr="0077432B">
              <w:rPr>
                <w:i/>
                <w:color w:val="7F7F7F" w:themeColor="text1" w:themeTint="80"/>
                <w:szCs w:val="20"/>
              </w:rPr>
              <w:t>Complete</w:t>
            </w:r>
          </w:p>
        </w:tc>
        <w:tc>
          <w:tcPr>
            <w:tcW w:w="3395" w:type="dxa"/>
            <w:gridSpan w:val="4"/>
            <w:shd w:val="clear" w:color="auto" w:fill="FEFFFF" w:themeFill="background1"/>
          </w:tcPr>
          <w:p w14:paraId="5FC436C1" w14:textId="77777777" w:rsidR="00237C42" w:rsidRDefault="00237C42" w:rsidP="000A28B0">
            <w:pPr>
              <w:spacing w:before="80" w:after="80"/>
              <w:rPr>
                <w:i/>
                <w:color w:val="7F7F7F" w:themeColor="text1" w:themeTint="80"/>
                <w:szCs w:val="20"/>
              </w:rPr>
            </w:pPr>
            <w:r>
              <w:rPr>
                <w:i/>
                <w:color w:val="7F7F7F" w:themeColor="text1" w:themeTint="80"/>
                <w:szCs w:val="20"/>
              </w:rPr>
              <w:t>&lt; State location of database connection file – EG.filename.js &gt;</w:t>
            </w:r>
          </w:p>
          <w:p w14:paraId="05756A66" w14:textId="77777777" w:rsidR="00237C42" w:rsidRDefault="00237C42" w:rsidP="000A28B0">
            <w:pPr>
              <w:shd w:val="clear" w:color="auto" w:fill="FFFFFE"/>
              <w:spacing w:before="80" w:after="80" w:line="270" w:lineRule="atLeast"/>
              <w:rPr>
                <w:b/>
                <w:i/>
                <w:color w:val="7F7F7F" w:themeColor="text1" w:themeTint="80"/>
                <w:szCs w:val="20"/>
              </w:rPr>
            </w:pPr>
          </w:p>
          <w:p w14:paraId="047F8E32" w14:textId="77777777" w:rsidR="00237C42" w:rsidRPr="009765C2" w:rsidRDefault="00237C42" w:rsidP="000A28B0">
            <w:pPr>
              <w:shd w:val="clear" w:color="auto" w:fill="FFFFFE"/>
              <w:spacing w:before="80" w:after="80" w:line="270" w:lineRule="atLeast"/>
              <w:rPr>
                <w:rFonts w:cs="Arial"/>
                <w:i/>
                <w:iCs/>
                <w:color w:val="000000"/>
                <w:szCs w:val="20"/>
              </w:rPr>
            </w:pPr>
          </w:p>
        </w:tc>
      </w:tr>
      <w:tr w:rsidR="00237C42" w:rsidRPr="009765C2" w14:paraId="643DB37D" w14:textId="77777777" w:rsidTr="00DA0DE9">
        <w:trPr>
          <w:trHeight w:val="416"/>
        </w:trPr>
        <w:tc>
          <w:tcPr>
            <w:tcW w:w="5361" w:type="dxa"/>
            <w:gridSpan w:val="4"/>
            <w:shd w:val="clear" w:color="auto" w:fill="FEFFFF" w:themeFill="background1"/>
          </w:tcPr>
          <w:p w14:paraId="154DC0CE" w14:textId="77777777" w:rsidR="00237C42" w:rsidRPr="00777330" w:rsidRDefault="00237C42" w:rsidP="00237C42">
            <w:pPr>
              <w:pStyle w:val="ListParagraph"/>
              <w:numPr>
                <w:ilvl w:val="0"/>
                <w:numId w:val="61"/>
              </w:numPr>
              <w:spacing w:before="80" w:after="80"/>
              <w:rPr>
                <w:rFonts w:cs="Arial"/>
                <w:color w:val="000000" w:themeColor="text1"/>
                <w:szCs w:val="20"/>
              </w:rPr>
            </w:pPr>
            <w:r w:rsidRPr="00777330">
              <w:rPr>
                <w:rFonts w:cs="Arial"/>
                <w:color w:val="000000" w:themeColor="text1"/>
                <w:szCs w:val="20"/>
              </w:rPr>
              <w:t>Create and state the file(s) that handle at least ONE of each CRUD operation in the application</w:t>
            </w:r>
          </w:p>
        </w:tc>
        <w:tc>
          <w:tcPr>
            <w:tcW w:w="1592" w:type="dxa"/>
            <w:shd w:val="clear" w:color="auto" w:fill="FEFFFF" w:themeFill="background1"/>
          </w:tcPr>
          <w:p w14:paraId="62EA6EA2" w14:textId="77777777" w:rsidR="00237C42" w:rsidRPr="005B19E2" w:rsidRDefault="00237C42" w:rsidP="000A28B0">
            <w:pPr>
              <w:spacing w:before="80" w:after="80"/>
              <w:jc w:val="center"/>
              <w:rPr>
                <w:rFonts w:cs="Arial"/>
                <w:i/>
                <w:color w:val="7F7F7F" w:themeColor="text1" w:themeTint="80"/>
                <w:szCs w:val="20"/>
              </w:rPr>
            </w:pPr>
            <w:r w:rsidRPr="0077432B">
              <w:rPr>
                <w:i/>
                <w:color w:val="7F7F7F" w:themeColor="text1" w:themeTint="80"/>
                <w:szCs w:val="20"/>
              </w:rPr>
              <w:t>Complete</w:t>
            </w:r>
          </w:p>
        </w:tc>
        <w:tc>
          <w:tcPr>
            <w:tcW w:w="3395" w:type="dxa"/>
            <w:gridSpan w:val="4"/>
            <w:shd w:val="clear" w:color="auto" w:fill="FEFFFF" w:themeFill="background1"/>
          </w:tcPr>
          <w:p w14:paraId="56A327D9" w14:textId="77777777" w:rsidR="00237C42" w:rsidRPr="009A7C07" w:rsidRDefault="00237C42" w:rsidP="000A28B0">
            <w:pPr>
              <w:spacing w:before="80" w:after="80"/>
              <w:rPr>
                <w:rFonts w:cs="Arial"/>
                <w:i/>
                <w:color w:val="7F7F7F" w:themeColor="text1" w:themeTint="80"/>
                <w:szCs w:val="20"/>
              </w:rPr>
            </w:pPr>
            <w:r>
              <w:rPr>
                <w:i/>
                <w:color w:val="7F7F7F" w:themeColor="text1" w:themeTint="80"/>
                <w:szCs w:val="20"/>
              </w:rPr>
              <w:t xml:space="preserve">&lt; State </w:t>
            </w:r>
            <w:r w:rsidRPr="009A7C07">
              <w:rPr>
                <w:rFonts w:cs="Arial"/>
                <w:i/>
                <w:color w:val="7F7F7F" w:themeColor="text1" w:themeTint="80"/>
                <w:szCs w:val="20"/>
              </w:rPr>
              <w:t xml:space="preserve">location of </w:t>
            </w:r>
            <w:r>
              <w:rPr>
                <w:rFonts w:cs="Arial"/>
                <w:i/>
                <w:color w:val="7F7F7F" w:themeColor="text1" w:themeTint="80"/>
                <w:szCs w:val="20"/>
              </w:rPr>
              <w:t xml:space="preserve">CRUD operation </w:t>
            </w:r>
            <w:r w:rsidRPr="009A7C07">
              <w:rPr>
                <w:rFonts w:cs="Arial"/>
                <w:i/>
                <w:color w:val="7F7F7F" w:themeColor="text1" w:themeTint="80"/>
                <w:szCs w:val="20"/>
              </w:rPr>
              <w:t>file</w:t>
            </w:r>
            <w:r>
              <w:rPr>
                <w:rFonts w:cs="Arial"/>
                <w:i/>
                <w:color w:val="7F7F7F" w:themeColor="text1" w:themeTint="80"/>
                <w:szCs w:val="20"/>
              </w:rPr>
              <w:t>s</w:t>
            </w:r>
            <w:r w:rsidRPr="009A7C07">
              <w:rPr>
                <w:rFonts w:cs="Arial"/>
                <w:i/>
                <w:color w:val="7F7F7F" w:themeColor="text1" w:themeTint="80"/>
                <w:szCs w:val="20"/>
              </w:rPr>
              <w:t xml:space="preserve"> – EG.filename.js &gt;</w:t>
            </w:r>
          </w:p>
          <w:p w14:paraId="4C3C985B" w14:textId="77777777" w:rsidR="00237C42" w:rsidRDefault="00237C42" w:rsidP="000A28B0">
            <w:pPr>
              <w:pStyle w:val="BodyA"/>
              <w:spacing w:before="80" w:after="80"/>
              <w:rPr>
                <w:rFonts w:ascii="Arial" w:hAnsi="Arial" w:cs="Arial"/>
                <w:b/>
                <w:i/>
                <w:color w:val="7F7F7F" w:themeColor="text1" w:themeTint="80"/>
                <w:sz w:val="20"/>
                <w:szCs w:val="20"/>
              </w:rPr>
            </w:pPr>
          </w:p>
          <w:p w14:paraId="4BADC3CF" w14:textId="77777777" w:rsidR="00237C42" w:rsidRPr="009765C2" w:rsidRDefault="00237C42" w:rsidP="000A28B0">
            <w:pPr>
              <w:pStyle w:val="BodyA"/>
              <w:spacing w:before="80" w:after="80"/>
              <w:rPr>
                <w:bCs/>
                <w:i/>
                <w:color w:val="7F7F7F" w:themeColor="text1" w:themeTint="80"/>
                <w:sz w:val="20"/>
                <w:szCs w:val="20"/>
              </w:rPr>
            </w:pPr>
          </w:p>
        </w:tc>
      </w:tr>
      <w:tr w:rsidR="00237C42" w:rsidRPr="009765C2" w14:paraId="4C3269F8" w14:textId="77777777" w:rsidTr="00DA0DE9">
        <w:trPr>
          <w:trHeight w:val="389"/>
        </w:trPr>
        <w:tc>
          <w:tcPr>
            <w:tcW w:w="5361" w:type="dxa"/>
            <w:gridSpan w:val="4"/>
            <w:shd w:val="clear" w:color="auto" w:fill="FEFFFF" w:themeFill="background1"/>
          </w:tcPr>
          <w:p w14:paraId="2E1BB3B4" w14:textId="77777777" w:rsidR="00237C42" w:rsidRPr="00777330" w:rsidRDefault="00237C42" w:rsidP="00237C42">
            <w:pPr>
              <w:pStyle w:val="ListParagraph"/>
              <w:numPr>
                <w:ilvl w:val="0"/>
                <w:numId w:val="61"/>
              </w:numPr>
              <w:spacing w:before="80" w:after="80"/>
              <w:rPr>
                <w:rFonts w:cs="Arial"/>
                <w:color w:val="000000" w:themeColor="text1"/>
                <w:szCs w:val="20"/>
              </w:rPr>
            </w:pPr>
            <w:r w:rsidRPr="00777330">
              <w:rPr>
                <w:rFonts w:cs="Arial"/>
                <w:color w:val="000000" w:themeColor="text1"/>
                <w:szCs w:val="20"/>
              </w:rPr>
              <w:t xml:space="preserve">Create and state the file(s) that handle/”controls” the route requests and query the database as required for each CRUD operation  </w:t>
            </w:r>
          </w:p>
        </w:tc>
        <w:tc>
          <w:tcPr>
            <w:tcW w:w="1592" w:type="dxa"/>
            <w:shd w:val="clear" w:color="auto" w:fill="FEFFFF" w:themeFill="background1"/>
          </w:tcPr>
          <w:p w14:paraId="77C9CC71" w14:textId="77777777" w:rsidR="00237C42" w:rsidRDefault="00237C42" w:rsidP="000A28B0">
            <w:pPr>
              <w:spacing w:before="80" w:after="80"/>
              <w:jc w:val="center"/>
              <w:rPr>
                <w:i/>
                <w:color w:val="7F7F7F" w:themeColor="text1" w:themeTint="80"/>
                <w:szCs w:val="20"/>
              </w:rPr>
            </w:pPr>
            <w:r w:rsidRPr="0077432B">
              <w:rPr>
                <w:i/>
                <w:color w:val="7F7F7F" w:themeColor="text1" w:themeTint="80"/>
                <w:szCs w:val="20"/>
              </w:rPr>
              <w:t>Complete</w:t>
            </w:r>
          </w:p>
        </w:tc>
        <w:tc>
          <w:tcPr>
            <w:tcW w:w="3395" w:type="dxa"/>
            <w:gridSpan w:val="4"/>
            <w:shd w:val="clear" w:color="auto" w:fill="FEFFFF" w:themeFill="background1"/>
          </w:tcPr>
          <w:p w14:paraId="13B4F2E8" w14:textId="77777777" w:rsidR="00237C42" w:rsidRDefault="00237C42" w:rsidP="000A28B0">
            <w:pPr>
              <w:spacing w:before="80" w:after="80"/>
              <w:rPr>
                <w:i/>
                <w:color w:val="7F7F7F" w:themeColor="text1" w:themeTint="80"/>
                <w:szCs w:val="20"/>
              </w:rPr>
            </w:pPr>
            <w:r>
              <w:rPr>
                <w:i/>
                <w:color w:val="7F7F7F" w:themeColor="text1" w:themeTint="80"/>
                <w:szCs w:val="20"/>
              </w:rPr>
              <w:t>&lt; State location of database query control file – EG.filename.js &gt;</w:t>
            </w:r>
          </w:p>
          <w:p w14:paraId="1FD75851" w14:textId="77777777" w:rsidR="00237C42" w:rsidRDefault="00237C42" w:rsidP="000A28B0">
            <w:pPr>
              <w:spacing w:before="80" w:after="80"/>
              <w:rPr>
                <w:b/>
                <w:i/>
                <w:color w:val="7F7F7F" w:themeColor="text1" w:themeTint="80"/>
                <w:szCs w:val="20"/>
              </w:rPr>
            </w:pPr>
          </w:p>
          <w:p w14:paraId="2363F172" w14:textId="77777777" w:rsidR="00237C42" w:rsidRPr="009765C2" w:rsidRDefault="00237C42" w:rsidP="000A28B0">
            <w:pPr>
              <w:spacing w:before="80" w:after="80"/>
              <w:rPr>
                <w:bCs/>
                <w:i/>
                <w:color w:val="7F7F7F" w:themeColor="text1" w:themeTint="80"/>
                <w:szCs w:val="20"/>
              </w:rPr>
            </w:pPr>
          </w:p>
        </w:tc>
      </w:tr>
      <w:tr w:rsidR="00237C42" w:rsidRPr="009765C2" w14:paraId="6D3D6F33" w14:textId="77777777" w:rsidTr="00DA0DE9">
        <w:trPr>
          <w:trHeight w:val="869"/>
        </w:trPr>
        <w:tc>
          <w:tcPr>
            <w:tcW w:w="5361" w:type="dxa"/>
            <w:gridSpan w:val="4"/>
            <w:shd w:val="clear" w:color="auto" w:fill="FEFFFF" w:themeFill="background1"/>
          </w:tcPr>
          <w:p w14:paraId="45183AD7" w14:textId="77777777" w:rsidR="00237C42" w:rsidRPr="007B0C35" w:rsidRDefault="00237C42" w:rsidP="00237C42">
            <w:pPr>
              <w:pStyle w:val="ListParagraph"/>
              <w:numPr>
                <w:ilvl w:val="0"/>
                <w:numId w:val="61"/>
              </w:numPr>
              <w:spacing w:before="80" w:after="80"/>
              <w:rPr>
                <w:rFonts w:eastAsia="Times New Roman" w:cs="Arial"/>
                <w:color w:val="000000" w:themeColor="text1"/>
                <w:szCs w:val="20"/>
              </w:rPr>
            </w:pPr>
            <w:r w:rsidRPr="00777330">
              <w:rPr>
                <w:rFonts w:cs="Arial"/>
                <w:color w:val="000000" w:themeColor="text1"/>
                <w:szCs w:val="20"/>
              </w:rPr>
              <w:t>To confirm CRUD operations &amp; queries are working as i</w:t>
            </w:r>
            <w:r>
              <w:rPr>
                <w:rFonts w:cs="Arial"/>
                <w:color w:val="000000" w:themeColor="text1"/>
                <w:szCs w:val="20"/>
              </w:rPr>
              <w:t>ntended, provide ONE screenshot</w:t>
            </w:r>
            <w:r w:rsidRPr="00777330">
              <w:rPr>
                <w:rFonts w:cs="Arial"/>
                <w:color w:val="000000" w:themeColor="text1"/>
                <w:szCs w:val="20"/>
              </w:rPr>
              <w:t xml:space="preserve"> each for:</w:t>
            </w:r>
          </w:p>
          <w:p w14:paraId="4D962B96" w14:textId="77777777" w:rsidR="00237C42" w:rsidRDefault="00237C42" w:rsidP="000A28B0">
            <w:pPr>
              <w:pStyle w:val="ListParagraph"/>
              <w:spacing w:before="80" w:after="80"/>
              <w:ind w:left="720"/>
              <w:rPr>
                <w:rFonts w:cs="Arial"/>
                <w:color w:val="000000" w:themeColor="text1"/>
                <w:szCs w:val="20"/>
              </w:rPr>
            </w:pPr>
          </w:p>
          <w:p w14:paraId="1512FF66" w14:textId="77777777" w:rsidR="00237C42" w:rsidRPr="00777330" w:rsidRDefault="00237C42" w:rsidP="000A28B0">
            <w:pPr>
              <w:pStyle w:val="ListParagraph"/>
              <w:spacing w:before="80" w:after="80"/>
              <w:ind w:left="720"/>
              <w:rPr>
                <w:rFonts w:eastAsia="Times New Roman" w:cs="Arial"/>
                <w:color w:val="000000" w:themeColor="text1"/>
                <w:szCs w:val="20"/>
              </w:rPr>
            </w:pPr>
            <w:r w:rsidRPr="007B0C35">
              <w:rPr>
                <w:rFonts w:cs="Arial"/>
                <w:color w:val="000000" w:themeColor="text1"/>
                <w:szCs w:val="20"/>
              </w:rPr>
              <w:t>(</w:t>
            </w:r>
            <w:r w:rsidRPr="007B0C35">
              <w:rPr>
                <w:rFonts w:cs="Arial"/>
                <w:i/>
                <w:color w:val="000000" w:themeColor="text1"/>
                <w:szCs w:val="20"/>
              </w:rPr>
              <w:t>TWO screenshots in total for each section</w:t>
            </w:r>
            <w:r>
              <w:rPr>
                <w:rFonts w:cs="Arial"/>
                <w:color w:val="000000" w:themeColor="text1"/>
                <w:szCs w:val="20"/>
              </w:rPr>
              <w:t>)</w:t>
            </w:r>
            <w:r w:rsidRPr="00777330">
              <w:rPr>
                <w:rFonts w:cs="Arial"/>
                <w:color w:val="000000" w:themeColor="text1"/>
                <w:szCs w:val="20"/>
              </w:rPr>
              <w:t xml:space="preserve"> </w:t>
            </w:r>
          </w:p>
        </w:tc>
        <w:tc>
          <w:tcPr>
            <w:tcW w:w="4987" w:type="dxa"/>
            <w:gridSpan w:val="5"/>
            <w:shd w:val="clear" w:color="auto" w:fill="D8D8D9" w:themeFill="accent1" w:themeFillTint="33"/>
          </w:tcPr>
          <w:p w14:paraId="14DCA0BB" w14:textId="77777777" w:rsidR="00237C42" w:rsidRDefault="00237C42" w:rsidP="000A28B0">
            <w:pPr>
              <w:spacing w:before="80" w:after="80"/>
              <w:rPr>
                <w:bCs/>
                <w:i/>
                <w:color w:val="7F7F7F" w:themeColor="text1" w:themeTint="80"/>
                <w:szCs w:val="20"/>
              </w:rPr>
            </w:pPr>
          </w:p>
          <w:p w14:paraId="6F0EF402" w14:textId="77777777" w:rsidR="00237C42" w:rsidRDefault="00237C42" w:rsidP="000A28B0">
            <w:pPr>
              <w:spacing w:before="80" w:after="80"/>
              <w:rPr>
                <w:bCs/>
                <w:i/>
                <w:color w:val="7F7F7F" w:themeColor="text1" w:themeTint="80"/>
                <w:szCs w:val="20"/>
              </w:rPr>
            </w:pPr>
          </w:p>
          <w:p w14:paraId="2BB3D4E8" w14:textId="77777777" w:rsidR="00237C42" w:rsidRDefault="00237C42" w:rsidP="000A28B0">
            <w:pPr>
              <w:spacing w:before="80" w:after="80"/>
              <w:rPr>
                <w:bCs/>
                <w:i/>
                <w:color w:val="7F7F7F" w:themeColor="text1" w:themeTint="80"/>
                <w:szCs w:val="20"/>
              </w:rPr>
            </w:pPr>
          </w:p>
          <w:p w14:paraId="2CFB9C94" w14:textId="77777777" w:rsidR="00237C42" w:rsidRDefault="00237C42" w:rsidP="000A28B0">
            <w:pPr>
              <w:spacing w:before="80" w:after="80"/>
              <w:rPr>
                <w:bCs/>
                <w:i/>
                <w:color w:val="7F7F7F" w:themeColor="text1" w:themeTint="80"/>
                <w:szCs w:val="20"/>
              </w:rPr>
            </w:pPr>
          </w:p>
          <w:p w14:paraId="4BB29A81" w14:textId="77777777" w:rsidR="00237C42" w:rsidRDefault="00237C42" w:rsidP="000A28B0">
            <w:pPr>
              <w:spacing w:before="80" w:after="80"/>
              <w:rPr>
                <w:bCs/>
                <w:i/>
                <w:color w:val="7F7F7F" w:themeColor="text1" w:themeTint="80"/>
                <w:szCs w:val="20"/>
              </w:rPr>
            </w:pPr>
          </w:p>
          <w:p w14:paraId="1DDE1E4F" w14:textId="77777777" w:rsidR="00237C42" w:rsidRPr="009765C2" w:rsidRDefault="00237C42" w:rsidP="000A28B0">
            <w:pPr>
              <w:spacing w:before="80" w:after="80"/>
              <w:rPr>
                <w:bCs/>
                <w:i/>
                <w:color w:val="7F7F7F" w:themeColor="text1" w:themeTint="80"/>
                <w:szCs w:val="20"/>
              </w:rPr>
            </w:pPr>
          </w:p>
        </w:tc>
      </w:tr>
      <w:tr w:rsidR="00237C42" w:rsidRPr="009765C2" w14:paraId="5CCA6503" w14:textId="77777777" w:rsidTr="00DA0DE9">
        <w:trPr>
          <w:trHeight w:val="2172"/>
        </w:trPr>
        <w:tc>
          <w:tcPr>
            <w:tcW w:w="5361" w:type="dxa"/>
            <w:gridSpan w:val="4"/>
            <w:shd w:val="clear" w:color="auto" w:fill="FEFFFF" w:themeFill="background1"/>
          </w:tcPr>
          <w:p w14:paraId="68DFE1B3" w14:textId="77777777" w:rsidR="00237C42" w:rsidRPr="00D921A6" w:rsidRDefault="00237C42" w:rsidP="00237C42">
            <w:pPr>
              <w:pStyle w:val="ListParagraph"/>
              <w:numPr>
                <w:ilvl w:val="0"/>
                <w:numId w:val="77"/>
              </w:numPr>
              <w:spacing w:before="80" w:after="80"/>
              <w:rPr>
                <w:rFonts w:cs="Arial"/>
                <w:b/>
                <w:bCs/>
                <w:color w:val="000000" w:themeColor="text1"/>
                <w:szCs w:val="20"/>
              </w:rPr>
            </w:pPr>
            <w:r w:rsidRPr="00D921A6">
              <w:rPr>
                <w:rFonts w:cs="Arial"/>
                <w:b/>
                <w:bCs/>
                <w:color w:val="000000" w:themeColor="text1"/>
                <w:szCs w:val="20"/>
              </w:rPr>
              <w:t xml:space="preserve">Displaying </w:t>
            </w:r>
            <w:r>
              <w:rPr>
                <w:rFonts w:cs="Arial"/>
                <w:b/>
                <w:bCs/>
                <w:color w:val="000000" w:themeColor="text1"/>
                <w:szCs w:val="20"/>
              </w:rPr>
              <w:t xml:space="preserve">a collection of </w:t>
            </w:r>
            <w:r w:rsidRPr="00D921A6">
              <w:rPr>
                <w:rFonts w:cs="Arial"/>
                <w:b/>
                <w:bCs/>
                <w:color w:val="000000" w:themeColor="text1"/>
                <w:szCs w:val="20"/>
              </w:rPr>
              <w:t>dynamic data - GET Request</w:t>
            </w:r>
          </w:p>
          <w:p w14:paraId="6FE278B3" w14:textId="77777777" w:rsidR="00237C42" w:rsidRPr="00D921A6" w:rsidRDefault="00237C42" w:rsidP="000A28B0">
            <w:pPr>
              <w:pStyle w:val="ListParagraph"/>
              <w:spacing w:before="80" w:after="80"/>
              <w:ind w:left="720"/>
              <w:rPr>
                <w:rFonts w:cs="Arial"/>
                <w:color w:val="000000" w:themeColor="text1"/>
                <w:szCs w:val="20"/>
              </w:rPr>
            </w:pPr>
          </w:p>
          <w:p w14:paraId="5E3D61B6" w14:textId="77777777" w:rsidR="00237C42" w:rsidRDefault="00237C42" w:rsidP="00237C42">
            <w:pPr>
              <w:pStyle w:val="ListParagraph"/>
              <w:numPr>
                <w:ilvl w:val="0"/>
                <w:numId w:val="62"/>
              </w:numPr>
              <w:spacing w:before="80" w:after="80"/>
              <w:rPr>
                <w:rFonts w:cs="Arial"/>
                <w:color w:val="000000" w:themeColor="text1"/>
                <w:szCs w:val="20"/>
              </w:rPr>
            </w:pPr>
            <w:r w:rsidRPr="00D17D1B">
              <w:rPr>
                <w:rFonts w:cs="Arial"/>
                <w:color w:val="000000" w:themeColor="text1"/>
                <w:szCs w:val="20"/>
              </w:rPr>
              <w:t>the GUI of the page that handles a GET request, and;</w:t>
            </w:r>
          </w:p>
          <w:p w14:paraId="73DA7887" w14:textId="77777777" w:rsidR="00237C42" w:rsidRPr="00D17D1B" w:rsidRDefault="00237C42" w:rsidP="000A28B0">
            <w:pPr>
              <w:pStyle w:val="ListParagraph"/>
              <w:spacing w:before="80" w:after="80"/>
              <w:ind w:left="1069"/>
              <w:rPr>
                <w:rFonts w:cs="Arial"/>
                <w:color w:val="000000" w:themeColor="text1"/>
                <w:szCs w:val="20"/>
              </w:rPr>
            </w:pPr>
          </w:p>
          <w:p w14:paraId="1F4EC516" w14:textId="77777777" w:rsidR="00237C42" w:rsidRPr="00D17D1B" w:rsidRDefault="00237C42" w:rsidP="00237C42">
            <w:pPr>
              <w:pStyle w:val="ListParagraph"/>
              <w:numPr>
                <w:ilvl w:val="0"/>
                <w:numId w:val="62"/>
              </w:numPr>
              <w:spacing w:before="80" w:after="80"/>
              <w:rPr>
                <w:rFonts w:cs="Arial"/>
                <w:color w:val="000000" w:themeColor="text1"/>
                <w:szCs w:val="20"/>
              </w:rPr>
            </w:pPr>
            <w:r w:rsidRPr="00D17D1B">
              <w:rPr>
                <w:rFonts w:cs="Arial"/>
                <w:color w:val="000000" w:themeColor="text1"/>
                <w:szCs w:val="20"/>
              </w:rPr>
              <w:t>the successful Postman result for a GET request at the endpoint used.</w:t>
            </w:r>
          </w:p>
        </w:tc>
        <w:tc>
          <w:tcPr>
            <w:tcW w:w="4987" w:type="dxa"/>
            <w:gridSpan w:val="5"/>
            <w:shd w:val="clear" w:color="auto" w:fill="FEFFFF" w:themeFill="background1"/>
          </w:tcPr>
          <w:p w14:paraId="2BEBA201" w14:textId="77777777" w:rsidR="00237C42" w:rsidRDefault="00237C42" w:rsidP="000A28B0">
            <w:pPr>
              <w:spacing w:before="80" w:after="80"/>
              <w:rPr>
                <w:i/>
                <w:color w:val="7F7F7F" w:themeColor="text1" w:themeTint="80"/>
                <w:szCs w:val="20"/>
              </w:rPr>
            </w:pPr>
            <w:r>
              <w:rPr>
                <w:i/>
                <w:color w:val="7F7F7F" w:themeColor="text1" w:themeTint="80"/>
                <w:szCs w:val="20"/>
              </w:rPr>
              <w:t>i. &lt; Screenshot of GUI handling GET request &gt;</w:t>
            </w:r>
          </w:p>
          <w:p w14:paraId="09B2BF02" w14:textId="77777777" w:rsidR="00237C42" w:rsidRDefault="00237C42" w:rsidP="000A28B0">
            <w:pPr>
              <w:spacing w:before="80" w:after="80"/>
              <w:rPr>
                <w:b/>
                <w:i/>
                <w:color w:val="7F7F7F" w:themeColor="text1" w:themeTint="80"/>
                <w:szCs w:val="20"/>
              </w:rPr>
            </w:pPr>
          </w:p>
          <w:p w14:paraId="29565D82" w14:textId="77777777" w:rsidR="00237C42" w:rsidRPr="00FE71CD" w:rsidRDefault="00237C42" w:rsidP="000A28B0">
            <w:pPr>
              <w:spacing w:before="80" w:after="80"/>
              <w:rPr>
                <w:i/>
                <w:color w:val="7F7F7F" w:themeColor="text1" w:themeTint="80"/>
                <w:szCs w:val="20"/>
              </w:rPr>
            </w:pPr>
            <w:r w:rsidRPr="006274D2">
              <w:rPr>
                <w:i/>
                <w:color w:val="7F7F7F" w:themeColor="text1" w:themeTint="80"/>
                <w:szCs w:val="20"/>
              </w:rPr>
              <w:t>ii.</w:t>
            </w:r>
            <w:r>
              <w:rPr>
                <w:i/>
                <w:color w:val="7F7F7F" w:themeColor="text1" w:themeTint="80"/>
                <w:szCs w:val="20"/>
              </w:rPr>
              <w:t xml:space="preserve"> &lt; Screenshot of Postman GET result &gt;</w:t>
            </w:r>
          </w:p>
          <w:p w14:paraId="714E1D63" w14:textId="77777777" w:rsidR="00237C42" w:rsidRPr="006274D2" w:rsidRDefault="00237C42" w:rsidP="000A28B0">
            <w:pPr>
              <w:spacing w:before="80" w:after="80"/>
              <w:rPr>
                <w:i/>
                <w:color w:val="7F7F7F" w:themeColor="text1" w:themeTint="80"/>
                <w:szCs w:val="20"/>
              </w:rPr>
            </w:pPr>
          </w:p>
        </w:tc>
      </w:tr>
      <w:tr w:rsidR="00237C42" w:rsidRPr="009765C2" w14:paraId="58030F6D" w14:textId="77777777" w:rsidTr="00DA0DE9">
        <w:trPr>
          <w:trHeight w:val="1849"/>
        </w:trPr>
        <w:tc>
          <w:tcPr>
            <w:tcW w:w="5361" w:type="dxa"/>
            <w:gridSpan w:val="4"/>
            <w:shd w:val="clear" w:color="auto" w:fill="FEFFFF" w:themeFill="background1"/>
          </w:tcPr>
          <w:p w14:paraId="5B91FC47" w14:textId="77777777" w:rsidR="00237C42" w:rsidRDefault="00237C42" w:rsidP="00237C42">
            <w:pPr>
              <w:pStyle w:val="ListParagraph"/>
              <w:numPr>
                <w:ilvl w:val="0"/>
                <w:numId w:val="77"/>
              </w:numPr>
              <w:spacing w:before="80" w:after="80"/>
              <w:rPr>
                <w:rFonts w:cs="Arial"/>
                <w:b/>
                <w:bCs/>
                <w:color w:val="000000" w:themeColor="text1"/>
                <w:szCs w:val="20"/>
              </w:rPr>
            </w:pPr>
            <w:r w:rsidRPr="001B7C2E">
              <w:rPr>
                <w:rFonts w:cs="Arial"/>
                <w:b/>
                <w:bCs/>
                <w:color w:val="000000" w:themeColor="text1"/>
                <w:szCs w:val="20"/>
              </w:rPr>
              <w:t>Submitting form data to API – POST request</w:t>
            </w:r>
          </w:p>
          <w:p w14:paraId="0A8827FB" w14:textId="77777777" w:rsidR="00237C42" w:rsidRPr="001B7C2E" w:rsidRDefault="00237C42" w:rsidP="000A28B0">
            <w:pPr>
              <w:pStyle w:val="ListParagraph"/>
              <w:spacing w:before="80" w:after="80"/>
              <w:ind w:left="720"/>
              <w:rPr>
                <w:rFonts w:cs="Arial"/>
                <w:b/>
                <w:bCs/>
                <w:color w:val="000000" w:themeColor="text1"/>
                <w:szCs w:val="20"/>
              </w:rPr>
            </w:pPr>
          </w:p>
          <w:p w14:paraId="24728926" w14:textId="77777777" w:rsidR="00237C42" w:rsidRDefault="00237C42" w:rsidP="00237C42">
            <w:pPr>
              <w:pStyle w:val="ListParagraph"/>
              <w:numPr>
                <w:ilvl w:val="0"/>
                <w:numId w:val="63"/>
              </w:numPr>
              <w:spacing w:before="80" w:after="80"/>
              <w:rPr>
                <w:rFonts w:cs="Arial"/>
                <w:color w:val="000000" w:themeColor="text1"/>
                <w:szCs w:val="20"/>
              </w:rPr>
            </w:pPr>
            <w:r w:rsidRPr="00D17D1B">
              <w:rPr>
                <w:rFonts w:cs="Arial"/>
                <w:color w:val="000000" w:themeColor="text1"/>
                <w:szCs w:val="20"/>
              </w:rPr>
              <w:t>the GUI of the page that handles a POST request, and;</w:t>
            </w:r>
          </w:p>
          <w:p w14:paraId="59043CC9" w14:textId="77777777" w:rsidR="00237C42" w:rsidRDefault="00237C42" w:rsidP="000A28B0">
            <w:pPr>
              <w:pStyle w:val="ListParagraph"/>
              <w:spacing w:before="80" w:after="80"/>
              <w:ind w:left="1069"/>
              <w:rPr>
                <w:rFonts w:cs="Arial"/>
                <w:color w:val="000000" w:themeColor="text1"/>
                <w:szCs w:val="20"/>
              </w:rPr>
            </w:pPr>
          </w:p>
          <w:p w14:paraId="129CDDE3" w14:textId="77777777" w:rsidR="00237C42" w:rsidRPr="00D17D1B" w:rsidRDefault="00237C42" w:rsidP="00237C42">
            <w:pPr>
              <w:pStyle w:val="ListParagraph"/>
              <w:numPr>
                <w:ilvl w:val="0"/>
                <w:numId w:val="63"/>
              </w:numPr>
              <w:spacing w:before="80" w:after="80"/>
              <w:rPr>
                <w:rFonts w:cs="Arial"/>
                <w:color w:val="000000" w:themeColor="text1"/>
                <w:szCs w:val="20"/>
              </w:rPr>
            </w:pPr>
            <w:r w:rsidRPr="00D17D1B">
              <w:rPr>
                <w:rFonts w:cs="Arial"/>
                <w:color w:val="000000" w:themeColor="text1"/>
                <w:szCs w:val="20"/>
              </w:rPr>
              <w:t>the successful Postman result for a POST request at the endpoint used.</w:t>
            </w:r>
          </w:p>
        </w:tc>
        <w:tc>
          <w:tcPr>
            <w:tcW w:w="4987" w:type="dxa"/>
            <w:gridSpan w:val="5"/>
            <w:shd w:val="clear" w:color="auto" w:fill="FEFFFF" w:themeFill="background1"/>
          </w:tcPr>
          <w:p w14:paraId="26F91267" w14:textId="77777777" w:rsidR="00237C42" w:rsidRDefault="00237C42" w:rsidP="000A28B0">
            <w:pPr>
              <w:spacing w:before="80" w:after="80"/>
              <w:rPr>
                <w:i/>
                <w:color w:val="7F7F7F" w:themeColor="text1" w:themeTint="80"/>
                <w:szCs w:val="20"/>
              </w:rPr>
            </w:pPr>
            <w:r>
              <w:rPr>
                <w:i/>
                <w:color w:val="7F7F7F" w:themeColor="text1" w:themeTint="80"/>
                <w:szCs w:val="20"/>
              </w:rPr>
              <w:t>i. &lt; Screenshot of GUI handling POST request &gt;</w:t>
            </w:r>
          </w:p>
          <w:p w14:paraId="3C43B117" w14:textId="77777777" w:rsidR="00237C42" w:rsidRDefault="00237C42" w:rsidP="000A28B0">
            <w:pPr>
              <w:spacing w:before="80" w:after="80"/>
              <w:rPr>
                <w:i/>
                <w:color w:val="7F7F7F" w:themeColor="text1" w:themeTint="80"/>
                <w:szCs w:val="20"/>
              </w:rPr>
            </w:pPr>
          </w:p>
          <w:p w14:paraId="0BED97A0" w14:textId="77777777" w:rsidR="00237C42" w:rsidRPr="00FE71CD" w:rsidRDefault="00237C42" w:rsidP="000A28B0">
            <w:pPr>
              <w:spacing w:before="80" w:after="80"/>
              <w:rPr>
                <w:i/>
                <w:color w:val="7F7F7F" w:themeColor="text1" w:themeTint="80"/>
                <w:szCs w:val="20"/>
              </w:rPr>
            </w:pPr>
            <w:r w:rsidRPr="006274D2">
              <w:rPr>
                <w:i/>
                <w:color w:val="7F7F7F" w:themeColor="text1" w:themeTint="80"/>
                <w:szCs w:val="20"/>
              </w:rPr>
              <w:t>ii.</w:t>
            </w:r>
            <w:r>
              <w:rPr>
                <w:i/>
                <w:color w:val="7F7F7F" w:themeColor="text1" w:themeTint="80"/>
                <w:szCs w:val="20"/>
              </w:rPr>
              <w:t xml:space="preserve"> &lt; Screenshot of Postman POST result &gt;</w:t>
            </w:r>
          </w:p>
          <w:p w14:paraId="34DE878E" w14:textId="77777777" w:rsidR="00237C42" w:rsidRPr="009765C2" w:rsidRDefault="00237C42" w:rsidP="000A28B0">
            <w:pPr>
              <w:spacing w:before="80" w:after="80"/>
              <w:rPr>
                <w:bCs/>
                <w:i/>
                <w:color w:val="7F7F7F" w:themeColor="text1" w:themeTint="80"/>
                <w:szCs w:val="20"/>
              </w:rPr>
            </w:pPr>
          </w:p>
        </w:tc>
      </w:tr>
      <w:tr w:rsidR="00237C42" w:rsidRPr="009765C2" w14:paraId="304CD853" w14:textId="77777777" w:rsidTr="00DA0DE9">
        <w:trPr>
          <w:trHeight w:val="416"/>
        </w:trPr>
        <w:tc>
          <w:tcPr>
            <w:tcW w:w="5361" w:type="dxa"/>
            <w:gridSpan w:val="4"/>
            <w:shd w:val="clear" w:color="auto" w:fill="FEFFFF" w:themeFill="background1"/>
          </w:tcPr>
          <w:p w14:paraId="0873B553" w14:textId="77777777" w:rsidR="00237C42" w:rsidRPr="00D6369D" w:rsidRDefault="00237C42" w:rsidP="00237C42">
            <w:pPr>
              <w:pStyle w:val="ListParagraph"/>
              <w:numPr>
                <w:ilvl w:val="0"/>
                <w:numId w:val="77"/>
              </w:numPr>
              <w:spacing w:before="80" w:after="80"/>
              <w:rPr>
                <w:rFonts w:cs="Arial"/>
                <w:b/>
                <w:bCs/>
                <w:color w:val="000000" w:themeColor="text1"/>
                <w:szCs w:val="20"/>
              </w:rPr>
            </w:pPr>
            <w:r>
              <w:rPr>
                <w:rFonts w:cs="Arial"/>
                <w:b/>
                <w:bCs/>
                <w:color w:val="000000" w:themeColor="text1"/>
                <w:szCs w:val="20"/>
              </w:rPr>
              <w:t>Editing</w:t>
            </w:r>
            <w:r w:rsidRPr="00D6369D">
              <w:rPr>
                <w:rFonts w:cs="Arial"/>
                <w:b/>
                <w:bCs/>
                <w:color w:val="000000" w:themeColor="text1"/>
                <w:szCs w:val="20"/>
              </w:rPr>
              <w:t xml:space="preserve"> form data </w:t>
            </w:r>
            <w:r>
              <w:rPr>
                <w:rFonts w:cs="Arial"/>
                <w:b/>
                <w:bCs/>
                <w:color w:val="000000" w:themeColor="text1"/>
                <w:szCs w:val="20"/>
              </w:rPr>
              <w:t>from</w:t>
            </w:r>
            <w:r w:rsidRPr="00D6369D">
              <w:rPr>
                <w:rFonts w:cs="Arial"/>
                <w:b/>
                <w:bCs/>
                <w:color w:val="000000" w:themeColor="text1"/>
                <w:szCs w:val="20"/>
              </w:rPr>
              <w:t xml:space="preserve"> API – </w:t>
            </w:r>
            <w:r>
              <w:rPr>
                <w:rFonts w:cs="Arial"/>
                <w:b/>
                <w:bCs/>
                <w:color w:val="000000" w:themeColor="text1"/>
                <w:szCs w:val="20"/>
              </w:rPr>
              <w:t>PUT/UPDATE</w:t>
            </w:r>
            <w:r w:rsidRPr="00D6369D">
              <w:rPr>
                <w:rFonts w:cs="Arial"/>
                <w:b/>
                <w:bCs/>
                <w:color w:val="000000" w:themeColor="text1"/>
                <w:szCs w:val="20"/>
              </w:rPr>
              <w:t xml:space="preserve"> request</w:t>
            </w:r>
          </w:p>
          <w:p w14:paraId="59FFD3C5" w14:textId="77777777" w:rsidR="00237C42" w:rsidRDefault="00237C42" w:rsidP="000A28B0">
            <w:pPr>
              <w:pStyle w:val="ListParagraph"/>
              <w:spacing w:before="80" w:after="80"/>
              <w:ind w:left="1069"/>
              <w:rPr>
                <w:rFonts w:cs="Arial"/>
                <w:color w:val="000000" w:themeColor="text1"/>
                <w:szCs w:val="20"/>
              </w:rPr>
            </w:pPr>
          </w:p>
          <w:p w14:paraId="466C0342" w14:textId="77777777" w:rsidR="00237C42" w:rsidRDefault="00237C42" w:rsidP="00237C42">
            <w:pPr>
              <w:pStyle w:val="ListParagraph"/>
              <w:numPr>
                <w:ilvl w:val="0"/>
                <w:numId w:val="64"/>
              </w:numPr>
              <w:spacing w:before="80" w:after="80"/>
              <w:rPr>
                <w:rFonts w:cs="Arial"/>
                <w:color w:val="000000" w:themeColor="text1"/>
                <w:szCs w:val="20"/>
              </w:rPr>
            </w:pPr>
            <w:r w:rsidRPr="00D17D1B">
              <w:rPr>
                <w:rFonts w:cs="Arial"/>
                <w:color w:val="000000" w:themeColor="text1"/>
                <w:szCs w:val="20"/>
              </w:rPr>
              <w:t>the GUI of the page that handles a PUT request, and;</w:t>
            </w:r>
          </w:p>
          <w:p w14:paraId="38C5DAE3" w14:textId="77777777" w:rsidR="00237C42" w:rsidRDefault="00237C42" w:rsidP="000A28B0">
            <w:pPr>
              <w:pStyle w:val="ListParagraph"/>
              <w:spacing w:before="80" w:after="80"/>
              <w:ind w:left="1069"/>
              <w:rPr>
                <w:rFonts w:cs="Arial"/>
                <w:color w:val="000000" w:themeColor="text1"/>
                <w:szCs w:val="20"/>
              </w:rPr>
            </w:pPr>
          </w:p>
          <w:p w14:paraId="196AFD20" w14:textId="77777777" w:rsidR="00237C42" w:rsidRDefault="00237C42" w:rsidP="00237C42">
            <w:pPr>
              <w:pStyle w:val="ListParagraph"/>
              <w:numPr>
                <w:ilvl w:val="0"/>
                <w:numId w:val="64"/>
              </w:numPr>
              <w:spacing w:before="80" w:after="80"/>
              <w:rPr>
                <w:rFonts w:cs="Arial"/>
                <w:color w:val="000000" w:themeColor="text1"/>
                <w:szCs w:val="20"/>
              </w:rPr>
            </w:pPr>
            <w:r w:rsidRPr="00D17D1B">
              <w:rPr>
                <w:rFonts w:cs="Arial"/>
                <w:color w:val="000000" w:themeColor="text1"/>
                <w:szCs w:val="20"/>
              </w:rPr>
              <w:lastRenderedPageBreak/>
              <w:t>the successful Postman result for a PUT request at the endpoint used.</w:t>
            </w:r>
          </w:p>
          <w:p w14:paraId="387D731E" w14:textId="77777777" w:rsidR="00237C42" w:rsidRPr="00F062AE" w:rsidRDefault="00237C42" w:rsidP="000A28B0">
            <w:pPr>
              <w:spacing w:before="80" w:after="80"/>
              <w:rPr>
                <w:rFonts w:cs="Arial"/>
                <w:color w:val="000000" w:themeColor="text1"/>
                <w:szCs w:val="20"/>
              </w:rPr>
            </w:pPr>
          </w:p>
        </w:tc>
        <w:tc>
          <w:tcPr>
            <w:tcW w:w="4987" w:type="dxa"/>
            <w:gridSpan w:val="5"/>
            <w:shd w:val="clear" w:color="auto" w:fill="FEFFFF" w:themeFill="background1"/>
            <w:vAlign w:val="center"/>
          </w:tcPr>
          <w:p w14:paraId="3FB60C1B" w14:textId="77777777" w:rsidR="00237C42" w:rsidRDefault="00237C42" w:rsidP="000A28B0">
            <w:pPr>
              <w:spacing w:before="80" w:after="80"/>
              <w:rPr>
                <w:i/>
                <w:color w:val="7F7F7F" w:themeColor="text1" w:themeTint="80"/>
                <w:szCs w:val="20"/>
              </w:rPr>
            </w:pPr>
            <w:r>
              <w:rPr>
                <w:i/>
                <w:color w:val="7F7F7F" w:themeColor="text1" w:themeTint="80"/>
                <w:szCs w:val="20"/>
              </w:rPr>
              <w:lastRenderedPageBreak/>
              <w:t>i. &lt; Screenshot of GUI handling PUT request &gt;</w:t>
            </w:r>
          </w:p>
          <w:p w14:paraId="45FB4937" w14:textId="77777777" w:rsidR="00237C42" w:rsidRDefault="00237C42" w:rsidP="000A28B0">
            <w:pPr>
              <w:spacing w:before="80" w:after="80"/>
              <w:rPr>
                <w:b/>
                <w:i/>
                <w:color w:val="7F7F7F" w:themeColor="text1" w:themeTint="80"/>
                <w:szCs w:val="20"/>
              </w:rPr>
            </w:pPr>
          </w:p>
          <w:p w14:paraId="5434A1EA" w14:textId="77777777" w:rsidR="00237C42" w:rsidRPr="00FE71CD" w:rsidRDefault="00237C42" w:rsidP="000A28B0">
            <w:pPr>
              <w:spacing w:before="80" w:after="80"/>
              <w:rPr>
                <w:i/>
                <w:color w:val="7F7F7F" w:themeColor="text1" w:themeTint="80"/>
                <w:szCs w:val="20"/>
              </w:rPr>
            </w:pPr>
            <w:r w:rsidRPr="006274D2">
              <w:rPr>
                <w:i/>
                <w:color w:val="7F7F7F" w:themeColor="text1" w:themeTint="80"/>
                <w:szCs w:val="20"/>
              </w:rPr>
              <w:t>ii.</w:t>
            </w:r>
            <w:r>
              <w:rPr>
                <w:i/>
                <w:color w:val="7F7F7F" w:themeColor="text1" w:themeTint="80"/>
                <w:szCs w:val="20"/>
              </w:rPr>
              <w:t xml:space="preserve"> &lt; Screenshot of Postman PUT result </w:t>
            </w:r>
          </w:p>
          <w:p w14:paraId="02346D2C" w14:textId="77777777" w:rsidR="00237C42" w:rsidRPr="009765C2" w:rsidRDefault="00237C42" w:rsidP="000A28B0">
            <w:pPr>
              <w:spacing w:before="80" w:after="80"/>
              <w:rPr>
                <w:bCs/>
                <w:i/>
                <w:color w:val="7F7F7F" w:themeColor="text1" w:themeTint="80"/>
                <w:szCs w:val="20"/>
              </w:rPr>
            </w:pPr>
          </w:p>
        </w:tc>
      </w:tr>
      <w:tr w:rsidR="00237C42" w:rsidRPr="009765C2" w14:paraId="4B41989D" w14:textId="77777777" w:rsidTr="00DA0DE9">
        <w:trPr>
          <w:trHeight w:val="416"/>
        </w:trPr>
        <w:tc>
          <w:tcPr>
            <w:tcW w:w="5361" w:type="dxa"/>
            <w:gridSpan w:val="4"/>
            <w:shd w:val="clear" w:color="auto" w:fill="FEFFFF" w:themeFill="background1"/>
          </w:tcPr>
          <w:p w14:paraId="0F13A97F" w14:textId="77777777" w:rsidR="00237C42" w:rsidRPr="009E7AEE" w:rsidRDefault="00237C42" w:rsidP="00237C42">
            <w:pPr>
              <w:pStyle w:val="ListParagraph"/>
              <w:numPr>
                <w:ilvl w:val="0"/>
                <w:numId w:val="77"/>
              </w:numPr>
              <w:spacing w:before="80" w:after="80"/>
              <w:rPr>
                <w:rFonts w:cs="Arial"/>
                <w:b/>
                <w:bCs/>
                <w:color w:val="000000" w:themeColor="text1"/>
                <w:szCs w:val="20"/>
              </w:rPr>
            </w:pPr>
            <w:r>
              <w:rPr>
                <w:rFonts w:cs="Arial"/>
                <w:b/>
                <w:bCs/>
                <w:color w:val="000000" w:themeColor="text1"/>
                <w:szCs w:val="20"/>
              </w:rPr>
              <w:t>Deleting</w:t>
            </w:r>
            <w:r w:rsidRPr="009E7AEE">
              <w:rPr>
                <w:rFonts w:cs="Arial"/>
                <w:b/>
                <w:bCs/>
                <w:color w:val="000000" w:themeColor="text1"/>
                <w:szCs w:val="20"/>
              </w:rPr>
              <w:t xml:space="preserve"> form data </w:t>
            </w:r>
            <w:r>
              <w:rPr>
                <w:rFonts w:cs="Arial"/>
                <w:b/>
                <w:bCs/>
                <w:color w:val="000000" w:themeColor="text1"/>
                <w:szCs w:val="20"/>
              </w:rPr>
              <w:t>from</w:t>
            </w:r>
            <w:r w:rsidRPr="009E7AEE">
              <w:rPr>
                <w:rFonts w:cs="Arial"/>
                <w:b/>
                <w:bCs/>
                <w:color w:val="000000" w:themeColor="text1"/>
                <w:szCs w:val="20"/>
              </w:rPr>
              <w:t xml:space="preserve"> API – </w:t>
            </w:r>
            <w:r>
              <w:rPr>
                <w:rFonts w:cs="Arial"/>
                <w:b/>
                <w:bCs/>
                <w:color w:val="000000" w:themeColor="text1"/>
                <w:szCs w:val="20"/>
              </w:rPr>
              <w:t>DELETE</w:t>
            </w:r>
            <w:r w:rsidRPr="009E7AEE">
              <w:rPr>
                <w:rFonts w:cs="Arial"/>
                <w:b/>
                <w:bCs/>
                <w:color w:val="000000" w:themeColor="text1"/>
                <w:szCs w:val="20"/>
              </w:rPr>
              <w:t xml:space="preserve"> request</w:t>
            </w:r>
          </w:p>
          <w:p w14:paraId="005A203E" w14:textId="77777777" w:rsidR="00237C42" w:rsidRPr="009E7AEE" w:rsidRDefault="00237C42" w:rsidP="000A28B0">
            <w:pPr>
              <w:spacing w:before="80" w:after="80"/>
              <w:rPr>
                <w:rFonts w:cs="Arial"/>
                <w:color w:val="000000" w:themeColor="text1"/>
                <w:szCs w:val="20"/>
              </w:rPr>
            </w:pPr>
          </w:p>
          <w:p w14:paraId="1C93995B" w14:textId="77777777" w:rsidR="00237C42" w:rsidRDefault="00237C42" w:rsidP="00237C42">
            <w:pPr>
              <w:pStyle w:val="ListParagraph"/>
              <w:numPr>
                <w:ilvl w:val="0"/>
                <w:numId w:val="65"/>
              </w:numPr>
              <w:spacing w:before="80" w:after="80"/>
              <w:rPr>
                <w:rFonts w:cs="Arial"/>
                <w:color w:val="000000" w:themeColor="text1"/>
                <w:szCs w:val="20"/>
              </w:rPr>
            </w:pPr>
            <w:r w:rsidRPr="00D17D1B">
              <w:rPr>
                <w:rFonts w:cs="Arial"/>
                <w:color w:val="000000" w:themeColor="text1"/>
                <w:szCs w:val="20"/>
              </w:rPr>
              <w:t>the GUI of the page that handles a DELETE request, and;</w:t>
            </w:r>
          </w:p>
          <w:p w14:paraId="656EFFB1" w14:textId="77777777" w:rsidR="00237C42" w:rsidRDefault="00237C42" w:rsidP="000A28B0">
            <w:pPr>
              <w:pStyle w:val="ListParagraph"/>
              <w:spacing w:before="80" w:after="80"/>
              <w:ind w:left="1069"/>
              <w:rPr>
                <w:rFonts w:cs="Arial"/>
                <w:color w:val="000000" w:themeColor="text1"/>
                <w:szCs w:val="20"/>
              </w:rPr>
            </w:pPr>
          </w:p>
          <w:p w14:paraId="6E540409" w14:textId="77777777" w:rsidR="00237C42" w:rsidRDefault="00237C42" w:rsidP="00237C42">
            <w:pPr>
              <w:pStyle w:val="ListParagraph"/>
              <w:numPr>
                <w:ilvl w:val="0"/>
                <w:numId w:val="65"/>
              </w:numPr>
              <w:spacing w:before="80" w:after="80"/>
              <w:rPr>
                <w:rFonts w:cs="Arial"/>
                <w:color w:val="000000" w:themeColor="text1"/>
                <w:szCs w:val="20"/>
              </w:rPr>
            </w:pPr>
            <w:r w:rsidRPr="00D17D1B">
              <w:rPr>
                <w:rFonts w:cs="Arial"/>
                <w:color w:val="000000" w:themeColor="text1"/>
                <w:szCs w:val="20"/>
              </w:rPr>
              <w:t>the successful Postman result for a DELETE request at the endpoint used.</w:t>
            </w:r>
          </w:p>
          <w:p w14:paraId="282BCC33" w14:textId="77777777" w:rsidR="00237C42" w:rsidRPr="00A05DAC" w:rsidRDefault="00237C42" w:rsidP="000A28B0">
            <w:pPr>
              <w:spacing w:before="80" w:after="80"/>
              <w:rPr>
                <w:rFonts w:cs="Arial"/>
                <w:color w:val="000000" w:themeColor="text1"/>
                <w:szCs w:val="20"/>
              </w:rPr>
            </w:pPr>
          </w:p>
        </w:tc>
        <w:tc>
          <w:tcPr>
            <w:tcW w:w="4987" w:type="dxa"/>
            <w:gridSpan w:val="5"/>
            <w:shd w:val="clear" w:color="auto" w:fill="FEFFFF" w:themeFill="background1"/>
            <w:vAlign w:val="center"/>
          </w:tcPr>
          <w:p w14:paraId="33458ED4" w14:textId="77777777" w:rsidR="00237C42" w:rsidRDefault="00237C42" w:rsidP="000A28B0">
            <w:pPr>
              <w:spacing w:before="80" w:after="80"/>
              <w:rPr>
                <w:i/>
                <w:color w:val="7F7F7F" w:themeColor="text1" w:themeTint="80"/>
                <w:szCs w:val="20"/>
              </w:rPr>
            </w:pPr>
            <w:r>
              <w:rPr>
                <w:i/>
                <w:color w:val="7F7F7F" w:themeColor="text1" w:themeTint="80"/>
                <w:szCs w:val="20"/>
              </w:rPr>
              <w:t>i. &lt; Screenshot of GUI handling DELETE request &gt;</w:t>
            </w:r>
          </w:p>
          <w:p w14:paraId="0E852DBD" w14:textId="77777777" w:rsidR="00237C42" w:rsidRDefault="00237C42" w:rsidP="000A28B0">
            <w:pPr>
              <w:spacing w:before="80" w:after="80"/>
              <w:rPr>
                <w:b/>
                <w:i/>
                <w:color w:val="7F7F7F" w:themeColor="text1" w:themeTint="80"/>
                <w:szCs w:val="20"/>
              </w:rPr>
            </w:pPr>
          </w:p>
          <w:p w14:paraId="26387385" w14:textId="77777777" w:rsidR="00237C42" w:rsidRDefault="00237C42" w:rsidP="000A28B0">
            <w:pPr>
              <w:spacing w:before="80" w:after="80"/>
              <w:rPr>
                <w:i/>
                <w:color w:val="7F7F7F" w:themeColor="text1" w:themeTint="80"/>
                <w:szCs w:val="20"/>
              </w:rPr>
            </w:pPr>
            <w:r w:rsidRPr="006274D2">
              <w:rPr>
                <w:i/>
                <w:color w:val="7F7F7F" w:themeColor="text1" w:themeTint="80"/>
                <w:szCs w:val="20"/>
              </w:rPr>
              <w:t>ii.</w:t>
            </w:r>
            <w:r>
              <w:rPr>
                <w:i/>
                <w:color w:val="7F7F7F" w:themeColor="text1" w:themeTint="80"/>
                <w:szCs w:val="20"/>
              </w:rPr>
              <w:t xml:space="preserve"> &lt; Screenshot of Postman DELETE result &gt;</w:t>
            </w:r>
          </w:p>
          <w:p w14:paraId="5EB47035" w14:textId="77777777" w:rsidR="00237C42" w:rsidRPr="005A247F" w:rsidRDefault="00237C42" w:rsidP="000A28B0">
            <w:pPr>
              <w:spacing w:before="80" w:after="80"/>
              <w:rPr>
                <w:i/>
                <w:color w:val="7F7F7F" w:themeColor="text1" w:themeTint="80"/>
                <w:szCs w:val="20"/>
              </w:rPr>
            </w:pPr>
          </w:p>
        </w:tc>
      </w:tr>
      <w:tr w:rsidR="00237C42" w:rsidRPr="009765C2" w14:paraId="38148CE6" w14:textId="77777777" w:rsidTr="00DA0DE9">
        <w:trPr>
          <w:trHeight w:val="416"/>
        </w:trPr>
        <w:tc>
          <w:tcPr>
            <w:tcW w:w="5361" w:type="dxa"/>
            <w:gridSpan w:val="4"/>
            <w:shd w:val="clear" w:color="auto" w:fill="auto"/>
          </w:tcPr>
          <w:p w14:paraId="2E88A670" w14:textId="77777777" w:rsidR="00237C42" w:rsidRPr="005835ED" w:rsidRDefault="00237C42" w:rsidP="00237C42">
            <w:pPr>
              <w:pStyle w:val="ListParagraph"/>
              <w:numPr>
                <w:ilvl w:val="0"/>
                <w:numId w:val="77"/>
              </w:numPr>
              <w:spacing w:before="80" w:after="80"/>
              <w:rPr>
                <w:rFonts w:cs="Arial"/>
                <w:b/>
                <w:bCs/>
                <w:color w:val="000000" w:themeColor="text1"/>
                <w:szCs w:val="20"/>
              </w:rPr>
            </w:pPr>
            <w:r w:rsidRPr="005835ED">
              <w:rPr>
                <w:rFonts w:cs="Arial"/>
                <w:b/>
                <w:bCs/>
                <w:color w:val="000000" w:themeColor="text1"/>
                <w:szCs w:val="20"/>
              </w:rPr>
              <w:t>Displaying a specific set of dynamic data – GET by ID Request</w:t>
            </w:r>
          </w:p>
          <w:p w14:paraId="4B65E3A3" w14:textId="77777777" w:rsidR="00237C42" w:rsidRPr="00D36716" w:rsidRDefault="00237C42" w:rsidP="000A28B0">
            <w:pPr>
              <w:spacing w:before="60" w:after="60"/>
              <w:rPr>
                <w:rFonts w:cs="Arial"/>
                <w:color w:val="000000" w:themeColor="text1"/>
                <w:szCs w:val="20"/>
              </w:rPr>
            </w:pPr>
          </w:p>
          <w:p w14:paraId="1EDAD2F6" w14:textId="77777777" w:rsidR="00237C42" w:rsidRDefault="00237C42" w:rsidP="00237C42">
            <w:pPr>
              <w:pStyle w:val="ListParagraph"/>
              <w:numPr>
                <w:ilvl w:val="0"/>
                <w:numId w:val="66"/>
              </w:numPr>
              <w:spacing w:before="60" w:after="60"/>
              <w:rPr>
                <w:rFonts w:cs="Arial"/>
                <w:color w:val="000000" w:themeColor="text1"/>
                <w:szCs w:val="20"/>
              </w:rPr>
            </w:pPr>
            <w:r w:rsidRPr="00114A3A">
              <w:rPr>
                <w:rFonts w:cs="Arial"/>
                <w:color w:val="000000" w:themeColor="text1"/>
                <w:szCs w:val="20"/>
              </w:rPr>
              <w:t>the GUI of the page that handles a GET By ID request, and;</w:t>
            </w:r>
          </w:p>
          <w:p w14:paraId="4BDBECAD" w14:textId="77777777" w:rsidR="00237C42" w:rsidRPr="00114A3A" w:rsidRDefault="00237C42" w:rsidP="000A28B0">
            <w:pPr>
              <w:pStyle w:val="ListParagraph"/>
              <w:spacing w:before="60" w:after="60"/>
              <w:ind w:left="1080"/>
              <w:rPr>
                <w:rFonts w:cs="Arial"/>
                <w:color w:val="000000" w:themeColor="text1"/>
                <w:szCs w:val="20"/>
              </w:rPr>
            </w:pPr>
          </w:p>
          <w:p w14:paraId="4F13835C" w14:textId="77777777" w:rsidR="00237C42" w:rsidRDefault="00237C42" w:rsidP="00237C42">
            <w:pPr>
              <w:pStyle w:val="ListParagraph"/>
              <w:numPr>
                <w:ilvl w:val="0"/>
                <w:numId w:val="66"/>
              </w:numPr>
              <w:spacing w:before="80" w:after="80"/>
              <w:rPr>
                <w:rFonts w:cs="Arial"/>
                <w:color w:val="000000" w:themeColor="text1"/>
                <w:szCs w:val="20"/>
              </w:rPr>
            </w:pPr>
            <w:r w:rsidRPr="00114A3A">
              <w:rPr>
                <w:rFonts w:cs="Arial"/>
                <w:color w:val="000000" w:themeColor="text1"/>
                <w:szCs w:val="20"/>
              </w:rPr>
              <w:t>the successful Postman result for a GET By ID request at the endpoint used</w:t>
            </w:r>
            <w:r>
              <w:rPr>
                <w:rFonts w:cs="Arial"/>
                <w:color w:val="000000" w:themeColor="text1"/>
                <w:szCs w:val="20"/>
              </w:rPr>
              <w:t>.</w:t>
            </w:r>
          </w:p>
          <w:p w14:paraId="3AA34A72" w14:textId="77777777" w:rsidR="00237C42" w:rsidRPr="00A05DAC" w:rsidRDefault="00237C42" w:rsidP="000A28B0">
            <w:pPr>
              <w:spacing w:before="80" w:after="80"/>
              <w:rPr>
                <w:rFonts w:cs="Arial"/>
                <w:color w:val="000000" w:themeColor="text1"/>
                <w:szCs w:val="20"/>
              </w:rPr>
            </w:pPr>
          </w:p>
        </w:tc>
        <w:tc>
          <w:tcPr>
            <w:tcW w:w="4987" w:type="dxa"/>
            <w:gridSpan w:val="5"/>
            <w:shd w:val="clear" w:color="auto" w:fill="FEFFFF" w:themeFill="background1"/>
            <w:vAlign w:val="center"/>
          </w:tcPr>
          <w:p w14:paraId="256BD214" w14:textId="77777777" w:rsidR="00237C42" w:rsidRDefault="00237C42" w:rsidP="000A28B0">
            <w:pPr>
              <w:spacing w:before="80" w:after="80"/>
              <w:rPr>
                <w:i/>
                <w:color w:val="7F7F7F" w:themeColor="text1" w:themeTint="80"/>
                <w:szCs w:val="20"/>
              </w:rPr>
            </w:pPr>
            <w:r>
              <w:rPr>
                <w:i/>
                <w:color w:val="7F7F7F" w:themeColor="text1" w:themeTint="80"/>
                <w:szCs w:val="20"/>
              </w:rPr>
              <w:t>i. &lt; Screenshot of GUI handling GET By ID request &gt;</w:t>
            </w:r>
          </w:p>
          <w:p w14:paraId="34671ADD" w14:textId="77777777" w:rsidR="00237C42" w:rsidRDefault="00237C42" w:rsidP="000A28B0">
            <w:pPr>
              <w:spacing w:before="80" w:after="80"/>
              <w:rPr>
                <w:i/>
                <w:color w:val="7F7F7F" w:themeColor="text1" w:themeTint="80"/>
                <w:szCs w:val="20"/>
              </w:rPr>
            </w:pPr>
          </w:p>
          <w:p w14:paraId="727E62B4" w14:textId="77777777" w:rsidR="00237C42" w:rsidRDefault="00237C42" w:rsidP="000A28B0">
            <w:pPr>
              <w:spacing w:before="80" w:after="80"/>
              <w:rPr>
                <w:i/>
                <w:color w:val="7F7F7F" w:themeColor="text1" w:themeTint="80"/>
                <w:szCs w:val="20"/>
              </w:rPr>
            </w:pPr>
            <w:r w:rsidRPr="006274D2">
              <w:rPr>
                <w:i/>
                <w:color w:val="7F7F7F" w:themeColor="text1" w:themeTint="80"/>
                <w:szCs w:val="20"/>
              </w:rPr>
              <w:t>ii.</w:t>
            </w:r>
            <w:r>
              <w:rPr>
                <w:i/>
                <w:color w:val="7F7F7F" w:themeColor="text1" w:themeTint="80"/>
                <w:szCs w:val="20"/>
              </w:rPr>
              <w:t xml:space="preserve"> &lt; Screenshot of Postman GET by ID result &gt;</w:t>
            </w:r>
          </w:p>
          <w:p w14:paraId="759D8C19" w14:textId="77777777" w:rsidR="00237C42" w:rsidRDefault="00237C42" w:rsidP="000A28B0">
            <w:pPr>
              <w:spacing w:before="80" w:after="80"/>
              <w:rPr>
                <w:i/>
                <w:color w:val="7F7F7F" w:themeColor="text1" w:themeTint="80"/>
                <w:szCs w:val="20"/>
              </w:rPr>
            </w:pPr>
          </w:p>
        </w:tc>
      </w:tr>
      <w:tr w:rsidR="00237C42" w14:paraId="661A8EFC" w14:textId="77777777" w:rsidTr="00DA0DE9">
        <w:trPr>
          <w:trHeight w:val="884"/>
        </w:trPr>
        <w:tc>
          <w:tcPr>
            <w:tcW w:w="10348" w:type="dxa"/>
            <w:gridSpan w:val="9"/>
            <w:shd w:val="clear" w:color="auto" w:fill="7F7F7F" w:themeFill="text1" w:themeFillTint="80"/>
            <w:vAlign w:val="center"/>
          </w:tcPr>
          <w:p w14:paraId="076E2A1A" w14:textId="77777777" w:rsidR="00237C42" w:rsidRDefault="00237C42" w:rsidP="000A28B0">
            <w:pPr>
              <w:spacing w:before="80" w:after="80"/>
              <w:rPr>
                <w:rFonts w:cs="Arial"/>
                <w:color w:val="FEFFFF" w:themeColor="background1"/>
                <w:szCs w:val="20"/>
              </w:rPr>
            </w:pPr>
            <w:r>
              <w:rPr>
                <w:rFonts w:cs="Arial"/>
                <w:b/>
                <w:color w:val="FEFFFF" w:themeColor="background1"/>
                <w:szCs w:val="20"/>
              </w:rPr>
              <w:br/>
            </w:r>
            <w:r w:rsidRPr="00550C32">
              <w:rPr>
                <w:rFonts w:cs="Arial"/>
                <w:b/>
                <w:color w:val="FEFFFF" w:themeColor="background1"/>
                <w:szCs w:val="20"/>
              </w:rPr>
              <w:t>Approval and Feedback</w:t>
            </w:r>
            <w:r w:rsidRPr="00550C32">
              <w:rPr>
                <w:rFonts w:cs="Arial"/>
                <w:b/>
                <w:color w:val="FEFFFF" w:themeColor="background1"/>
                <w:szCs w:val="20"/>
              </w:rPr>
              <w:br/>
            </w:r>
            <w:r>
              <w:rPr>
                <w:rFonts w:cs="Arial"/>
                <w:color w:val="FEFFFF" w:themeColor="background1"/>
                <w:szCs w:val="20"/>
              </w:rPr>
              <w:t xml:space="preserve">After you have finished planning the API design, obtain approval from the assessor </w:t>
            </w:r>
          </w:p>
          <w:p w14:paraId="2851D30E" w14:textId="77777777" w:rsidR="00237C42" w:rsidRDefault="00237C42" w:rsidP="000A28B0">
            <w:pPr>
              <w:spacing w:before="80" w:after="80"/>
              <w:rPr>
                <w:i/>
                <w:color w:val="7F7F7F" w:themeColor="text1" w:themeTint="80"/>
                <w:szCs w:val="20"/>
              </w:rPr>
            </w:pPr>
          </w:p>
        </w:tc>
      </w:tr>
      <w:tr w:rsidR="00237C42" w14:paraId="545F8050" w14:textId="77777777" w:rsidTr="00DA0DE9">
        <w:trPr>
          <w:trHeight w:val="416"/>
        </w:trPr>
        <w:tc>
          <w:tcPr>
            <w:tcW w:w="8753" w:type="dxa"/>
            <w:gridSpan w:val="7"/>
            <w:shd w:val="clear" w:color="auto" w:fill="D8D8D9" w:themeFill="accent1" w:themeFillTint="33"/>
            <w:vAlign w:val="center"/>
          </w:tcPr>
          <w:p w14:paraId="23EC3DA7" w14:textId="77777777" w:rsidR="00237C42" w:rsidRDefault="00237C42" w:rsidP="000A28B0">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66" w:type="dxa"/>
            <w:shd w:val="clear" w:color="auto" w:fill="D8D8D9" w:themeFill="accent1" w:themeFillTint="33"/>
            <w:vAlign w:val="center"/>
          </w:tcPr>
          <w:p w14:paraId="3905FCEB"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Yes</w:t>
            </w:r>
          </w:p>
        </w:tc>
        <w:tc>
          <w:tcPr>
            <w:tcW w:w="729" w:type="dxa"/>
            <w:shd w:val="clear" w:color="auto" w:fill="D8D8D9" w:themeFill="accent1" w:themeFillTint="33"/>
            <w:vAlign w:val="center"/>
          </w:tcPr>
          <w:p w14:paraId="35C4A7A0"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No</w:t>
            </w:r>
          </w:p>
        </w:tc>
      </w:tr>
      <w:tr w:rsidR="00237C42" w14:paraId="68125BDC" w14:textId="77777777" w:rsidTr="00DA0DE9">
        <w:trPr>
          <w:trHeight w:val="457"/>
        </w:trPr>
        <w:tc>
          <w:tcPr>
            <w:tcW w:w="8753" w:type="dxa"/>
            <w:gridSpan w:val="7"/>
            <w:shd w:val="clear" w:color="auto" w:fill="FEFFFF" w:themeFill="background1"/>
            <w:vAlign w:val="center"/>
          </w:tcPr>
          <w:p w14:paraId="6ECA5912" w14:textId="77777777" w:rsidR="00237C42" w:rsidRDefault="00237C42" w:rsidP="000A28B0">
            <w:pPr>
              <w:spacing w:before="80" w:after="80"/>
              <w:rPr>
                <w:i/>
                <w:color w:val="7F7F7F" w:themeColor="text1" w:themeTint="80"/>
                <w:szCs w:val="20"/>
              </w:rPr>
            </w:pPr>
            <w:r>
              <w:rPr>
                <w:rFonts w:cs="Arial"/>
                <w:color w:val="000000" w:themeColor="text1"/>
              </w:rPr>
              <w:t>7. L</w:t>
            </w:r>
            <w:r w:rsidRPr="00261323">
              <w:rPr>
                <w:rFonts w:cs="Arial"/>
                <w:color w:val="000000" w:themeColor="text1"/>
                <w:lang w:val="en-US"/>
              </w:rPr>
              <w:t xml:space="preserve">earner has confirmed approval of </w:t>
            </w:r>
            <w:r>
              <w:rPr>
                <w:rFonts w:cs="Arial"/>
                <w:color w:val="000000" w:themeColor="text1"/>
                <w:lang w:val="en-US"/>
              </w:rPr>
              <w:t>RESTful API</w:t>
            </w:r>
            <w:r w:rsidRPr="00261323">
              <w:rPr>
                <w:rFonts w:cs="Arial"/>
                <w:color w:val="000000" w:themeColor="text1"/>
                <w:lang w:val="en-US"/>
              </w:rPr>
              <w:t xml:space="preserve"> &amp; supporting documentation with assessor</w:t>
            </w:r>
          </w:p>
        </w:tc>
        <w:tc>
          <w:tcPr>
            <w:tcW w:w="866" w:type="dxa"/>
            <w:shd w:val="clear" w:color="auto" w:fill="FEFFFF" w:themeFill="background1"/>
          </w:tcPr>
          <w:p w14:paraId="63C809D6"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c>
          <w:tcPr>
            <w:tcW w:w="729" w:type="dxa"/>
            <w:shd w:val="clear" w:color="auto" w:fill="FEFFFF" w:themeFill="background1"/>
          </w:tcPr>
          <w:p w14:paraId="0C2E5227"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r>
      <w:tr w:rsidR="00237C42" w14:paraId="24C07FC3" w14:textId="77777777" w:rsidTr="00DA0DE9">
        <w:trPr>
          <w:trHeight w:val="416"/>
        </w:trPr>
        <w:tc>
          <w:tcPr>
            <w:tcW w:w="1770" w:type="dxa"/>
            <w:shd w:val="clear" w:color="auto" w:fill="FEFFFF" w:themeFill="background1"/>
            <w:vAlign w:val="center"/>
          </w:tcPr>
          <w:p w14:paraId="235B01E2" w14:textId="77777777" w:rsidR="00237C42" w:rsidRDefault="00237C42" w:rsidP="000A28B0">
            <w:pPr>
              <w:spacing w:before="80" w:after="80"/>
              <w:rPr>
                <w:i/>
                <w:color w:val="7F7F7F" w:themeColor="text1" w:themeTint="80"/>
                <w:szCs w:val="20"/>
              </w:rPr>
            </w:pPr>
            <w:r>
              <w:rPr>
                <w:rFonts w:cs="Arial"/>
                <w:b/>
                <w:szCs w:val="20"/>
              </w:rPr>
              <w:t>Assessor Name</w:t>
            </w:r>
          </w:p>
        </w:tc>
        <w:tc>
          <w:tcPr>
            <w:tcW w:w="1765" w:type="dxa"/>
            <w:shd w:val="clear" w:color="auto" w:fill="FEFFFF" w:themeFill="background1"/>
            <w:vAlign w:val="center"/>
          </w:tcPr>
          <w:p w14:paraId="7563F159" w14:textId="77777777" w:rsidR="00237C42" w:rsidRDefault="00237C42" w:rsidP="000A28B0">
            <w:pPr>
              <w:spacing w:before="80" w:after="80"/>
              <w:rPr>
                <w:i/>
                <w:color w:val="7F7F7F" w:themeColor="text1" w:themeTint="80"/>
                <w:szCs w:val="20"/>
              </w:rPr>
            </w:pPr>
            <w:r>
              <w:rPr>
                <w:i/>
                <w:color w:val="7F7F7F" w:themeColor="text1" w:themeTint="80"/>
              </w:rPr>
              <w:t>Alex Bicknell</w:t>
            </w:r>
          </w:p>
        </w:tc>
        <w:tc>
          <w:tcPr>
            <w:tcW w:w="1772" w:type="dxa"/>
            <w:shd w:val="clear" w:color="auto" w:fill="FEFFFF" w:themeFill="background1"/>
            <w:vAlign w:val="center"/>
          </w:tcPr>
          <w:p w14:paraId="162ED0A8" w14:textId="77777777" w:rsidR="00237C42" w:rsidRDefault="00237C42" w:rsidP="000A28B0">
            <w:pPr>
              <w:spacing w:before="80" w:after="80"/>
              <w:rPr>
                <w:i/>
                <w:color w:val="7F7F7F" w:themeColor="text1" w:themeTint="80"/>
                <w:szCs w:val="20"/>
              </w:rPr>
            </w:pPr>
            <w:r>
              <w:rPr>
                <w:rFonts w:cs="Arial"/>
                <w:b/>
                <w:szCs w:val="20"/>
              </w:rPr>
              <w:t xml:space="preserve">Assessor </w:t>
            </w:r>
            <w:r>
              <w:rPr>
                <w:rFonts w:cs="Arial"/>
                <w:b/>
              </w:rPr>
              <w:t>Signature</w:t>
            </w:r>
          </w:p>
        </w:tc>
        <w:tc>
          <w:tcPr>
            <w:tcW w:w="1821" w:type="dxa"/>
            <w:gridSpan w:val="3"/>
            <w:shd w:val="clear" w:color="auto" w:fill="FEFFFF" w:themeFill="background1"/>
            <w:vAlign w:val="center"/>
          </w:tcPr>
          <w:p w14:paraId="1D07711C" w14:textId="77777777" w:rsidR="00237C42" w:rsidRDefault="00237C42" w:rsidP="000A28B0">
            <w:pPr>
              <w:spacing w:before="80" w:after="80"/>
              <w:rPr>
                <w:i/>
                <w:color w:val="7F7F7F" w:themeColor="text1" w:themeTint="80"/>
                <w:szCs w:val="20"/>
              </w:rPr>
            </w:pPr>
            <w:r>
              <w:rPr>
                <w:i/>
                <w:color w:val="7F7F7F" w:themeColor="text1" w:themeTint="80"/>
              </w:rPr>
              <w:t>Signature</w:t>
            </w:r>
          </w:p>
        </w:tc>
        <w:tc>
          <w:tcPr>
            <w:tcW w:w="1625" w:type="dxa"/>
            <w:shd w:val="clear" w:color="auto" w:fill="FEFFFF" w:themeFill="background1"/>
            <w:vAlign w:val="center"/>
          </w:tcPr>
          <w:p w14:paraId="418AFBDD" w14:textId="77777777" w:rsidR="00237C42" w:rsidRDefault="00237C42" w:rsidP="000A28B0">
            <w:pPr>
              <w:spacing w:before="80" w:after="80"/>
              <w:rPr>
                <w:i/>
                <w:color w:val="7F7F7F" w:themeColor="text1" w:themeTint="80"/>
                <w:szCs w:val="20"/>
              </w:rPr>
            </w:pPr>
            <w:r>
              <w:rPr>
                <w:rFonts w:cs="Arial"/>
                <w:b/>
              </w:rPr>
              <w:t>Da</w:t>
            </w:r>
            <w:r w:rsidRPr="00EB78D9">
              <w:rPr>
                <w:rFonts w:cs="Arial"/>
                <w:b/>
              </w:rPr>
              <w:t>te</w:t>
            </w:r>
          </w:p>
        </w:tc>
        <w:tc>
          <w:tcPr>
            <w:tcW w:w="1595" w:type="dxa"/>
            <w:gridSpan w:val="2"/>
            <w:shd w:val="clear" w:color="auto" w:fill="FEFFFF" w:themeFill="background1"/>
            <w:vAlign w:val="center"/>
          </w:tcPr>
          <w:p w14:paraId="0BED2C13" w14:textId="77777777" w:rsidR="00237C42" w:rsidRDefault="00237C42" w:rsidP="000A28B0">
            <w:pPr>
              <w:spacing w:before="80" w:after="80"/>
              <w:rPr>
                <w:i/>
                <w:color w:val="7F7F7F" w:themeColor="text1" w:themeTint="80"/>
                <w:szCs w:val="20"/>
              </w:rPr>
            </w:pPr>
            <w:r>
              <w:rPr>
                <w:i/>
                <w:color w:val="7F7F7F" w:themeColor="text1" w:themeTint="80"/>
              </w:rPr>
              <w:t>Insert date</w:t>
            </w:r>
          </w:p>
        </w:tc>
      </w:tr>
    </w:tbl>
    <w:p w14:paraId="07F231C9" w14:textId="77777777" w:rsidR="00237C42" w:rsidRDefault="00237C42" w:rsidP="00237C42"/>
    <w:p w14:paraId="716CAC9B" w14:textId="77777777" w:rsidR="00237C42" w:rsidRDefault="00237C42" w:rsidP="00237C42"/>
    <w:tbl>
      <w:tblPr>
        <w:tblStyle w:val="TableGrid"/>
        <w:tblW w:w="10348" w:type="dxa"/>
        <w:tblInd w:w="-5" w:type="dxa"/>
        <w:tblLook w:val="04A0" w:firstRow="1" w:lastRow="0" w:firstColumn="1" w:lastColumn="0" w:noHBand="0" w:noVBand="1"/>
      </w:tblPr>
      <w:tblGrid>
        <w:gridCol w:w="1758"/>
        <w:gridCol w:w="1702"/>
        <w:gridCol w:w="1740"/>
        <w:gridCol w:w="1876"/>
        <w:gridCol w:w="1605"/>
        <w:gridCol w:w="932"/>
        <w:gridCol w:w="735"/>
      </w:tblGrid>
      <w:tr w:rsidR="00237C42" w:rsidRPr="00972F7C" w14:paraId="14C24483" w14:textId="77777777" w:rsidTr="00A72FA6">
        <w:trPr>
          <w:trHeight w:val="340"/>
        </w:trPr>
        <w:tc>
          <w:tcPr>
            <w:tcW w:w="10348" w:type="dxa"/>
            <w:gridSpan w:val="7"/>
            <w:shd w:val="clear" w:color="auto" w:fill="00B0F0"/>
            <w:vAlign w:val="center"/>
          </w:tcPr>
          <w:p w14:paraId="7126A62D" w14:textId="77777777" w:rsidR="00237C42" w:rsidRDefault="00237C42" w:rsidP="000A28B0">
            <w:pPr>
              <w:spacing w:before="60" w:after="60"/>
              <w:rPr>
                <w:rFonts w:cs="Arial"/>
                <w:color w:val="FEFFFF" w:themeColor="background1"/>
                <w:sz w:val="18"/>
                <w:szCs w:val="18"/>
              </w:rPr>
            </w:pPr>
            <w:r>
              <w:rPr>
                <w:rFonts w:cs="Arial"/>
                <w:b/>
                <w:color w:val="FEFFFF" w:themeColor="background1"/>
                <w:szCs w:val="20"/>
              </w:rPr>
              <w:br/>
              <w:t>Part 5</w:t>
            </w:r>
            <w:r w:rsidRPr="00AB4B0E">
              <w:rPr>
                <w:rFonts w:cs="Arial"/>
                <w:b/>
                <w:color w:val="FEFFFF" w:themeColor="background1"/>
                <w:szCs w:val="20"/>
              </w:rPr>
              <w:t xml:space="preserve"> - </w:t>
            </w:r>
            <w:r w:rsidRPr="00E1296B">
              <w:rPr>
                <w:rFonts w:cs="Arial"/>
                <w:b/>
                <w:bCs/>
                <w:color w:val="FEFFFF" w:themeColor="background1"/>
                <w:szCs w:val="20"/>
              </w:rPr>
              <w:t>Refine the Client and Server</w:t>
            </w:r>
            <w:r>
              <w:rPr>
                <w:rFonts w:cs="Arial"/>
                <w:b/>
                <w:color w:val="FE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p>
          <w:p w14:paraId="72C1ED87" w14:textId="77777777" w:rsidR="00237C42" w:rsidRPr="00972F7C" w:rsidRDefault="00237C42" w:rsidP="000A28B0">
            <w:pPr>
              <w:spacing w:before="60" w:after="60"/>
              <w:rPr>
                <w:i/>
                <w:noProof/>
                <w:color w:val="FFFFFF"/>
                <w:sz w:val="18"/>
                <w:szCs w:val="18"/>
                <w:lang w:eastAsia="en-AU"/>
              </w:rPr>
            </w:pPr>
          </w:p>
        </w:tc>
      </w:tr>
      <w:tr w:rsidR="00237C42" w:rsidRPr="00BD7CB6" w14:paraId="2D63B824" w14:textId="77777777" w:rsidTr="00A72FA6">
        <w:trPr>
          <w:trHeight w:val="416"/>
        </w:trPr>
        <w:tc>
          <w:tcPr>
            <w:tcW w:w="5200" w:type="dxa"/>
            <w:gridSpan w:val="3"/>
            <w:shd w:val="clear" w:color="auto" w:fill="D8D8D9" w:themeFill="accent1" w:themeFillTint="33"/>
            <w:vAlign w:val="center"/>
          </w:tcPr>
          <w:p w14:paraId="7BCB21CA" w14:textId="77777777" w:rsidR="00237C42" w:rsidRPr="00BD7CB6" w:rsidRDefault="00237C42" w:rsidP="000A28B0">
            <w:pPr>
              <w:jc w:val="center"/>
              <w:rPr>
                <w:rFonts w:cs="Arial"/>
                <w:b/>
                <w:szCs w:val="20"/>
              </w:rPr>
            </w:pPr>
            <w:r w:rsidRPr="00BD7CB6">
              <w:rPr>
                <w:rFonts w:cs="Arial"/>
                <w:b/>
                <w:szCs w:val="20"/>
              </w:rPr>
              <w:t>Question / Criteria</w:t>
            </w:r>
          </w:p>
        </w:tc>
        <w:tc>
          <w:tcPr>
            <w:tcW w:w="5148" w:type="dxa"/>
            <w:gridSpan w:val="4"/>
            <w:shd w:val="clear" w:color="auto" w:fill="D8D8D9" w:themeFill="accent1" w:themeFillTint="33"/>
            <w:vAlign w:val="center"/>
          </w:tcPr>
          <w:p w14:paraId="3ADC382C" w14:textId="77777777" w:rsidR="00237C42" w:rsidRPr="00BD7CB6" w:rsidRDefault="00237C42" w:rsidP="000A28B0">
            <w:pPr>
              <w:tabs>
                <w:tab w:val="left" w:pos="138"/>
              </w:tabs>
              <w:spacing w:before="80" w:after="80"/>
              <w:jc w:val="center"/>
              <w:rPr>
                <w:b/>
                <w:color w:val="00FFFF" w:themeColor="background1" w:themeShade="80"/>
                <w:szCs w:val="20"/>
              </w:rPr>
            </w:pPr>
            <w:r w:rsidRPr="00BD7CB6">
              <w:rPr>
                <w:b/>
                <w:color w:val="000000" w:themeColor="text1"/>
                <w:szCs w:val="20"/>
              </w:rPr>
              <w:t>Answer / Satisfactory Response</w:t>
            </w:r>
          </w:p>
        </w:tc>
      </w:tr>
      <w:tr w:rsidR="00237C42" w:rsidRPr="009765C2" w14:paraId="2D19136D" w14:textId="77777777" w:rsidTr="00A72FA6">
        <w:trPr>
          <w:trHeight w:val="933"/>
        </w:trPr>
        <w:tc>
          <w:tcPr>
            <w:tcW w:w="5200" w:type="dxa"/>
            <w:gridSpan w:val="3"/>
            <w:shd w:val="clear" w:color="auto" w:fill="FEFFFF" w:themeFill="background1"/>
          </w:tcPr>
          <w:p w14:paraId="659C13D8" w14:textId="77777777" w:rsidR="00237C42" w:rsidRPr="00E1296B" w:rsidRDefault="00237C42" w:rsidP="00237C42">
            <w:pPr>
              <w:pStyle w:val="ListParagraph"/>
              <w:numPr>
                <w:ilvl w:val="0"/>
                <w:numId w:val="67"/>
              </w:numPr>
              <w:spacing w:before="80" w:after="80"/>
              <w:rPr>
                <w:rFonts w:eastAsia="Times New Roman" w:cs="Arial"/>
                <w:bCs/>
                <w:color w:val="000000" w:themeColor="text1"/>
                <w:szCs w:val="20"/>
              </w:rPr>
            </w:pPr>
            <w:r w:rsidRPr="00E1296B">
              <w:rPr>
                <w:rFonts w:cs="Arial"/>
                <w:color w:val="000000" w:themeColor="text1"/>
                <w:szCs w:val="20"/>
              </w:rPr>
              <w:t xml:space="preserve">Incorporate at least ONE sort of key into a query made to </w:t>
            </w:r>
            <w:r>
              <w:rPr>
                <w:rFonts w:cs="Arial"/>
                <w:color w:val="000000" w:themeColor="text1"/>
                <w:szCs w:val="20"/>
              </w:rPr>
              <w:t>the noSQL database and provide ONE</w:t>
            </w:r>
            <w:r w:rsidRPr="00E1296B">
              <w:rPr>
                <w:rFonts w:cs="Arial"/>
                <w:color w:val="000000" w:themeColor="text1"/>
                <w:szCs w:val="20"/>
              </w:rPr>
              <w:t xml:space="preserve"> screenshot of the code</w:t>
            </w:r>
          </w:p>
        </w:tc>
        <w:tc>
          <w:tcPr>
            <w:tcW w:w="5148" w:type="dxa"/>
            <w:gridSpan w:val="4"/>
            <w:shd w:val="clear" w:color="auto" w:fill="FEFFFF" w:themeFill="background1"/>
          </w:tcPr>
          <w:p w14:paraId="2FB22C59" w14:textId="77777777" w:rsidR="00237C42" w:rsidRDefault="00237C42" w:rsidP="000A28B0">
            <w:pPr>
              <w:tabs>
                <w:tab w:val="left" w:pos="138"/>
              </w:tabs>
              <w:spacing w:before="80" w:after="80"/>
              <w:rPr>
                <w:i/>
                <w:color w:val="7F7F7F" w:themeColor="text1" w:themeTint="80"/>
                <w:szCs w:val="20"/>
              </w:rPr>
            </w:pPr>
            <w:r>
              <w:rPr>
                <w:i/>
                <w:color w:val="7F7F7F" w:themeColor="text1" w:themeTint="80"/>
                <w:szCs w:val="20"/>
              </w:rPr>
              <w:t>&lt; Screenshot of Sort Key query &gt;</w:t>
            </w:r>
          </w:p>
          <w:p w14:paraId="615C14DE" w14:textId="77777777" w:rsidR="00237C42" w:rsidRDefault="00237C42" w:rsidP="000A28B0">
            <w:pPr>
              <w:tabs>
                <w:tab w:val="left" w:pos="138"/>
              </w:tabs>
              <w:spacing w:before="80" w:after="80"/>
              <w:rPr>
                <w:i/>
                <w:color w:val="7F7F7F" w:themeColor="text1" w:themeTint="80"/>
                <w:szCs w:val="20"/>
              </w:rPr>
            </w:pPr>
          </w:p>
          <w:p w14:paraId="24996DE1" w14:textId="77777777" w:rsidR="00237C42" w:rsidRPr="009765C2" w:rsidRDefault="00237C42" w:rsidP="000A28B0">
            <w:pPr>
              <w:spacing w:before="80" w:after="80"/>
              <w:rPr>
                <w:i/>
                <w:color w:val="00FFFF" w:themeColor="background1" w:themeShade="80"/>
                <w:szCs w:val="20"/>
              </w:rPr>
            </w:pPr>
          </w:p>
        </w:tc>
      </w:tr>
      <w:tr w:rsidR="00237C42" w:rsidRPr="009765C2" w14:paraId="04B880FA" w14:textId="77777777" w:rsidTr="00A72FA6">
        <w:trPr>
          <w:trHeight w:val="416"/>
        </w:trPr>
        <w:tc>
          <w:tcPr>
            <w:tcW w:w="5200" w:type="dxa"/>
            <w:gridSpan w:val="3"/>
            <w:shd w:val="clear" w:color="auto" w:fill="FEFFFF" w:themeFill="background1"/>
          </w:tcPr>
          <w:p w14:paraId="360B0966" w14:textId="77777777" w:rsidR="00237C42" w:rsidRPr="00B814EB" w:rsidRDefault="00237C42" w:rsidP="00237C42">
            <w:pPr>
              <w:pStyle w:val="ListParagraph"/>
              <w:numPr>
                <w:ilvl w:val="0"/>
                <w:numId w:val="67"/>
              </w:numPr>
              <w:spacing w:before="80" w:after="80"/>
              <w:rPr>
                <w:rFonts w:eastAsia="Times New Roman" w:cs="Arial"/>
                <w:color w:val="000000" w:themeColor="text1"/>
                <w:szCs w:val="20"/>
              </w:rPr>
            </w:pPr>
            <w:r w:rsidRPr="00E1296B">
              <w:rPr>
                <w:rFonts w:cs="Arial"/>
                <w:color w:val="000000" w:themeColor="text1"/>
                <w:szCs w:val="20"/>
              </w:rPr>
              <w:t xml:space="preserve">Provide </w:t>
            </w:r>
            <w:r>
              <w:rPr>
                <w:rFonts w:cs="Arial"/>
                <w:color w:val="000000" w:themeColor="text1"/>
                <w:szCs w:val="20"/>
              </w:rPr>
              <w:t>TWO</w:t>
            </w:r>
            <w:r w:rsidRPr="00E1296B">
              <w:rPr>
                <w:rFonts w:cs="Arial"/>
                <w:color w:val="000000" w:themeColor="text1"/>
                <w:szCs w:val="20"/>
              </w:rPr>
              <w:t xml:space="preserve"> screenshot</w:t>
            </w:r>
            <w:r>
              <w:rPr>
                <w:rFonts w:cs="Arial"/>
                <w:color w:val="000000" w:themeColor="text1"/>
                <w:szCs w:val="20"/>
              </w:rPr>
              <w:t>s</w:t>
            </w:r>
            <w:r w:rsidRPr="00E1296B">
              <w:rPr>
                <w:rFonts w:cs="Arial"/>
                <w:color w:val="000000" w:themeColor="text1"/>
                <w:szCs w:val="20"/>
              </w:rPr>
              <w:t xml:space="preserve"> of a Morgan </w:t>
            </w:r>
            <w:r>
              <w:rPr>
                <w:rFonts w:cs="Arial"/>
                <w:color w:val="000000" w:themeColor="text1"/>
                <w:szCs w:val="20"/>
              </w:rPr>
              <w:t xml:space="preserve">terminal </w:t>
            </w:r>
            <w:r w:rsidRPr="00E1296B">
              <w:rPr>
                <w:rFonts w:cs="Arial"/>
                <w:color w:val="000000" w:themeColor="text1"/>
                <w:szCs w:val="20"/>
              </w:rPr>
              <w:t xml:space="preserve">output that details the through-put for </w:t>
            </w:r>
            <w:r>
              <w:rPr>
                <w:rFonts w:cs="Arial"/>
                <w:color w:val="000000" w:themeColor="text1"/>
                <w:szCs w:val="20"/>
              </w:rPr>
              <w:t>TWO</w:t>
            </w:r>
            <w:r w:rsidRPr="00E1296B">
              <w:rPr>
                <w:rFonts w:cs="Arial"/>
                <w:color w:val="000000" w:themeColor="text1"/>
                <w:szCs w:val="20"/>
              </w:rPr>
              <w:t xml:space="preserve"> CRUD request</w:t>
            </w:r>
            <w:r>
              <w:rPr>
                <w:rFonts w:cs="Arial"/>
                <w:color w:val="000000" w:themeColor="text1"/>
                <w:szCs w:val="20"/>
              </w:rPr>
              <w:t>s (</w:t>
            </w:r>
            <w:r>
              <w:rPr>
                <w:rFonts w:cs="Arial"/>
                <w:i/>
                <w:iCs/>
                <w:color w:val="000000" w:themeColor="text1"/>
                <w:szCs w:val="20"/>
                <w:u w:val="single"/>
              </w:rPr>
              <w:t>ONE</w:t>
            </w:r>
            <w:r w:rsidRPr="00EC6891">
              <w:rPr>
                <w:rFonts w:cs="Arial"/>
                <w:i/>
                <w:iCs/>
                <w:color w:val="000000" w:themeColor="text1"/>
                <w:szCs w:val="20"/>
              </w:rPr>
              <w:t xml:space="preserve"> </w:t>
            </w:r>
            <w:r w:rsidRPr="00EC6891">
              <w:rPr>
                <w:rFonts w:cs="Arial"/>
                <w:b/>
                <w:bCs/>
                <w:i/>
                <w:iCs/>
                <w:color w:val="000000" w:themeColor="text1"/>
                <w:szCs w:val="20"/>
              </w:rPr>
              <w:t>Read</w:t>
            </w:r>
            <w:r w:rsidRPr="00EC6891">
              <w:rPr>
                <w:rFonts w:cs="Arial"/>
                <w:i/>
                <w:iCs/>
                <w:color w:val="000000" w:themeColor="text1"/>
                <w:szCs w:val="20"/>
              </w:rPr>
              <w:t xml:space="preserve"> &amp; </w:t>
            </w:r>
            <w:r>
              <w:rPr>
                <w:rFonts w:cs="Arial"/>
                <w:i/>
                <w:iCs/>
                <w:color w:val="000000" w:themeColor="text1"/>
                <w:szCs w:val="20"/>
                <w:u w:val="single"/>
              </w:rPr>
              <w:t>ONE</w:t>
            </w:r>
            <w:r w:rsidRPr="00EC6891">
              <w:rPr>
                <w:rFonts w:cs="Arial"/>
                <w:i/>
                <w:iCs/>
                <w:color w:val="000000" w:themeColor="text1"/>
                <w:szCs w:val="20"/>
              </w:rPr>
              <w:t xml:space="preserve"> </w:t>
            </w:r>
            <w:r w:rsidRPr="00EC6891">
              <w:rPr>
                <w:rFonts w:cs="Arial"/>
                <w:b/>
                <w:bCs/>
                <w:i/>
                <w:iCs/>
                <w:color w:val="000000" w:themeColor="text1"/>
                <w:szCs w:val="20"/>
              </w:rPr>
              <w:t>Write</w:t>
            </w:r>
            <w:r>
              <w:rPr>
                <w:rFonts w:cs="Arial"/>
                <w:color w:val="000000" w:themeColor="text1"/>
                <w:szCs w:val="20"/>
              </w:rPr>
              <w:t>)</w:t>
            </w:r>
          </w:p>
        </w:tc>
        <w:tc>
          <w:tcPr>
            <w:tcW w:w="5148" w:type="dxa"/>
            <w:gridSpan w:val="4"/>
            <w:shd w:val="clear" w:color="auto" w:fill="FEFFFF" w:themeFill="background1"/>
          </w:tcPr>
          <w:p w14:paraId="60746EDC" w14:textId="77777777" w:rsidR="00237C42" w:rsidRPr="00A72FA6" w:rsidRDefault="00237C42" w:rsidP="000A28B0">
            <w:pPr>
              <w:tabs>
                <w:tab w:val="left" w:pos="138"/>
              </w:tabs>
              <w:spacing w:before="80" w:after="80"/>
              <w:rPr>
                <w:i/>
                <w:color w:val="7F7F7F" w:themeColor="text1" w:themeTint="80"/>
                <w:szCs w:val="20"/>
              </w:rPr>
            </w:pPr>
            <w:r w:rsidRPr="00A72FA6">
              <w:rPr>
                <w:i/>
                <w:color w:val="7F7F7F" w:themeColor="text1" w:themeTint="80"/>
                <w:szCs w:val="20"/>
              </w:rPr>
              <w:t>&lt; Screenshot of Morgan terminal output &gt;</w:t>
            </w:r>
          </w:p>
          <w:p w14:paraId="6DCDE1D5" w14:textId="77777777" w:rsidR="00237C42" w:rsidRPr="00A72FA6" w:rsidRDefault="00237C42" w:rsidP="000A28B0">
            <w:pPr>
              <w:spacing w:before="80" w:after="80"/>
              <w:rPr>
                <w:i/>
                <w:color w:val="7F7F7F" w:themeColor="text1" w:themeTint="80"/>
                <w:szCs w:val="20"/>
              </w:rPr>
            </w:pPr>
          </w:p>
          <w:p w14:paraId="0E5DA882" w14:textId="77777777" w:rsidR="00237C42" w:rsidRPr="00A72FA6" w:rsidRDefault="00237C42" w:rsidP="000A28B0">
            <w:pPr>
              <w:spacing w:before="80" w:after="80"/>
              <w:rPr>
                <w:b/>
                <w:i/>
                <w:color w:val="7F7F7F" w:themeColor="text1" w:themeTint="80"/>
                <w:szCs w:val="20"/>
              </w:rPr>
            </w:pPr>
          </w:p>
          <w:p w14:paraId="3A164DEE" w14:textId="77777777" w:rsidR="00237C42" w:rsidRPr="00A72FA6" w:rsidRDefault="00237C42" w:rsidP="000A28B0">
            <w:pPr>
              <w:spacing w:before="80" w:after="80"/>
              <w:rPr>
                <w:i/>
                <w:color w:val="7F7F7F" w:themeColor="text1" w:themeTint="80"/>
                <w:szCs w:val="20"/>
              </w:rPr>
            </w:pPr>
          </w:p>
        </w:tc>
      </w:tr>
      <w:tr w:rsidR="00237C42" w:rsidRPr="009765C2" w14:paraId="4B154FB4" w14:textId="77777777" w:rsidTr="00A72FA6">
        <w:trPr>
          <w:trHeight w:val="416"/>
        </w:trPr>
        <w:tc>
          <w:tcPr>
            <w:tcW w:w="5200" w:type="dxa"/>
            <w:gridSpan w:val="3"/>
            <w:shd w:val="clear" w:color="auto" w:fill="FEFFFF" w:themeFill="background1"/>
          </w:tcPr>
          <w:p w14:paraId="35389E4F" w14:textId="77777777" w:rsidR="00237C42" w:rsidRPr="00E1296B" w:rsidRDefault="00237C42" w:rsidP="00237C42">
            <w:pPr>
              <w:pStyle w:val="ListParagraph"/>
              <w:numPr>
                <w:ilvl w:val="0"/>
                <w:numId w:val="67"/>
              </w:numPr>
              <w:spacing w:before="80" w:after="80"/>
              <w:rPr>
                <w:rFonts w:eastAsia="Times New Roman" w:cs="Arial"/>
                <w:color w:val="000000" w:themeColor="text1"/>
                <w:szCs w:val="20"/>
              </w:rPr>
            </w:pPr>
            <w:r w:rsidRPr="00E1296B">
              <w:rPr>
                <w:rFonts w:cs="Arial"/>
                <w:color w:val="000000" w:themeColor="text1"/>
                <w:szCs w:val="20"/>
              </w:rPr>
              <w:lastRenderedPageBreak/>
              <w:t>List at least TWO methods in which we have or can optimise the through-put of the query above</w:t>
            </w:r>
          </w:p>
        </w:tc>
        <w:tc>
          <w:tcPr>
            <w:tcW w:w="5148" w:type="dxa"/>
            <w:gridSpan w:val="4"/>
            <w:shd w:val="clear" w:color="auto" w:fill="FEFFFF" w:themeFill="background1"/>
          </w:tcPr>
          <w:p w14:paraId="581E0BF9" w14:textId="77777777" w:rsidR="00237C42" w:rsidRPr="00A72FA6" w:rsidRDefault="00237C42" w:rsidP="000A28B0">
            <w:pPr>
              <w:tabs>
                <w:tab w:val="left" w:pos="138"/>
              </w:tabs>
              <w:spacing w:before="80" w:after="80"/>
              <w:rPr>
                <w:i/>
                <w:color w:val="7F7F7F" w:themeColor="text1" w:themeTint="80"/>
                <w:szCs w:val="20"/>
              </w:rPr>
            </w:pPr>
            <w:r w:rsidRPr="00A72FA6">
              <w:rPr>
                <w:i/>
                <w:color w:val="7F7F7F" w:themeColor="text1" w:themeTint="80"/>
                <w:szCs w:val="20"/>
              </w:rPr>
              <w:t>&lt; List of at least TWO methods that optimise queries &gt;</w:t>
            </w:r>
          </w:p>
          <w:p w14:paraId="13BE300B" w14:textId="77777777" w:rsidR="00237C42" w:rsidRPr="00A72FA6" w:rsidRDefault="00237C42" w:rsidP="000A28B0">
            <w:pPr>
              <w:shd w:val="clear" w:color="auto" w:fill="FFFFFE"/>
              <w:spacing w:before="80" w:after="80" w:line="270" w:lineRule="atLeast"/>
              <w:rPr>
                <w:rFonts w:cs="Arial"/>
                <w:i/>
                <w:iCs/>
                <w:color w:val="7F7F7F" w:themeColor="text1" w:themeTint="80"/>
                <w:szCs w:val="20"/>
              </w:rPr>
            </w:pPr>
          </w:p>
          <w:p w14:paraId="0245CEA5" w14:textId="77777777" w:rsidR="00237C42" w:rsidRPr="00A72FA6" w:rsidRDefault="00237C42" w:rsidP="000A28B0">
            <w:pPr>
              <w:shd w:val="clear" w:color="auto" w:fill="FFFFFE"/>
              <w:spacing w:before="80" w:after="80" w:line="270" w:lineRule="atLeast"/>
              <w:rPr>
                <w:rFonts w:cs="Arial"/>
                <w:i/>
                <w:iCs/>
                <w:color w:val="7F7F7F" w:themeColor="text1" w:themeTint="80"/>
                <w:szCs w:val="20"/>
              </w:rPr>
            </w:pPr>
          </w:p>
        </w:tc>
      </w:tr>
      <w:tr w:rsidR="00237C42" w:rsidRPr="009765C2" w14:paraId="5E71ED4E" w14:textId="77777777" w:rsidTr="00A72FA6">
        <w:trPr>
          <w:trHeight w:val="416"/>
        </w:trPr>
        <w:tc>
          <w:tcPr>
            <w:tcW w:w="5200" w:type="dxa"/>
            <w:gridSpan w:val="3"/>
            <w:shd w:val="clear" w:color="auto" w:fill="FEFFFF" w:themeFill="background1"/>
          </w:tcPr>
          <w:p w14:paraId="0B9F9C57" w14:textId="77777777" w:rsidR="00237C42" w:rsidRDefault="00237C42" w:rsidP="00237C42">
            <w:pPr>
              <w:pStyle w:val="ListParagraph"/>
              <w:numPr>
                <w:ilvl w:val="0"/>
                <w:numId w:val="67"/>
              </w:numPr>
              <w:spacing w:before="80" w:after="80"/>
              <w:rPr>
                <w:rFonts w:cs="Arial"/>
                <w:color w:val="000000" w:themeColor="text1"/>
                <w:szCs w:val="20"/>
              </w:rPr>
            </w:pPr>
            <w:r w:rsidRPr="00E1296B">
              <w:rPr>
                <w:rFonts w:cs="Arial"/>
                <w:color w:val="000000" w:themeColor="text1"/>
                <w:szCs w:val="20"/>
              </w:rPr>
              <w:t>Create at least TWO composite indexes to optimise queries made to the selected noSQL database</w:t>
            </w:r>
          </w:p>
          <w:p w14:paraId="053D67F6" w14:textId="77777777" w:rsidR="00237C42" w:rsidRDefault="00237C42" w:rsidP="000A28B0">
            <w:pPr>
              <w:pStyle w:val="ListParagraph"/>
              <w:spacing w:before="80" w:after="80"/>
              <w:ind w:left="720"/>
              <w:rPr>
                <w:rFonts w:cs="Arial"/>
                <w:color w:val="000000" w:themeColor="text1"/>
                <w:szCs w:val="20"/>
              </w:rPr>
            </w:pPr>
          </w:p>
          <w:p w14:paraId="1FC9FE3E" w14:textId="77777777" w:rsidR="00237C42" w:rsidRPr="00E1296B" w:rsidRDefault="00237C42" w:rsidP="000A28B0">
            <w:pPr>
              <w:pStyle w:val="ListParagraph"/>
              <w:spacing w:before="80" w:after="80"/>
              <w:ind w:left="720"/>
              <w:rPr>
                <w:rFonts w:cs="Arial"/>
                <w:color w:val="000000" w:themeColor="text1"/>
                <w:szCs w:val="20"/>
              </w:rPr>
            </w:pPr>
            <w:r>
              <w:rPr>
                <w:rFonts w:cs="Arial"/>
                <w:color w:val="000000" w:themeColor="text1"/>
                <w:szCs w:val="20"/>
              </w:rPr>
              <w:t>(</w:t>
            </w:r>
            <w:r w:rsidRPr="00282456">
              <w:rPr>
                <w:rFonts w:cs="Arial"/>
                <w:i/>
                <w:color w:val="000000" w:themeColor="text1"/>
                <w:szCs w:val="20"/>
              </w:rPr>
              <w:t>Provide ONE screenshot of the created indexes</w:t>
            </w:r>
            <w:r>
              <w:rPr>
                <w:rFonts w:cs="Arial"/>
                <w:color w:val="000000" w:themeColor="text1"/>
                <w:szCs w:val="20"/>
              </w:rPr>
              <w:t>)</w:t>
            </w:r>
          </w:p>
        </w:tc>
        <w:tc>
          <w:tcPr>
            <w:tcW w:w="5148" w:type="dxa"/>
            <w:gridSpan w:val="4"/>
            <w:shd w:val="clear" w:color="auto" w:fill="FEFFFF" w:themeFill="background1"/>
          </w:tcPr>
          <w:p w14:paraId="232B5B01" w14:textId="77777777" w:rsidR="00237C42" w:rsidRPr="00A72FA6" w:rsidRDefault="00237C42" w:rsidP="000A28B0">
            <w:pPr>
              <w:tabs>
                <w:tab w:val="left" w:pos="138"/>
              </w:tabs>
              <w:spacing w:before="80" w:after="80"/>
              <w:rPr>
                <w:i/>
                <w:color w:val="7F7F7F" w:themeColor="text1" w:themeTint="80"/>
                <w:szCs w:val="20"/>
              </w:rPr>
            </w:pPr>
            <w:r w:rsidRPr="00A72FA6">
              <w:rPr>
                <w:i/>
                <w:color w:val="7F7F7F" w:themeColor="text1" w:themeTint="80"/>
                <w:szCs w:val="20"/>
              </w:rPr>
              <w:t>&lt; Screenshot of BOTH created indexes &gt;</w:t>
            </w:r>
          </w:p>
          <w:p w14:paraId="514EFDF8" w14:textId="77777777" w:rsidR="00237C42" w:rsidRPr="00A72FA6" w:rsidRDefault="00237C42" w:rsidP="000A28B0">
            <w:pPr>
              <w:spacing w:before="80" w:after="80"/>
              <w:rPr>
                <w:bCs/>
                <w:i/>
                <w:color w:val="7F7F7F" w:themeColor="text1" w:themeTint="80"/>
                <w:szCs w:val="20"/>
              </w:rPr>
            </w:pPr>
          </w:p>
        </w:tc>
      </w:tr>
      <w:tr w:rsidR="00237C42" w:rsidRPr="009765C2" w14:paraId="7734BEA0" w14:textId="77777777" w:rsidTr="00A72FA6">
        <w:trPr>
          <w:trHeight w:val="765"/>
        </w:trPr>
        <w:tc>
          <w:tcPr>
            <w:tcW w:w="5200" w:type="dxa"/>
            <w:gridSpan w:val="3"/>
            <w:shd w:val="clear" w:color="auto" w:fill="FEFFFF" w:themeFill="background1"/>
          </w:tcPr>
          <w:p w14:paraId="53A9BDD9" w14:textId="77777777" w:rsidR="00237C42" w:rsidRDefault="00237C42" w:rsidP="00237C42">
            <w:pPr>
              <w:pStyle w:val="ListParagraph"/>
              <w:numPr>
                <w:ilvl w:val="0"/>
                <w:numId w:val="67"/>
              </w:numPr>
              <w:spacing w:before="80" w:after="80"/>
              <w:rPr>
                <w:rFonts w:cs="Arial"/>
                <w:color w:val="000000" w:themeColor="text1"/>
                <w:szCs w:val="20"/>
              </w:rPr>
            </w:pPr>
            <w:r>
              <w:rPr>
                <w:rFonts w:cs="Arial"/>
                <w:color w:val="000000" w:themeColor="text1"/>
                <w:szCs w:val="20"/>
              </w:rPr>
              <w:t xml:space="preserve">Describe </w:t>
            </w:r>
            <w:r w:rsidRPr="00E1296B">
              <w:rPr>
                <w:rFonts w:cs="Arial"/>
                <w:color w:val="000000" w:themeColor="text1"/>
                <w:szCs w:val="20"/>
              </w:rPr>
              <w:t xml:space="preserve">the function of each index created above and how they optimise the query(s) to the database </w:t>
            </w:r>
          </w:p>
          <w:p w14:paraId="31E518FB" w14:textId="77777777" w:rsidR="00237C42" w:rsidRDefault="00237C42" w:rsidP="000A28B0">
            <w:pPr>
              <w:pStyle w:val="ListParagraph"/>
              <w:spacing w:before="80" w:after="80"/>
              <w:ind w:left="720"/>
              <w:rPr>
                <w:rFonts w:cs="Arial"/>
                <w:color w:val="000000" w:themeColor="text1"/>
                <w:szCs w:val="20"/>
              </w:rPr>
            </w:pPr>
          </w:p>
          <w:p w14:paraId="3CFC2548" w14:textId="77777777" w:rsidR="00237C42" w:rsidRPr="00E1296B" w:rsidRDefault="00237C42" w:rsidP="000A28B0">
            <w:pPr>
              <w:pStyle w:val="ListParagraph"/>
              <w:spacing w:before="80" w:after="80"/>
              <w:ind w:left="720"/>
              <w:rPr>
                <w:rFonts w:cs="Arial"/>
                <w:color w:val="000000" w:themeColor="text1"/>
                <w:szCs w:val="20"/>
              </w:rPr>
            </w:pPr>
            <w:r>
              <w:rPr>
                <w:rFonts w:cs="Arial"/>
                <w:color w:val="000000" w:themeColor="text1"/>
                <w:szCs w:val="20"/>
              </w:rPr>
              <w:t>(</w:t>
            </w:r>
            <w:r w:rsidRPr="00282456">
              <w:rPr>
                <w:rFonts w:cs="Arial"/>
                <w:i/>
                <w:color w:val="000000" w:themeColor="text1"/>
                <w:szCs w:val="20"/>
              </w:rPr>
              <w:t>Minimum TWO sentences</w:t>
            </w:r>
            <w:r>
              <w:rPr>
                <w:rFonts w:cs="Arial"/>
                <w:color w:val="000000" w:themeColor="text1"/>
                <w:szCs w:val="20"/>
              </w:rPr>
              <w:t>)</w:t>
            </w:r>
          </w:p>
        </w:tc>
        <w:tc>
          <w:tcPr>
            <w:tcW w:w="5148" w:type="dxa"/>
            <w:gridSpan w:val="4"/>
            <w:shd w:val="clear" w:color="auto" w:fill="FEFFFF" w:themeFill="background1"/>
          </w:tcPr>
          <w:p w14:paraId="302F1BAA" w14:textId="77777777" w:rsidR="00237C42" w:rsidRPr="00A72FA6" w:rsidRDefault="00237C42" w:rsidP="000A28B0">
            <w:pPr>
              <w:tabs>
                <w:tab w:val="left" w:pos="138"/>
              </w:tabs>
              <w:spacing w:before="80" w:after="80"/>
              <w:rPr>
                <w:i/>
                <w:color w:val="7F7F7F" w:themeColor="text1" w:themeTint="80"/>
                <w:szCs w:val="20"/>
              </w:rPr>
            </w:pPr>
            <w:r w:rsidRPr="00A72FA6">
              <w:rPr>
                <w:i/>
                <w:color w:val="7F7F7F" w:themeColor="text1" w:themeTint="80"/>
                <w:szCs w:val="20"/>
              </w:rPr>
              <w:t>&lt; Describe the how the two indexes function and optimise the queries &gt;</w:t>
            </w:r>
          </w:p>
          <w:p w14:paraId="1A4520CD" w14:textId="77777777" w:rsidR="00237C42" w:rsidRPr="00A72FA6" w:rsidRDefault="00237C42" w:rsidP="000A28B0">
            <w:pPr>
              <w:pStyle w:val="BodyA"/>
              <w:spacing w:before="80" w:after="80"/>
              <w:rPr>
                <w:bCs/>
                <w:i/>
                <w:color w:val="7F7F7F" w:themeColor="text1" w:themeTint="80"/>
                <w:sz w:val="20"/>
                <w:szCs w:val="20"/>
              </w:rPr>
            </w:pPr>
          </w:p>
          <w:p w14:paraId="69081C5B" w14:textId="77777777" w:rsidR="00237C42" w:rsidRPr="00A72FA6" w:rsidRDefault="00237C42" w:rsidP="000A28B0">
            <w:pPr>
              <w:spacing w:before="80" w:after="80"/>
              <w:rPr>
                <w:bCs/>
                <w:i/>
                <w:color w:val="7F7F7F" w:themeColor="text1" w:themeTint="80"/>
                <w:szCs w:val="20"/>
              </w:rPr>
            </w:pPr>
          </w:p>
        </w:tc>
      </w:tr>
      <w:tr w:rsidR="00237C42" w:rsidRPr="009765C2" w14:paraId="1EFC8C9A" w14:textId="77777777" w:rsidTr="00A72FA6">
        <w:trPr>
          <w:trHeight w:val="1142"/>
        </w:trPr>
        <w:tc>
          <w:tcPr>
            <w:tcW w:w="5200" w:type="dxa"/>
            <w:gridSpan w:val="3"/>
            <w:shd w:val="clear" w:color="auto" w:fill="FEFFFF" w:themeFill="background1"/>
          </w:tcPr>
          <w:p w14:paraId="3D81EBB9" w14:textId="77777777" w:rsidR="00237C42" w:rsidRPr="00E1296B" w:rsidRDefault="00237C42" w:rsidP="00237C42">
            <w:pPr>
              <w:pStyle w:val="ListParagraph"/>
              <w:numPr>
                <w:ilvl w:val="0"/>
                <w:numId w:val="67"/>
              </w:numPr>
              <w:spacing w:before="80" w:after="80"/>
              <w:rPr>
                <w:rFonts w:eastAsia="Times New Roman" w:cs="Arial"/>
                <w:color w:val="000000" w:themeColor="text1"/>
                <w:szCs w:val="20"/>
              </w:rPr>
            </w:pPr>
            <w:r w:rsidRPr="00E1296B">
              <w:rPr>
                <w:rFonts w:cs="Arial"/>
                <w:color w:val="000000" w:themeColor="text1"/>
                <w:szCs w:val="20"/>
              </w:rPr>
              <w:t>Perform a query against at least ONE of the n</w:t>
            </w:r>
            <w:r>
              <w:rPr>
                <w:rFonts w:cs="Arial"/>
                <w:color w:val="000000" w:themeColor="text1"/>
                <w:szCs w:val="20"/>
              </w:rPr>
              <w:t>ewly created index and provide ONE</w:t>
            </w:r>
            <w:r w:rsidRPr="00E1296B">
              <w:rPr>
                <w:rFonts w:cs="Arial"/>
                <w:color w:val="000000" w:themeColor="text1"/>
                <w:szCs w:val="20"/>
              </w:rPr>
              <w:t xml:space="preserve"> screenshot of both</w:t>
            </w:r>
            <w:r>
              <w:rPr>
                <w:rFonts w:cs="Arial"/>
                <w:color w:val="000000" w:themeColor="text1"/>
                <w:szCs w:val="20"/>
              </w:rPr>
              <w:t>:</w:t>
            </w:r>
          </w:p>
          <w:p w14:paraId="3C3CEBC1" w14:textId="77777777" w:rsidR="00237C42" w:rsidRPr="00E1296B" w:rsidRDefault="00237C42" w:rsidP="00237C42">
            <w:pPr>
              <w:pStyle w:val="ListParagraph"/>
              <w:numPr>
                <w:ilvl w:val="0"/>
                <w:numId w:val="70"/>
              </w:numPr>
              <w:spacing w:before="80" w:after="80"/>
              <w:rPr>
                <w:rFonts w:eastAsia="Times New Roman" w:cs="Arial"/>
                <w:color w:val="000000" w:themeColor="text1"/>
                <w:szCs w:val="20"/>
              </w:rPr>
            </w:pPr>
            <w:r>
              <w:rPr>
                <w:rFonts w:cs="Arial"/>
                <w:color w:val="000000" w:themeColor="text1"/>
                <w:szCs w:val="20"/>
              </w:rPr>
              <w:t>the code of the index query; and</w:t>
            </w:r>
          </w:p>
          <w:p w14:paraId="082D12E6" w14:textId="77777777" w:rsidR="00237C42" w:rsidRPr="00E1296B" w:rsidRDefault="00237C42" w:rsidP="00237C42">
            <w:pPr>
              <w:pStyle w:val="ListParagraph"/>
              <w:numPr>
                <w:ilvl w:val="0"/>
                <w:numId w:val="70"/>
              </w:numPr>
              <w:spacing w:before="80" w:after="80"/>
              <w:rPr>
                <w:rFonts w:eastAsia="Times New Roman" w:cs="Arial"/>
                <w:color w:val="000000" w:themeColor="text1"/>
                <w:szCs w:val="20"/>
              </w:rPr>
            </w:pPr>
            <w:r w:rsidRPr="00E1296B">
              <w:rPr>
                <w:rFonts w:cs="Arial"/>
                <w:color w:val="000000" w:themeColor="text1"/>
                <w:szCs w:val="20"/>
              </w:rPr>
              <w:t>the change to the GUI page based on the altered query</w:t>
            </w:r>
          </w:p>
        </w:tc>
        <w:tc>
          <w:tcPr>
            <w:tcW w:w="5148" w:type="dxa"/>
            <w:gridSpan w:val="4"/>
            <w:shd w:val="clear" w:color="auto" w:fill="FEFFFF" w:themeFill="background1"/>
          </w:tcPr>
          <w:p w14:paraId="443AB57B" w14:textId="77777777" w:rsidR="00237C42" w:rsidRDefault="00237C42" w:rsidP="000A28B0">
            <w:pPr>
              <w:spacing w:before="80" w:after="80"/>
              <w:rPr>
                <w:i/>
                <w:color w:val="7F7F7F" w:themeColor="text1" w:themeTint="80"/>
                <w:szCs w:val="20"/>
              </w:rPr>
            </w:pPr>
            <w:r>
              <w:rPr>
                <w:i/>
                <w:color w:val="7F7F7F" w:themeColor="text1" w:themeTint="80"/>
                <w:szCs w:val="20"/>
              </w:rPr>
              <w:t>i. &lt; Screenshot of code of index query &gt;</w:t>
            </w:r>
          </w:p>
          <w:p w14:paraId="1B5104CE" w14:textId="77777777" w:rsidR="00237C42" w:rsidRDefault="00237C42" w:rsidP="000A28B0">
            <w:pPr>
              <w:pStyle w:val="BodyA"/>
              <w:spacing w:before="80" w:after="80"/>
              <w:rPr>
                <w:bCs/>
                <w:i/>
                <w:color w:val="7F7F7F" w:themeColor="text1" w:themeTint="80"/>
                <w:sz w:val="20"/>
                <w:szCs w:val="20"/>
              </w:rPr>
            </w:pPr>
          </w:p>
          <w:p w14:paraId="0E321381" w14:textId="77777777" w:rsidR="00237C42" w:rsidRDefault="00237C42" w:rsidP="000A28B0">
            <w:pPr>
              <w:spacing w:before="80" w:after="80"/>
              <w:rPr>
                <w:b/>
                <w:i/>
                <w:color w:val="7F7F7F" w:themeColor="text1" w:themeTint="80"/>
                <w:szCs w:val="20"/>
              </w:rPr>
            </w:pPr>
          </w:p>
          <w:p w14:paraId="3222E5F9" w14:textId="77777777" w:rsidR="00237C42" w:rsidRDefault="00237C42" w:rsidP="000A28B0">
            <w:pPr>
              <w:spacing w:before="80" w:after="80"/>
              <w:rPr>
                <w:b/>
                <w:i/>
                <w:color w:val="7F7F7F" w:themeColor="text1" w:themeTint="80"/>
                <w:szCs w:val="20"/>
              </w:rPr>
            </w:pPr>
          </w:p>
          <w:p w14:paraId="7FDD5E71" w14:textId="77777777" w:rsidR="00237C42" w:rsidRDefault="00237C42" w:rsidP="000A28B0">
            <w:pPr>
              <w:spacing w:before="80" w:after="80"/>
              <w:rPr>
                <w:i/>
                <w:color w:val="7F7F7F" w:themeColor="text1" w:themeTint="80"/>
                <w:szCs w:val="20"/>
              </w:rPr>
            </w:pPr>
            <w:r w:rsidRPr="006274D2">
              <w:rPr>
                <w:i/>
                <w:color w:val="7F7F7F" w:themeColor="text1" w:themeTint="80"/>
                <w:szCs w:val="20"/>
              </w:rPr>
              <w:t>ii.</w:t>
            </w:r>
            <w:r>
              <w:rPr>
                <w:i/>
                <w:color w:val="7F7F7F" w:themeColor="text1" w:themeTint="80"/>
                <w:szCs w:val="20"/>
              </w:rPr>
              <w:t xml:space="preserve"> &lt; Screenshot of changed GUI after index applied &gt;</w:t>
            </w:r>
          </w:p>
          <w:p w14:paraId="6A7CFED9" w14:textId="77777777" w:rsidR="00237C42" w:rsidRDefault="00237C42" w:rsidP="000A28B0">
            <w:pPr>
              <w:pStyle w:val="BodyA"/>
              <w:spacing w:before="80" w:after="80"/>
              <w:rPr>
                <w:bCs/>
                <w:i/>
                <w:color w:val="7F7F7F" w:themeColor="text1" w:themeTint="80"/>
                <w:sz w:val="20"/>
                <w:szCs w:val="20"/>
              </w:rPr>
            </w:pPr>
          </w:p>
          <w:p w14:paraId="5849B6F4" w14:textId="77777777" w:rsidR="00237C42" w:rsidRPr="009765C2" w:rsidRDefault="00237C42" w:rsidP="000A28B0">
            <w:pPr>
              <w:spacing w:before="80" w:after="80"/>
              <w:rPr>
                <w:bCs/>
                <w:i/>
                <w:color w:val="7F7F7F" w:themeColor="text1" w:themeTint="80"/>
                <w:szCs w:val="20"/>
              </w:rPr>
            </w:pPr>
          </w:p>
        </w:tc>
      </w:tr>
      <w:tr w:rsidR="00237C42" w:rsidRPr="009765C2" w14:paraId="0DF302BC" w14:textId="77777777" w:rsidTr="00A72FA6">
        <w:trPr>
          <w:trHeight w:val="1142"/>
        </w:trPr>
        <w:tc>
          <w:tcPr>
            <w:tcW w:w="5200" w:type="dxa"/>
            <w:gridSpan w:val="3"/>
            <w:shd w:val="clear" w:color="auto" w:fill="FEFFFF" w:themeFill="background1"/>
            <w:vAlign w:val="center"/>
          </w:tcPr>
          <w:p w14:paraId="59AAC13E" w14:textId="77777777" w:rsidR="00237C42" w:rsidRPr="009436EB" w:rsidRDefault="00237C42" w:rsidP="00237C42">
            <w:pPr>
              <w:pStyle w:val="ListParagraph"/>
              <w:numPr>
                <w:ilvl w:val="0"/>
                <w:numId w:val="69"/>
              </w:numPr>
              <w:spacing w:before="80" w:after="80"/>
              <w:rPr>
                <w:rFonts w:cs="Arial"/>
                <w:color w:val="000000" w:themeColor="text1"/>
                <w:szCs w:val="20"/>
              </w:rPr>
            </w:pPr>
            <w:r w:rsidRPr="005C785C">
              <w:rPr>
                <w:rFonts w:cs="Arial"/>
                <w:color w:val="000000" w:themeColor="text1"/>
                <w:szCs w:val="20"/>
              </w:rPr>
              <w:t>Implement and state the file(s) which handle authentication, authorisation and one admin level of authorisation for the server-side API</w:t>
            </w:r>
            <w:r w:rsidRPr="005546F6">
              <w:rPr>
                <w:rFonts w:cs="Arial"/>
                <w:color w:val="000000" w:themeColor="text1"/>
                <w:szCs w:val="20"/>
              </w:rPr>
              <w:t xml:space="preserve"> </w:t>
            </w:r>
          </w:p>
        </w:tc>
        <w:tc>
          <w:tcPr>
            <w:tcW w:w="5148" w:type="dxa"/>
            <w:gridSpan w:val="4"/>
            <w:shd w:val="clear" w:color="auto" w:fill="FEFFFF" w:themeFill="background1"/>
          </w:tcPr>
          <w:p w14:paraId="06C44470" w14:textId="77777777" w:rsidR="00237C42" w:rsidRDefault="00237C42" w:rsidP="000A28B0">
            <w:pPr>
              <w:spacing w:before="80" w:after="80"/>
              <w:rPr>
                <w:i/>
                <w:color w:val="7F7F7F" w:themeColor="text1" w:themeTint="80"/>
                <w:szCs w:val="20"/>
              </w:rPr>
            </w:pPr>
            <w:r>
              <w:rPr>
                <w:i/>
                <w:color w:val="7F7F7F" w:themeColor="text1" w:themeTint="80"/>
                <w:szCs w:val="20"/>
              </w:rPr>
              <w:t>&lt; Location of file handling authentication/authorisation – EG.filename.js &gt;</w:t>
            </w:r>
          </w:p>
          <w:p w14:paraId="32823928" w14:textId="77777777" w:rsidR="00237C42" w:rsidRDefault="00237C42" w:rsidP="000A28B0">
            <w:pPr>
              <w:spacing w:before="80" w:after="80"/>
              <w:rPr>
                <w:i/>
                <w:color w:val="7F7F7F" w:themeColor="text1" w:themeTint="80"/>
                <w:szCs w:val="20"/>
              </w:rPr>
            </w:pPr>
          </w:p>
          <w:p w14:paraId="48D77D69" w14:textId="77777777" w:rsidR="00237C42" w:rsidRPr="009765C2" w:rsidRDefault="00237C42" w:rsidP="000A28B0">
            <w:pPr>
              <w:spacing w:before="80" w:after="80"/>
              <w:rPr>
                <w:bCs/>
                <w:i/>
                <w:color w:val="7F7F7F" w:themeColor="text1" w:themeTint="80"/>
                <w:szCs w:val="20"/>
              </w:rPr>
            </w:pPr>
          </w:p>
        </w:tc>
      </w:tr>
      <w:tr w:rsidR="00237C42" w:rsidRPr="009765C2" w14:paraId="29D425A0" w14:textId="77777777" w:rsidTr="00A72FA6">
        <w:trPr>
          <w:trHeight w:val="1142"/>
        </w:trPr>
        <w:tc>
          <w:tcPr>
            <w:tcW w:w="5200" w:type="dxa"/>
            <w:gridSpan w:val="3"/>
            <w:shd w:val="clear" w:color="auto" w:fill="FEFFFF" w:themeFill="background1"/>
            <w:vAlign w:val="center"/>
          </w:tcPr>
          <w:p w14:paraId="3EBC94C1" w14:textId="77777777" w:rsidR="00237C42" w:rsidRPr="005546F6" w:rsidRDefault="00237C42" w:rsidP="00237C42">
            <w:pPr>
              <w:pStyle w:val="ListParagraph"/>
              <w:numPr>
                <w:ilvl w:val="0"/>
                <w:numId w:val="69"/>
              </w:numPr>
              <w:spacing w:before="80" w:after="80"/>
              <w:rPr>
                <w:rFonts w:cs="Arial"/>
                <w:color w:val="000000" w:themeColor="text1"/>
                <w:szCs w:val="20"/>
              </w:rPr>
            </w:pPr>
            <w:r w:rsidRPr="005546F6">
              <w:rPr>
                <w:rFonts w:cs="Arial"/>
                <w:color w:val="000000" w:themeColor="text1"/>
                <w:szCs w:val="20"/>
              </w:rPr>
              <w:t>Create and state the file(s) which encrypt relevant authentication data and the technology used to encrypt the data</w:t>
            </w:r>
          </w:p>
        </w:tc>
        <w:tc>
          <w:tcPr>
            <w:tcW w:w="5148" w:type="dxa"/>
            <w:gridSpan w:val="4"/>
            <w:shd w:val="clear" w:color="auto" w:fill="FEFFFF" w:themeFill="background1"/>
          </w:tcPr>
          <w:p w14:paraId="63A37B44" w14:textId="77777777" w:rsidR="00237C42" w:rsidRDefault="00237C42" w:rsidP="000A28B0">
            <w:pPr>
              <w:spacing w:before="80" w:after="80"/>
              <w:rPr>
                <w:i/>
                <w:color w:val="7F7F7F" w:themeColor="text1" w:themeTint="80"/>
                <w:szCs w:val="20"/>
              </w:rPr>
            </w:pPr>
            <w:r>
              <w:rPr>
                <w:i/>
                <w:color w:val="7F7F7F" w:themeColor="text1" w:themeTint="80"/>
                <w:szCs w:val="20"/>
              </w:rPr>
              <w:t>&lt; Location of file handling encryption – EG.filename.js &gt;</w:t>
            </w:r>
          </w:p>
          <w:p w14:paraId="11BCC0AA" w14:textId="77777777" w:rsidR="00237C42" w:rsidRDefault="00237C42" w:rsidP="000A28B0">
            <w:pPr>
              <w:spacing w:before="80" w:after="80"/>
              <w:rPr>
                <w:i/>
                <w:color w:val="7F7F7F" w:themeColor="text1" w:themeTint="80"/>
                <w:szCs w:val="20"/>
              </w:rPr>
            </w:pPr>
          </w:p>
          <w:p w14:paraId="1137EEE3" w14:textId="77777777" w:rsidR="00237C42" w:rsidRPr="009765C2" w:rsidRDefault="00237C42" w:rsidP="000A28B0">
            <w:pPr>
              <w:spacing w:before="80" w:after="80"/>
              <w:rPr>
                <w:bCs/>
                <w:i/>
                <w:color w:val="7F7F7F" w:themeColor="text1" w:themeTint="80"/>
                <w:szCs w:val="20"/>
              </w:rPr>
            </w:pPr>
          </w:p>
        </w:tc>
      </w:tr>
      <w:tr w:rsidR="00237C42" w:rsidRPr="009765C2" w14:paraId="4B85A6FD" w14:textId="77777777" w:rsidTr="00A72FA6">
        <w:trPr>
          <w:trHeight w:val="1142"/>
        </w:trPr>
        <w:tc>
          <w:tcPr>
            <w:tcW w:w="5200" w:type="dxa"/>
            <w:gridSpan w:val="3"/>
            <w:shd w:val="clear" w:color="auto" w:fill="FEFFFF" w:themeFill="background1"/>
            <w:vAlign w:val="center"/>
          </w:tcPr>
          <w:p w14:paraId="4AB43694" w14:textId="77777777" w:rsidR="00237C42" w:rsidRDefault="00237C42" w:rsidP="00237C42">
            <w:pPr>
              <w:pStyle w:val="ListParagraph"/>
              <w:numPr>
                <w:ilvl w:val="0"/>
                <w:numId w:val="69"/>
              </w:numPr>
              <w:spacing w:before="80" w:after="80"/>
              <w:rPr>
                <w:rFonts w:cs="Arial"/>
                <w:color w:val="000000" w:themeColor="text1"/>
                <w:szCs w:val="20"/>
              </w:rPr>
            </w:pPr>
            <w:r w:rsidRPr="005546F6">
              <w:rPr>
                <w:rFonts w:cs="Arial"/>
                <w:color w:val="000000" w:themeColor="text1"/>
                <w:szCs w:val="20"/>
              </w:rPr>
              <w:t xml:space="preserve">State ONE technology used in the application to secure the API’s authorisation / authentication processes and describe its function </w:t>
            </w:r>
          </w:p>
          <w:p w14:paraId="7E9EA23B" w14:textId="77777777" w:rsidR="00237C42" w:rsidRDefault="00237C42" w:rsidP="000A28B0">
            <w:pPr>
              <w:pStyle w:val="ListParagraph"/>
              <w:spacing w:before="80" w:after="80"/>
              <w:ind w:left="720"/>
              <w:rPr>
                <w:rFonts w:cs="Arial"/>
                <w:color w:val="000000" w:themeColor="text1"/>
                <w:szCs w:val="20"/>
              </w:rPr>
            </w:pPr>
          </w:p>
          <w:p w14:paraId="26C2A2CD" w14:textId="77777777" w:rsidR="00237C42" w:rsidRPr="005546F6" w:rsidRDefault="00237C42" w:rsidP="000A28B0">
            <w:pPr>
              <w:pStyle w:val="ListParagraph"/>
              <w:spacing w:before="80" w:after="80"/>
              <w:ind w:left="720"/>
              <w:rPr>
                <w:rFonts w:cs="Arial"/>
                <w:color w:val="000000" w:themeColor="text1"/>
                <w:szCs w:val="20"/>
              </w:rPr>
            </w:pPr>
            <w:r w:rsidRPr="005546F6">
              <w:rPr>
                <w:rFonts w:cs="Arial"/>
                <w:color w:val="000000" w:themeColor="text1"/>
                <w:szCs w:val="20"/>
              </w:rPr>
              <w:t>(</w:t>
            </w:r>
            <w:r w:rsidRPr="005546F6">
              <w:rPr>
                <w:rFonts w:cs="Arial"/>
                <w:i/>
                <w:color w:val="000000" w:themeColor="text1"/>
                <w:szCs w:val="20"/>
              </w:rPr>
              <w:t>Minimum ONE sentence</w:t>
            </w:r>
            <w:r w:rsidRPr="005546F6">
              <w:rPr>
                <w:rFonts w:cs="Arial"/>
                <w:color w:val="000000" w:themeColor="text1"/>
                <w:szCs w:val="20"/>
              </w:rPr>
              <w:t>)</w:t>
            </w:r>
          </w:p>
        </w:tc>
        <w:tc>
          <w:tcPr>
            <w:tcW w:w="5148" w:type="dxa"/>
            <w:gridSpan w:val="4"/>
            <w:shd w:val="clear" w:color="auto" w:fill="FEFFFF" w:themeFill="background1"/>
          </w:tcPr>
          <w:p w14:paraId="13EC6592" w14:textId="77777777" w:rsidR="00237C42" w:rsidRDefault="00237C42" w:rsidP="000A28B0">
            <w:pPr>
              <w:spacing w:before="80" w:after="80"/>
              <w:rPr>
                <w:i/>
                <w:color w:val="7F7F7F" w:themeColor="text1" w:themeTint="80"/>
                <w:szCs w:val="20"/>
              </w:rPr>
            </w:pPr>
            <w:r>
              <w:rPr>
                <w:i/>
                <w:color w:val="7F7F7F" w:themeColor="text1" w:themeTint="80"/>
                <w:szCs w:val="20"/>
              </w:rPr>
              <w:t>&lt; Name of technology &gt;</w:t>
            </w:r>
          </w:p>
          <w:p w14:paraId="6F01565F" w14:textId="77777777" w:rsidR="00237C42" w:rsidRDefault="00237C42" w:rsidP="000A28B0">
            <w:pPr>
              <w:spacing w:before="80" w:after="80"/>
              <w:rPr>
                <w:i/>
                <w:color w:val="7F7F7F" w:themeColor="text1" w:themeTint="80"/>
                <w:szCs w:val="20"/>
              </w:rPr>
            </w:pPr>
          </w:p>
          <w:p w14:paraId="215B6D87" w14:textId="77777777" w:rsidR="00237C42" w:rsidRPr="00EE3B65" w:rsidRDefault="00237C42" w:rsidP="000A28B0">
            <w:pPr>
              <w:spacing w:before="80" w:after="80"/>
              <w:rPr>
                <w:bCs/>
                <w:i/>
                <w:color w:val="7F7F7F" w:themeColor="text1" w:themeTint="80"/>
                <w:szCs w:val="20"/>
              </w:rPr>
            </w:pPr>
          </w:p>
        </w:tc>
      </w:tr>
      <w:tr w:rsidR="00237C42" w:rsidRPr="009765C2" w14:paraId="643473E9" w14:textId="77777777" w:rsidTr="00A72FA6">
        <w:trPr>
          <w:trHeight w:val="1142"/>
        </w:trPr>
        <w:tc>
          <w:tcPr>
            <w:tcW w:w="5200" w:type="dxa"/>
            <w:gridSpan w:val="3"/>
            <w:shd w:val="clear" w:color="auto" w:fill="FEFFFF" w:themeFill="background1"/>
            <w:vAlign w:val="center"/>
          </w:tcPr>
          <w:p w14:paraId="616414AB" w14:textId="77777777" w:rsidR="00237C42" w:rsidRPr="005546F6" w:rsidRDefault="00237C42" w:rsidP="00237C42">
            <w:pPr>
              <w:pStyle w:val="ListParagraph"/>
              <w:numPr>
                <w:ilvl w:val="0"/>
                <w:numId w:val="69"/>
              </w:numPr>
              <w:spacing w:before="80" w:after="80"/>
              <w:rPr>
                <w:rFonts w:cs="Arial"/>
                <w:color w:val="000000" w:themeColor="text1"/>
                <w:szCs w:val="20"/>
              </w:rPr>
            </w:pPr>
            <w:r w:rsidRPr="005546F6">
              <w:rPr>
                <w:rFonts w:cs="Arial"/>
                <w:color w:val="000000" w:themeColor="text1"/>
                <w:szCs w:val="20"/>
              </w:rPr>
              <w:t>Configure the Time-To-Live (TTL) for the objects created by the “auth” technology above, provide ONE screenshot of the configured code and explain how TTL has been adjusted</w:t>
            </w:r>
          </w:p>
        </w:tc>
        <w:tc>
          <w:tcPr>
            <w:tcW w:w="5148" w:type="dxa"/>
            <w:gridSpan w:val="4"/>
            <w:shd w:val="clear" w:color="auto" w:fill="FEFFFF" w:themeFill="background1"/>
          </w:tcPr>
          <w:p w14:paraId="5779DF61" w14:textId="77777777" w:rsidR="00237C42" w:rsidRDefault="00237C42" w:rsidP="000A28B0">
            <w:pPr>
              <w:spacing w:before="80" w:after="80"/>
              <w:rPr>
                <w:i/>
                <w:color w:val="7F7F7F" w:themeColor="text1" w:themeTint="80"/>
                <w:szCs w:val="20"/>
              </w:rPr>
            </w:pPr>
            <w:r>
              <w:rPr>
                <w:i/>
                <w:color w:val="7F7F7F" w:themeColor="text1" w:themeTint="80"/>
                <w:szCs w:val="20"/>
              </w:rPr>
              <w:t>&lt; Explanation of code that has been adjusted for TTL &gt;</w:t>
            </w:r>
          </w:p>
          <w:p w14:paraId="797B5E5B" w14:textId="77777777" w:rsidR="00237C42" w:rsidRDefault="00237C42" w:rsidP="000A28B0">
            <w:pPr>
              <w:spacing w:before="80" w:after="80"/>
              <w:rPr>
                <w:i/>
                <w:color w:val="7F7F7F" w:themeColor="text1" w:themeTint="80"/>
                <w:szCs w:val="20"/>
              </w:rPr>
            </w:pPr>
          </w:p>
          <w:p w14:paraId="0CDFCC43" w14:textId="77777777" w:rsidR="00237C42" w:rsidRDefault="00237C42" w:rsidP="000A28B0">
            <w:pPr>
              <w:spacing w:before="80" w:after="80"/>
              <w:rPr>
                <w:i/>
                <w:color w:val="7F7F7F" w:themeColor="text1" w:themeTint="80"/>
                <w:szCs w:val="20"/>
              </w:rPr>
            </w:pPr>
            <w:r>
              <w:rPr>
                <w:i/>
                <w:color w:val="7F7F7F" w:themeColor="text1" w:themeTint="80"/>
                <w:szCs w:val="20"/>
              </w:rPr>
              <w:t xml:space="preserve">&lt; </w:t>
            </w:r>
            <w:r w:rsidRPr="002C38A5">
              <w:rPr>
                <w:b/>
                <w:bCs/>
                <w:i/>
                <w:color w:val="7F7F7F" w:themeColor="text1" w:themeTint="80"/>
                <w:szCs w:val="20"/>
              </w:rPr>
              <w:t>Screenshot</w:t>
            </w:r>
            <w:r>
              <w:rPr>
                <w:i/>
                <w:color w:val="7F7F7F" w:themeColor="text1" w:themeTint="80"/>
                <w:szCs w:val="20"/>
              </w:rPr>
              <w:t xml:space="preserve"> of TTL configuration &gt;</w:t>
            </w:r>
          </w:p>
          <w:p w14:paraId="00ABDBEB" w14:textId="77777777" w:rsidR="00237C42" w:rsidRDefault="00237C42" w:rsidP="000A28B0">
            <w:pPr>
              <w:spacing w:before="80" w:after="80"/>
              <w:rPr>
                <w:i/>
                <w:color w:val="7F7F7F" w:themeColor="text1" w:themeTint="80"/>
                <w:szCs w:val="20"/>
              </w:rPr>
            </w:pPr>
          </w:p>
          <w:p w14:paraId="5C2074FA" w14:textId="77777777" w:rsidR="00237C42" w:rsidRPr="009765C2" w:rsidRDefault="00237C42" w:rsidP="000A28B0">
            <w:pPr>
              <w:spacing w:before="80" w:after="80"/>
              <w:rPr>
                <w:bCs/>
                <w:i/>
                <w:color w:val="7F7F7F" w:themeColor="text1" w:themeTint="80"/>
                <w:szCs w:val="20"/>
              </w:rPr>
            </w:pPr>
          </w:p>
        </w:tc>
      </w:tr>
      <w:tr w:rsidR="00237C42" w:rsidRPr="009765C2" w14:paraId="48881399" w14:textId="77777777" w:rsidTr="00A72FA6">
        <w:trPr>
          <w:trHeight w:val="1142"/>
        </w:trPr>
        <w:tc>
          <w:tcPr>
            <w:tcW w:w="5200" w:type="dxa"/>
            <w:gridSpan w:val="3"/>
            <w:shd w:val="clear" w:color="auto" w:fill="FEFFFF" w:themeFill="background1"/>
            <w:vAlign w:val="center"/>
          </w:tcPr>
          <w:p w14:paraId="4B4F95D3" w14:textId="77777777" w:rsidR="00237C42" w:rsidRDefault="00237C42" w:rsidP="00237C42">
            <w:pPr>
              <w:pStyle w:val="ListParagraph"/>
              <w:numPr>
                <w:ilvl w:val="0"/>
                <w:numId w:val="69"/>
              </w:numPr>
              <w:spacing w:before="80" w:after="80"/>
              <w:rPr>
                <w:rFonts w:cs="Arial"/>
                <w:color w:val="000000" w:themeColor="text1"/>
                <w:szCs w:val="20"/>
              </w:rPr>
            </w:pPr>
            <w:r w:rsidRPr="005546F6">
              <w:rPr>
                <w:rFonts w:cs="Arial"/>
                <w:color w:val="000000" w:themeColor="text1"/>
                <w:szCs w:val="20"/>
              </w:rPr>
              <w:t xml:space="preserve">State ONE technology used to configure the server software to minimize potential database attacks and describe its function </w:t>
            </w:r>
          </w:p>
          <w:p w14:paraId="473393DF" w14:textId="77777777" w:rsidR="00237C42" w:rsidRDefault="00237C42" w:rsidP="000A28B0">
            <w:pPr>
              <w:pStyle w:val="ListParagraph"/>
              <w:spacing w:before="80" w:after="80"/>
              <w:ind w:left="720"/>
              <w:rPr>
                <w:rFonts w:cs="Arial"/>
                <w:color w:val="000000" w:themeColor="text1"/>
                <w:szCs w:val="20"/>
              </w:rPr>
            </w:pPr>
          </w:p>
          <w:p w14:paraId="20BCB226" w14:textId="77777777" w:rsidR="00237C42" w:rsidRPr="005546F6" w:rsidRDefault="00237C42" w:rsidP="000A28B0">
            <w:pPr>
              <w:pStyle w:val="ListParagraph"/>
              <w:spacing w:before="80" w:after="80"/>
              <w:ind w:left="720"/>
              <w:rPr>
                <w:rFonts w:cs="Arial"/>
                <w:color w:val="000000" w:themeColor="text1"/>
                <w:szCs w:val="20"/>
              </w:rPr>
            </w:pPr>
            <w:r>
              <w:rPr>
                <w:rFonts w:cs="Arial"/>
                <w:color w:val="000000" w:themeColor="text1"/>
                <w:szCs w:val="20"/>
              </w:rPr>
              <w:t>(</w:t>
            </w:r>
            <w:r w:rsidRPr="00C73834">
              <w:rPr>
                <w:rFonts w:cs="Arial"/>
                <w:i/>
                <w:color w:val="000000" w:themeColor="text1"/>
                <w:szCs w:val="20"/>
              </w:rPr>
              <w:t>Minimum ONE sentence</w:t>
            </w:r>
            <w:r w:rsidRPr="005546F6">
              <w:rPr>
                <w:rFonts w:cs="Arial"/>
                <w:color w:val="000000" w:themeColor="text1"/>
                <w:szCs w:val="20"/>
              </w:rPr>
              <w:t>)</w:t>
            </w:r>
          </w:p>
        </w:tc>
        <w:tc>
          <w:tcPr>
            <w:tcW w:w="5148" w:type="dxa"/>
            <w:gridSpan w:val="4"/>
            <w:shd w:val="clear" w:color="auto" w:fill="FEFFFF" w:themeFill="background1"/>
          </w:tcPr>
          <w:p w14:paraId="020B1102" w14:textId="77777777" w:rsidR="00237C42" w:rsidRDefault="00237C42" w:rsidP="000A28B0">
            <w:pPr>
              <w:spacing w:before="80" w:after="80"/>
              <w:rPr>
                <w:i/>
                <w:color w:val="7F7F7F" w:themeColor="text1" w:themeTint="80"/>
                <w:szCs w:val="20"/>
              </w:rPr>
            </w:pPr>
            <w:r>
              <w:rPr>
                <w:i/>
                <w:color w:val="7F7F7F" w:themeColor="text1" w:themeTint="80"/>
                <w:szCs w:val="20"/>
              </w:rPr>
              <w:t>&lt; Name of technology &gt;</w:t>
            </w:r>
          </w:p>
          <w:p w14:paraId="7D982BDA" w14:textId="77777777" w:rsidR="00237C42" w:rsidRDefault="00237C42" w:rsidP="000A28B0">
            <w:pPr>
              <w:spacing w:before="80" w:after="80"/>
              <w:rPr>
                <w:i/>
                <w:color w:val="7F7F7F" w:themeColor="text1" w:themeTint="80"/>
                <w:szCs w:val="20"/>
              </w:rPr>
            </w:pPr>
          </w:p>
          <w:p w14:paraId="51D737E4" w14:textId="77777777" w:rsidR="00237C42" w:rsidRPr="009765C2" w:rsidRDefault="00237C42" w:rsidP="000A28B0">
            <w:pPr>
              <w:spacing w:before="80" w:after="80"/>
              <w:rPr>
                <w:bCs/>
                <w:i/>
                <w:color w:val="7F7F7F" w:themeColor="text1" w:themeTint="80"/>
                <w:szCs w:val="20"/>
              </w:rPr>
            </w:pPr>
          </w:p>
        </w:tc>
      </w:tr>
      <w:tr w:rsidR="00237C42" w:rsidRPr="009765C2" w14:paraId="79FFD479" w14:textId="77777777" w:rsidTr="00A72FA6">
        <w:trPr>
          <w:trHeight w:val="1142"/>
        </w:trPr>
        <w:tc>
          <w:tcPr>
            <w:tcW w:w="5200" w:type="dxa"/>
            <w:gridSpan w:val="3"/>
            <w:shd w:val="clear" w:color="auto" w:fill="FEFFFF" w:themeFill="background1"/>
            <w:vAlign w:val="center"/>
          </w:tcPr>
          <w:p w14:paraId="2764B265" w14:textId="77777777" w:rsidR="00237C42" w:rsidRPr="00EE5AD7" w:rsidRDefault="00237C42" w:rsidP="00237C42">
            <w:pPr>
              <w:pStyle w:val="ListParagraph"/>
              <w:numPr>
                <w:ilvl w:val="0"/>
                <w:numId w:val="69"/>
              </w:numPr>
              <w:spacing w:before="80" w:after="80"/>
              <w:rPr>
                <w:rFonts w:cs="Arial"/>
                <w:color w:val="000000" w:themeColor="text1"/>
                <w:szCs w:val="20"/>
              </w:rPr>
            </w:pPr>
            <w:r w:rsidRPr="00622766">
              <w:rPr>
                <w:rFonts w:cs="Arial"/>
                <w:color w:val="000000" w:themeColor="text1"/>
                <w:szCs w:val="20"/>
                <w:lang w:val="en-GB"/>
              </w:rPr>
              <w:lastRenderedPageBreak/>
              <w:t xml:space="preserve">Implement and </w:t>
            </w:r>
            <w:r w:rsidRPr="00EE5AD7">
              <w:rPr>
                <w:rFonts w:cs="Arial"/>
                <w:b/>
                <w:bCs/>
                <w:color w:val="000000" w:themeColor="text1"/>
                <w:szCs w:val="20"/>
                <w:lang w:val="en-GB"/>
              </w:rPr>
              <w:t>state the file(s)</w:t>
            </w:r>
            <w:r w:rsidRPr="00622766">
              <w:rPr>
                <w:rFonts w:cs="Arial"/>
                <w:color w:val="000000" w:themeColor="text1"/>
                <w:szCs w:val="20"/>
                <w:lang w:val="en-GB"/>
              </w:rPr>
              <w:t xml:space="preserve"> that handle data validation for at least ONE route and confirm the technology used.</w:t>
            </w:r>
          </w:p>
          <w:p w14:paraId="5D1C900D" w14:textId="77777777" w:rsidR="00237C42" w:rsidRDefault="00237C42" w:rsidP="000A28B0">
            <w:pPr>
              <w:pStyle w:val="ListParagraph"/>
              <w:spacing w:before="80" w:after="80"/>
              <w:ind w:left="720"/>
              <w:rPr>
                <w:rFonts w:cs="Arial"/>
                <w:color w:val="000000" w:themeColor="text1"/>
                <w:szCs w:val="20"/>
                <w:lang w:val="en-GB"/>
              </w:rPr>
            </w:pPr>
          </w:p>
          <w:p w14:paraId="2BCF27E1" w14:textId="77777777" w:rsidR="00237C42" w:rsidRPr="005546F6" w:rsidRDefault="00237C42" w:rsidP="000A28B0">
            <w:pPr>
              <w:pStyle w:val="ListParagraph"/>
              <w:spacing w:before="80" w:after="80"/>
              <w:ind w:left="720"/>
              <w:rPr>
                <w:rFonts w:cs="Arial"/>
                <w:color w:val="000000" w:themeColor="text1"/>
                <w:szCs w:val="20"/>
              </w:rPr>
            </w:pPr>
            <w:r>
              <w:rPr>
                <w:rFonts w:cs="Arial"/>
                <w:color w:val="000000" w:themeColor="text1"/>
                <w:szCs w:val="20"/>
              </w:rPr>
              <w:t xml:space="preserve">Additionally, </w:t>
            </w:r>
            <w:r w:rsidRPr="00EE5AD7">
              <w:rPr>
                <w:rFonts w:cs="Arial"/>
                <w:b/>
                <w:bCs/>
                <w:color w:val="000000" w:themeColor="text1"/>
                <w:szCs w:val="20"/>
              </w:rPr>
              <w:t>include ONE (1) screenshot</w:t>
            </w:r>
            <w:r>
              <w:rPr>
                <w:rFonts w:cs="Arial"/>
                <w:color w:val="000000" w:themeColor="text1"/>
                <w:szCs w:val="20"/>
              </w:rPr>
              <w:t xml:space="preserve"> of the code which shows how one of the policies structures the data</w:t>
            </w:r>
          </w:p>
        </w:tc>
        <w:tc>
          <w:tcPr>
            <w:tcW w:w="5148" w:type="dxa"/>
            <w:gridSpan w:val="4"/>
            <w:shd w:val="clear" w:color="auto" w:fill="FEFFFF" w:themeFill="background1"/>
          </w:tcPr>
          <w:p w14:paraId="45399E75" w14:textId="77777777" w:rsidR="00237C42" w:rsidRDefault="00237C42" w:rsidP="000A28B0">
            <w:pPr>
              <w:spacing w:before="80" w:after="80"/>
              <w:rPr>
                <w:i/>
                <w:color w:val="7F7F7F" w:themeColor="text1" w:themeTint="80"/>
                <w:szCs w:val="20"/>
              </w:rPr>
            </w:pPr>
            <w:r>
              <w:rPr>
                <w:i/>
                <w:color w:val="7F7F7F" w:themeColor="text1" w:themeTint="80"/>
                <w:szCs w:val="20"/>
              </w:rPr>
              <w:t>&lt; Location of file handling validation – EG.filename.js &gt;</w:t>
            </w:r>
          </w:p>
          <w:p w14:paraId="4E80BF6D" w14:textId="77777777" w:rsidR="00237C42" w:rsidRDefault="00237C42" w:rsidP="000A28B0">
            <w:pPr>
              <w:spacing w:before="80" w:after="80"/>
              <w:rPr>
                <w:i/>
                <w:color w:val="7F7F7F" w:themeColor="text1" w:themeTint="80"/>
                <w:szCs w:val="20"/>
              </w:rPr>
            </w:pPr>
          </w:p>
          <w:p w14:paraId="3C3C9908" w14:textId="77777777" w:rsidR="00237C42" w:rsidRDefault="00237C42" w:rsidP="000A28B0">
            <w:pPr>
              <w:spacing w:before="80" w:after="80"/>
              <w:rPr>
                <w:i/>
                <w:color w:val="7F7F7F" w:themeColor="text1" w:themeTint="80"/>
                <w:szCs w:val="20"/>
              </w:rPr>
            </w:pPr>
            <w:r>
              <w:rPr>
                <w:i/>
                <w:color w:val="7F7F7F" w:themeColor="text1" w:themeTint="80"/>
                <w:szCs w:val="20"/>
              </w:rPr>
              <w:t xml:space="preserve">&lt; </w:t>
            </w:r>
            <w:r w:rsidRPr="00B46B73">
              <w:rPr>
                <w:b/>
                <w:bCs/>
                <w:i/>
                <w:color w:val="7F7F7F" w:themeColor="text1" w:themeTint="80"/>
                <w:szCs w:val="20"/>
              </w:rPr>
              <w:t>Screenshot</w:t>
            </w:r>
            <w:r>
              <w:rPr>
                <w:i/>
                <w:color w:val="7F7F7F" w:themeColor="text1" w:themeTint="80"/>
                <w:szCs w:val="20"/>
              </w:rPr>
              <w:t xml:space="preserve"> of the policy code structure example &gt;</w:t>
            </w:r>
          </w:p>
          <w:p w14:paraId="7BC798FA" w14:textId="77777777" w:rsidR="00237C42" w:rsidRDefault="00237C42" w:rsidP="000A28B0">
            <w:pPr>
              <w:spacing w:before="80" w:after="80"/>
              <w:rPr>
                <w:i/>
                <w:color w:val="7F7F7F" w:themeColor="text1" w:themeTint="80"/>
                <w:szCs w:val="20"/>
              </w:rPr>
            </w:pPr>
          </w:p>
          <w:p w14:paraId="33449D31" w14:textId="77777777" w:rsidR="00237C42" w:rsidRDefault="00237C42" w:rsidP="000A28B0">
            <w:pPr>
              <w:spacing w:before="80" w:after="80"/>
              <w:rPr>
                <w:i/>
                <w:color w:val="7F7F7F" w:themeColor="text1" w:themeTint="80"/>
                <w:szCs w:val="20"/>
              </w:rPr>
            </w:pPr>
          </w:p>
          <w:p w14:paraId="6A4F29B4" w14:textId="77777777" w:rsidR="00237C42" w:rsidRPr="009765C2" w:rsidRDefault="00237C42" w:rsidP="000A28B0">
            <w:pPr>
              <w:spacing w:before="80" w:after="80"/>
              <w:rPr>
                <w:bCs/>
                <w:i/>
                <w:color w:val="7F7F7F" w:themeColor="text1" w:themeTint="80"/>
                <w:szCs w:val="20"/>
              </w:rPr>
            </w:pPr>
          </w:p>
        </w:tc>
      </w:tr>
      <w:tr w:rsidR="00237C42" w14:paraId="781FE910" w14:textId="77777777" w:rsidTr="00A72FA6">
        <w:trPr>
          <w:trHeight w:val="884"/>
        </w:trPr>
        <w:tc>
          <w:tcPr>
            <w:tcW w:w="10348" w:type="dxa"/>
            <w:gridSpan w:val="7"/>
            <w:shd w:val="clear" w:color="auto" w:fill="7F7F7F" w:themeFill="text1" w:themeFillTint="80"/>
            <w:vAlign w:val="center"/>
          </w:tcPr>
          <w:p w14:paraId="66873059" w14:textId="77777777" w:rsidR="00237C42" w:rsidRDefault="00237C42" w:rsidP="000A28B0">
            <w:pPr>
              <w:spacing w:before="80" w:after="80"/>
              <w:rPr>
                <w:rFonts w:cs="Arial"/>
                <w:color w:val="FEFFFF" w:themeColor="background1"/>
                <w:szCs w:val="20"/>
              </w:rPr>
            </w:pPr>
            <w:r>
              <w:rPr>
                <w:rFonts w:cs="Arial"/>
                <w:b/>
                <w:color w:val="FEFFFF" w:themeColor="background1"/>
                <w:szCs w:val="20"/>
              </w:rPr>
              <w:br/>
            </w:r>
            <w:r w:rsidRPr="00550C32">
              <w:rPr>
                <w:rFonts w:cs="Arial"/>
                <w:b/>
                <w:color w:val="FEFFFF" w:themeColor="background1"/>
                <w:szCs w:val="20"/>
              </w:rPr>
              <w:t>Approval and Feedback</w:t>
            </w:r>
            <w:r w:rsidRPr="00550C32">
              <w:rPr>
                <w:rFonts w:cs="Arial"/>
                <w:b/>
                <w:color w:val="FEFFFF" w:themeColor="background1"/>
                <w:szCs w:val="20"/>
              </w:rPr>
              <w:br/>
            </w:r>
            <w:r>
              <w:rPr>
                <w:rFonts w:cs="Arial"/>
                <w:color w:val="FEFFFF" w:themeColor="background1"/>
                <w:szCs w:val="20"/>
              </w:rPr>
              <w:t xml:space="preserve">After you have finished planning the fullstack design, obtain approval from the assessor </w:t>
            </w:r>
          </w:p>
          <w:p w14:paraId="6B56B30D" w14:textId="77777777" w:rsidR="00237C42" w:rsidRDefault="00237C42" w:rsidP="000A28B0">
            <w:pPr>
              <w:spacing w:before="80" w:after="80"/>
              <w:rPr>
                <w:i/>
                <w:color w:val="7F7F7F" w:themeColor="text1" w:themeTint="80"/>
                <w:szCs w:val="20"/>
              </w:rPr>
            </w:pPr>
          </w:p>
        </w:tc>
      </w:tr>
      <w:tr w:rsidR="00237C42" w14:paraId="1709B400" w14:textId="77777777" w:rsidTr="00A72FA6">
        <w:trPr>
          <w:trHeight w:val="416"/>
        </w:trPr>
        <w:tc>
          <w:tcPr>
            <w:tcW w:w="8681" w:type="dxa"/>
            <w:gridSpan w:val="5"/>
            <w:shd w:val="clear" w:color="auto" w:fill="D8D8D9" w:themeFill="accent1" w:themeFillTint="33"/>
            <w:vAlign w:val="center"/>
          </w:tcPr>
          <w:p w14:paraId="7B3D07DD" w14:textId="77777777" w:rsidR="00237C42" w:rsidRDefault="00237C42" w:rsidP="000A28B0">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932" w:type="dxa"/>
            <w:shd w:val="clear" w:color="auto" w:fill="D8D8D9" w:themeFill="accent1" w:themeFillTint="33"/>
            <w:vAlign w:val="center"/>
          </w:tcPr>
          <w:p w14:paraId="6F63AFA1"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Yes</w:t>
            </w:r>
          </w:p>
        </w:tc>
        <w:tc>
          <w:tcPr>
            <w:tcW w:w="735" w:type="dxa"/>
            <w:shd w:val="clear" w:color="auto" w:fill="D8D8D9" w:themeFill="accent1" w:themeFillTint="33"/>
            <w:vAlign w:val="center"/>
          </w:tcPr>
          <w:p w14:paraId="5E55A78D"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No</w:t>
            </w:r>
          </w:p>
        </w:tc>
      </w:tr>
      <w:tr w:rsidR="00237C42" w14:paraId="6BE1CC64" w14:textId="77777777" w:rsidTr="00A72FA6">
        <w:trPr>
          <w:trHeight w:val="457"/>
        </w:trPr>
        <w:tc>
          <w:tcPr>
            <w:tcW w:w="8681" w:type="dxa"/>
            <w:gridSpan w:val="5"/>
            <w:shd w:val="clear" w:color="auto" w:fill="FEFFFF" w:themeFill="background1"/>
            <w:vAlign w:val="center"/>
          </w:tcPr>
          <w:p w14:paraId="6A4B2D6D" w14:textId="77777777" w:rsidR="00237C42" w:rsidRDefault="00237C42" w:rsidP="000A28B0">
            <w:pPr>
              <w:spacing w:before="80" w:after="80"/>
              <w:rPr>
                <w:i/>
                <w:color w:val="7F7F7F" w:themeColor="text1" w:themeTint="80"/>
                <w:szCs w:val="20"/>
              </w:rPr>
            </w:pPr>
            <w:r>
              <w:rPr>
                <w:rFonts w:cs="Arial"/>
                <w:color w:val="000000" w:themeColor="text1"/>
              </w:rPr>
              <w:t>13. L</w:t>
            </w:r>
            <w:r w:rsidRPr="00261323">
              <w:rPr>
                <w:rFonts w:cs="Arial"/>
                <w:color w:val="000000" w:themeColor="text1"/>
                <w:lang w:val="en-US"/>
              </w:rPr>
              <w:t xml:space="preserve">earner has </w:t>
            </w:r>
            <w:r>
              <w:rPr>
                <w:rFonts w:cs="Arial"/>
                <w:color w:val="000000" w:themeColor="text1"/>
                <w:lang w:val="en-US"/>
              </w:rPr>
              <w:t>refined the client &amp; server</w:t>
            </w:r>
            <w:r w:rsidRPr="00261323">
              <w:rPr>
                <w:rFonts w:cs="Arial"/>
                <w:color w:val="000000" w:themeColor="text1"/>
                <w:lang w:val="en-US"/>
              </w:rPr>
              <w:t xml:space="preserve"> </w:t>
            </w:r>
            <w:r>
              <w:rPr>
                <w:rFonts w:cs="Arial"/>
                <w:color w:val="000000" w:themeColor="text1"/>
                <w:lang w:val="en-US"/>
              </w:rPr>
              <w:t>structures in accordance with the project brief &amp; reviewed these structures with the</w:t>
            </w:r>
            <w:r w:rsidRPr="00261323">
              <w:rPr>
                <w:rFonts w:cs="Arial"/>
                <w:color w:val="000000" w:themeColor="text1"/>
                <w:lang w:val="en-US"/>
              </w:rPr>
              <w:t xml:space="preserve"> assessor</w:t>
            </w:r>
          </w:p>
        </w:tc>
        <w:tc>
          <w:tcPr>
            <w:tcW w:w="932" w:type="dxa"/>
            <w:shd w:val="clear" w:color="auto" w:fill="FEFFFF" w:themeFill="background1"/>
          </w:tcPr>
          <w:p w14:paraId="611AAF19"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c>
          <w:tcPr>
            <w:tcW w:w="735" w:type="dxa"/>
            <w:shd w:val="clear" w:color="auto" w:fill="FEFFFF" w:themeFill="background1"/>
          </w:tcPr>
          <w:p w14:paraId="57BC3FA0"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r>
      <w:tr w:rsidR="00237C42" w14:paraId="40ED98C0" w14:textId="77777777" w:rsidTr="00A72FA6">
        <w:trPr>
          <w:trHeight w:val="416"/>
        </w:trPr>
        <w:tc>
          <w:tcPr>
            <w:tcW w:w="1758" w:type="dxa"/>
            <w:shd w:val="clear" w:color="auto" w:fill="FEFFFF" w:themeFill="background1"/>
            <w:vAlign w:val="center"/>
          </w:tcPr>
          <w:p w14:paraId="506B0E6A" w14:textId="77777777" w:rsidR="00237C42" w:rsidRDefault="00237C42" w:rsidP="000A28B0">
            <w:pPr>
              <w:spacing w:before="80" w:after="80"/>
              <w:rPr>
                <w:i/>
                <w:color w:val="7F7F7F" w:themeColor="text1" w:themeTint="80"/>
                <w:szCs w:val="20"/>
              </w:rPr>
            </w:pPr>
            <w:r>
              <w:rPr>
                <w:rFonts w:cs="Arial"/>
                <w:b/>
                <w:szCs w:val="20"/>
              </w:rPr>
              <w:t>Assessor Name</w:t>
            </w:r>
          </w:p>
        </w:tc>
        <w:tc>
          <w:tcPr>
            <w:tcW w:w="1702" w:type="dxa"/>
            <w:shd w:val="clear" w:color="auto" w:fill="FEFFFF" w:themeFill="background1"/>
            <w:vAlign w:val="center"/>
          </w:tcPr>
          <w:p w14:paraId="3614DC8A" w14:textId="77777777" w:rsidR="00237C42" w:rsidRDefault="00237C42" w:rsidP="000A28B0">
            <w:pPr>
              <w:spacing w:before="80" w:after="80"/>
              <w:rPr>
                <w:i/>
                <w:color w:val="7F7F7F" w:themeColor="text1" w:themeTint="80"/>
                <w:szCs w:val="20"/>
              </w:rPr>
            </w:pPr>
            <w:r>
              <w:rPr>
                <w:i/>
                <w:color w:val="7F7F7F" w:themeColor="text1" w:themeTint="80"/>
              </w:rPr>
              <w:t>Alex Bicknell</w:t>
            </w:r>
          </w:p>
        </w:tc>
        <w:tc>
          <w:tcPr>
            <w:tcW w:w="1740" w:type="dxa"/>
            <w:shd w:val="clear" w:color="auto" w:fill="FEFFFF" w:themeFill="background1"/>
            <w:vAlign w:val="center"/>
          </w:tcPr>
          <w:p w14:paraId="595D606A" w14:textId="77777777" w:rsidR="00237C42" w:rsidRDefault="00237C42" w:rsidP="000A28B0">
            <w:pPr>
              <w:spacing w:before="80" w:after="80"/>
              <w:rPr>
                <w:i/>
                <w:color w:val="7F7F7F" w:themeColor="text1" w:themeTint="80"/>
                <w:szCs w:val="20"/>
              </w:rPr>
            </w:pPr>
            <w:r>
              <w:rPr>
                <w:rFonts w:cs="Arial"/>
                <w:b/>
                <w:szCs w:val="20"/>
              </w:rPr>
              <w:t xml:space="preserve">Assessor </w:t>
            </w:r>
            <w:r>
              <w:rPr>
                <w:rFonts w:cs="Arial"/>
                <w:b/>
              </w:rPr>
              <w:t>Signature</w:t>
            </w:r>
          </w:p>
        </w:tc>
        <w:tc>
          <w:tcPr>
            <w:tcW w:w="1876" w:type="dxa"/>
            <w:shd w:val="clear" w:color="auto" w:fill="FEFFFF" w:themeFill="background1"/>
            <w:vAlign w:val="center"/>
          </w:tcPr>
          <w:p w14:paraId="6E48AAE1" w14:textId="77777777" w:rsidR="00237C42" w:rsidRDefault="00237C42" w:rsidP="000A28B0">
            <w:pPr>
              <w:spacing w:before="80" w:after="80"/>
              <w:rPr>
                <w:i/>
                <w:color w:val="7F7F7F" w:themeColor="text1" w:themeTint="80"/>
                <w:szCs w:val="20"/>
              </w:rPr>
            </w:pPr>
            <w:r>
              <w:rPr>
                <w:i/>
                <w:color w:val="7F7F7F" w:themeColor="text1" w:themeTint="80"/>
              </w:rPr>
              <w:t>Signature</w:t>
            </w:r>
          </w:p>
        </w:tc>
        <w:tc>
          <w:tcPr>
            <w:tcW w:w="1605" w:type="dxa"/>
            <w:shd w:val="clear" w:color="auto" w:fill="FEFFFF" w:themeFill="background1"/>
            <w:vAlign w:val="center"/>
          </w:tcPr>
          <w:p w14:paraId="74D07AE9" w14:textId="77777777" w:rsidR="00237C42" w:rsidRDefault="00237C42" w:rsidP="000A28B0">
            <w:pPr>
              <w:spacing w:before="80" w:after="80"/>
              <w:rPr>
                <w:i/>
                <w:color w:val="7F7F7F" w:themeColor="text1" w:themeTint="80"/>
                <w:szCs w:val="20"/>
              </w:rPr>
            </w:pPr>
            <w:r>
              <w:rPr>
                <w:rFonts w:cs="Arial"/>
                <w:b/>
              </w:rPr>
              <w:t>Da</w:t>
            </w:r>
            <w:r w:rsidRPr="00EB78D9">
              <w:rPr>
                <w:rFonts w:cs="Arial"/>
                <w:b/>
              </w:rPr>
              <w:t>te</w:t>
            </w:r>
          </w:p>
        </w:tc>
        <w:tc>
          <w:tcPr>
            <w:tcW w:w="1667" w:type="dxa"/>
            <w:gridSpan w:val="2"/>
            <w:shd w:val="clear" w:color="auto" w:fill="FEFFFF" w:themeFill="background1"/>
            <w:vAlign w:val="center"/>
          </w:tcPr>
          <w:p w14:paraId="7D08428A" w14:textId="77777777" w:rsidR="00237C42" w:rsidRDefault="00237C42" w:rsidP="000A28B0">
            <w:pPr>
              <w:spacing w:before="80" w:after="80"/>
              <w:rPr>
                <w:i/>
                <w:color w:val="7F7F7F" w:themeColor="text1" w:themeTint="80"/>
                <w:szCs w:val="20"/>
              </w:rPr>
            </w:pPr>
            <w:r>
              <w:rPr>
                <w:i/>
                <w:color w:val="7F7F7F" w:themeColor="text1" w:themeTint="80"/>
              </w:rPr>
              <w:t>Insert date</w:t>
            </w:r>
          </w:p>
        </w:tc>
      </w:tr>
    </w:tbl>
    <w:p w14:paraId="7609D7E3" w14:textId="77777777" w:rsidR="00237C42" w:rsidRDefault="00237C42" w:rsidP="00237C42"/>
    <w:p w14:paraId="72AC0D02" w14:textId="77777777" w:rsidR="00237C42" w:rsidRDefault="00237C42" w:rsidP="00237C42"/>
    <w:tbl>
      <w:tblPr>
        <w:tblStyle w:val="TableGrid"/>
        <w:tblW w:w="10490" w:type="dxa"/>
        <w:tblInd w:w="-5" w:type="dxa"/>
        <w:tblLook w:val="04A0" w:firstRow="1" w:lastRow="0" w:firstColumn="1" w:lastColumn="0" w:noHBand="0" w:noVBand="1"/>
      </w:tblPr>
      <w:tblGrid>
        <w:gridCol w:w="1790"/>
        <w:gridCol w:w="1038"/>
        <w:gridCol w:w="752"/>
        <w:gridCol w:w="1790"/>
        <w:gridCol w:w="55"/>
        <w:gridCol w:w="992"/>
        <w:gridCol w:w="743"/>
        <w:gridCol w:w="205"/>
        <w:gridCol w:w="1420"/>
        <w:gridCol w:w="850"/>
        <w:gridCol w:w="844"/>
        <w:gridCol w:w="11"/>
      </w:tblGrid>
      <w:tr w:rsidR="00237C42" w:rsidRPr="00972F7C" w14:paraId="75014F52" w14:textId="77777777" w:rsidTr="000A28B0">
        <w:trPr>
          <w:trHeight w:val="340"/>
        </w:trPr>
        <w:tc>
          <w:tcPr>
            <w:tcW w:w="10490" w:type="dxa"/>
            <w:gridSpan w:val="12"/>
            <w:shd w:val="clear" w:color="auto" w:fill="00B0F0"/>
            <w:vAlign w:val="center"/>
          </w:tcPr>
          <w:p w14:paraId="4D7BF4FF" w14:textId="77777777" w:rsidR="00237C42" w:rsidRDefault="00237C42" w:rsidP="000A28B0">
            <w:pPr>
              <w:spacing w:before="60" w:after="60"/>
              <w:rPr>
                <w:rFonts w:cs="Arial"/>
                <w:color w:val="FEFFFF" w:themeColor="background1"/>
                <w:sz w:val="18"/>
                <w:szCs w:val="18"/>
              </w:rPr>
            </w:pPr>
            <w:r>
              <w:rPr>
                <w:rFonts w:cs="Arial"/>
                <w:b/>
                <w:color w:val="FEFFFF" w:themeColor="background1"/>
                <w:szCs w:val="20"/>
              </w:rPr>
              <w:br/>
              <w:t>Part 6</w:t>
            </w:r>
            <w:r w:rsidRPr="00AB4B0E">
              <w:rPr>
                <w:rFonts w:cs="Arial"/>
                <w:b/>
                <w:color w:val="FEFFFF" w:themeColor="background1"/>
                <w:szCs w:val="20"/>
              </w:rPr>
              <w:t xml:space="preserve"> - Test</w:t>
            </w:r>
            <w:r w:rsidRPr="003A216B">
              <w:rPr>
                <w:rFonts w:cs="Arial"/>
                <w:b/>
                <w:bCs/>
                <w:color w:val="FEFFFF" w:themeColor="background1"/>
                <w:szCs w:val="20"/>
              </w:rPr>
              <w:t xml:space="preserve"> and Debug the Code</w:t>
            </w:r>
            <w:r>
              <w:rPr>
                <w:rFonts w:cs="Arial"/>
                <w:b/>
                <w:color w:val="FE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p>
          <w:p w14:paraId="2772AA70" w14:textId="77777777" w:rsidR="00237C42" w:rsidRPr="00972F7C" w:rsidRDefault="00237C42" w:rsidP="000A28B0">
            <w:pPr>
              <w:spacing w:before="60" w:after="60"/>
              <w:rPr>
                <w:i/>
                <w:noProof/>
                <w:color w:val="FFFFFF"/>
                <w:sz w:val="18"/>
                <w:szCs w:val="18"/>
                <w:lang w:eastAsia="en-AU"/>
              </w:rPr>
            </w:pPr>
          </w:p>
        </w:tc>
      </w:tr>
      <w:tr w:rsidR="00237C42" w:rsidRPr="00BD7CB6" w14:paraId="3FA8E0BA" w14:textId="77777777" w:rsidTr="00A72FA6">
        <w:trPr>
          <w:trHeight w:val="416"/>
        </w:trPr>
        <w:tc>
          <w:tcPr>
            <w:tcW w:w="5425" w:type="dxa"/>
            <w:gridSpan w:val="5"/>
            <w:shd w:val="clear" w:color="auto" w:fill="D8D8D9" w:themeFill="accent1" w:themeFillTint="33"/>
            <w:vAlign w:val="center"/>
          </w:tcPr>
          <w:p w14:paraId="4E4CE550" w14:textId="77777777" w:rsidR="00237C42" w:rsidRPr="00BD7CB6" w:rsidRDefault="00237C42" w:rsidP="000A28B0">
            <w:pPr>
              <w:jc w:val="center"/>
              <w:rPr>
                <w:rFonts w:cs="Arial"/>
                <w:b/>
                <w:szCs w:val="20"/>
              </w:rPr>
            </w:pPr>
            <w:r w:rsidRPr="00BD7CB6">
              <w:rPr>
                <w:rFonts w:cs="Arial"/>
                <w:b/>
                <w:szCs w:val="20"/>
              </w:rPr>
              <w:t>Question / Criteria</w:t>
            </w:r>
          </w:p>
        </w:tc>
        <w:tc>
          <w:tcPr>
            <w:tcW w:w="5065" w:type="dxa"/>
            <w:gridSpan w:val="7"/>
            <w:shd w:val="clear" w:color="auto" w:fill="D8D8D9" w:themeFill="accent1" w:themeFillTint="33"/>
            <w:vAlign w:val="center"/>
          </w:tcPr>
          <w:p w14:paraId="770616E2" w14:textId="77777777" w:rsidR="00237C42" w:rsidRPr="00BD7CB6" w:rsidRDefault="00237C42" w:rsidP="000A28B0">
            <w:pPr>
              <w:tabs>
                <w:tab w:val="left" w:pos="138"/>
              </w:tabs>
              <w:spacing w:before="80" w:after="80"/>
              <w:jc w:val="center"/>
              <w:rPr>
                <w:b/>
                <w:color w:val="00FFFF" w:themeColor="background1" w:themeShade="80"/>
                <w:szCs w:val="20"/>
              </w:rPr>
            </w:pPr>
            <w:r w:rsidRPr="00BD7CB6">
              <w:rPr>
                <w:b/>
                <w:color w:val="000000" w:themeColor="text1"/>
                <w:szCs w:val="20"/>
              </w:rPr>
              <w:t>Answer / Satisfactory Response</w:t>
            </w:r>
          </w:p>
        </w:tc>
      </w:tr>
      <w:tr w:rsidR="00237C42" w:rsidRPr="009765C2" w14:paraId="090E9CB3" w14:textId="77777777" w:rsidTr="000A28B0">
        <w:trPr>
          <w:trHeight w:val="933"/>
        </w:trPr>
        <w:tc>
          <w:tcPr>
            <w:tcW w:w="5425" w:type="dxa"/>
            <w:gridSpan w:val="5"/>
            <w:shd w:val="clear" w:color="auto" w:fill="FEFFFF" w:themeFill="background1"/>
            <w:vAlign w:val="center"/>
          </w:tcPr>
          <w:p w14:paraId="4CC20661" w14:textId="77777777" w:rsidR="00237C42" w:rsidRPr="00B9637D" w:rsidRDefault="00237C42" w:rsidP="00237C42">
            <w:pPr>
              <w:pStyle w:val="ListParagraph"/>
              <w:numPr>
                <w:ilvl w:val="0"/>
                <w:numId w:val="73"/>
              </w:numPr>
              <w:spacing w:before="80" w:after="80"/>
              <w:rPr>
                <w:rFonts w:eastAsia="Times New Roman" w:cs="Arial"/>
                <w:bCs/>
                <w:color w:val="000000" w:themeColor="text1"/>
                <w:szCs w:val="20"/>
              </w:rPr>
            </w:pPr>
            <w:r w:rsidRPr="00B9637D">
              <w:rPr>
                <w:rFonts w:cs="Arial"/>
                <w:color w:val="000000" w:themeColor="text1"/>
                <w:szCs w:val="20"/>
              </w:rPr>
              <w:t>List at least TWO debugging tools, ONE of which must be a “standalone” tool</w:t>
            </w:r>
          </w:p>
        </w:tc>
        <w:tc>
          <w:tcPr>
            <w:tcW w:w="5065" w:type="dxa"/>
            <w:gridSpan w:val="7"/>
            <w:shd w:val="clear" w:color="auto" w:fill="FEFFFF" w:themeFill="background1"/>
          </w:tcPr>
          <w:p w14:paraId="4A7B83AA" w14:textId="77777777" w:rsidR="00237C42" w:rsidRDefault="00237C42" w:rsidP="000A28B0">
            <w:pPr>
              <w:spacing w:before="80" w:after="80"/>
              <w:rPr>
                <w:i/>
                <w:color w:val="7F7F7F" w:themeColor="text1" w:themeTint="80"/>
                <w:szCs w:val="20"/>
              </w:rPr>
            </w:pPr>
            <w:r>
              <w:rPr>
                <w:i/>
                <w:color w:val="7F7F7F" w:themeColor="text1" w:themeTint="80"/>
                <w:szCs w:val="20"/>
              </w:rPr>
              <w:t>&lt; List of applicable debugging tools/methods &gt;</w:t>
            </w:r>
          </w:p>
          <w:p w14:paraId="7F76F515" w14:textId="77777777" w:rsidR="00237C42" w:rsidRDefault="00237C42" w:rsidP="000A28B0">
            <w:pPr>
              <w:pStyle w:val="BodyA"/>
              <w:spacing w:before="80" w:after="80"/>
              <w:rPr>
                <w:bCs/>
                <w:i/>
                <w:color w:val="7F7F7F" w:themeColor="text1" w:themeTint="80"/>
                <w:sz w:val="20"/>
                <w:szCs w:val="20"/>
              </w:rPr>
            </w:pPr>
          </w:p>
          <w:p w14:paraId="11A52F27" w14:textId="77777777" w:rsidR="00237C42" w:rsidRPr="00251900" w:rsidRDefault="00237C42" w:rsidP="000A28B0">
            <w:pPr>
              <w:pStyle w:val="ListParagraph"/>
              <w:spacing w:before="80" w:after="80"/>
              <w:ind w:left="1069"/>
              <w:rPr>
                <w:i/>
                <w:color w:val="7F7F7F" w:themeColor="text1" w:themeTint="80"/>
                <w:szCs w:val="20"/>
              </w:rPr>
            </w:pPr>
          </w:p>
        </w:tc>
      </w:tr>
      <w:tr w:rsidR="00237C42" w14:paraId="17A6178E" w14:textId="77777777" w:rsidTr="00A72FA6">
        <w:trPr>
          <w:gridAfter w:val="1"/>
          <w:wAfter w:w="11" w:type="dxa"/>
          <w:trHeight w:val="569"/>
        </w:trPr>
        <w:tc>
          <w:tcPr>
            <w:tcW w:w="10479" w:type="dxa"/>
            <w:gridSpan w:val="11"/>
            <w:shd w:val="clear" w:color="auto" w:fill="D8D8D9" w:themeFill="accent1" w:themeFillTint="33"/>
            <w:vAlign w:val="center"/>
          </w:tcPr>
          <w:p w14:paraId="109E34FB" w14:textId="77777777" w:rsidR="00237C42" w:rsidRDefault="00237C42" w:rsidP="00237C42">
            <w:pPr>
              <w:numPr>
                <w:ilvl w:val="0"/>
                <w:numId w:val="73"/>
              </w:numPr>
              <w:spacing w:before="80" w:after="80"/>
              <w:rPr>
                <w:rFonts w:cs="Arial"/>
                <w:color w:val="000000" w:themeColor="text1"/>
                <w:szCs w:val="18"/>
              </w:rPr>
            </w:pPr>
            <w:r w:rsidRPr="00BB05BF">
              <w:rPr>
                <w:rFonts w:cs="Arial"/>
                <w:color w:val="000000" w:themeColor="text1"/>
                <w:szCs w:val="18"/>
              </w:rPr>
              <w:t xml:space="preserve">Test the client, server and database outputs and security and record the results.  Below you will need to </w:t>
            </w:r>
            <w:r>
              <w:rPr>
                <w:rFonts w:cs="Arial"/>
                <w:b/>
                <w:color w:val="000000" w:themeColor="text1"/>
                <w:szCs w:val="18"/>
              </w:rPr>
              <w:t>conduct</w:t>
            </w:r>
            <w:r w:rsidRPr="00BB05BF">
              <w:rPr>
                <w:rFonts w:cs="Arial"/>
                <w:b/>
                <w:color w:val="000000" w:themeColor="text1"/>
                <w:szCs w:val="18"/>
              </w:rPr>
              <w:t xml:space="preserve"> at least </w:t>
            </w:r>
            <w:r>
              <w:rPr>
                <w:rFonts w:cs="Arial"/>
                <w:b/>
                <w:color w:val="000000" w:themeColor="text1"/>
                <w:szCs w:val="18"/>
              </w:rPr>
              <w:t>SEVEN</w:t>
            </w:r>
            <w:r w:rsidRPr="00BB05BF">
              <w:rPr>
                <w:rFonts w:cs="Arial"/>
                <w:b/>
                <w:color w:val="000000" w:themeColor="text1"/>
                <w:szCs w:val="18"/>
              </w:rPr>
              <w:t xml:space="preserve"> tests</w:t>
            </w:r>
            <w:r w:rsidRPr="00BB05BF">
              <w:rPr>
                <w:rFonts w:cs="Arial"/>
                <w:color w:val="000000" w:themeColor="text1"/>
                <w:szCs w:val="18"/>
              </w:rPr>
              <w:t xml:space="preserve">, each providing the (i) test conducted, (ii) </w:t>
            </w:r>
            <w:r>
              <w:rPr>
                <w:rFonts w:cs="Arial"/>
                <w:color w:val="000000" w:themeColor="text1"/>
                <w:szCs w:val="18"/>
              </w:rPr>
              <w:t>expected output</w:t>
            </w:r>
            <w:r w:rsidRPr="00BB05BF">
              <w:rPr>
                <w:rFonts w:cs="Arial"/>
                <w:color w:val="000000" w:themeColor="text1"/>
                <w:szCs w:val="18"/>
              </w:rPr>
              <w:t xml:space="preserve"> of the </w:t>
            </w:r>
            <w:r>
              <w:rPr>
                <w:rFonts w:cs="Arial"/>
                <w:color w:val="000000" w:themeColor="text1"/>
                <w:szCs w:val="18"/>
              </w:rPr>
              <w:t xml:space="preserve">test, </w:t>
            </w:r>
            <w:r w:rsidRPr="00BB05BF">
              <w:rPr>
                <w:rFonts w:cs="Arial"/>
                <w:color w:val="000000" w:themeColor="text1"/>
                <w:szCs w:val="18"/>
              </w:rPr>
              <w:t xml:space="preserve">(iii) </w:t>
            </w:r>
            <w:r>
              <w:rPr>
                <w:rFonts w:cs="Arial"/>
                <w:color w:val="000000" w:themeColor="text1"/>
                <w:szCs w:val="18"/>
              </w:rPr>
              <w:t>success / failure and (iv) comments on test result and debugging</w:t>
            </w:r>
            <w:r w:rsidRPr="00BB05BF">
              <w:rPr>
                <w:rFonts w:cs="Arial"/>
                <w:color w:val="000000" w:themeColor="text1"/>
                <w:szCs w:val="18"/>
              </w:rPr>
              <w:t xml:space="preserve">. </w:t>
            </w:r>
          </w:p>
          <w:p w14:paraId="20632C45" w14:textId="77777777" w:rsidR="00237C42" w:rsidRPr="00BB05BF" w:rsidRDefault="00237C42" w:rsidP="000A28B0">
            <w:pPr>
              <w:spacing w:before="80" w:after="80"/>
              <w:ind w:left="720"/>
              <w:rPr>
                <w:rFonts w:cs="Arial"/>
                <w:color w:val="000000" w:themeColor="text1"/>
                <w:szCs w:val="18"/>
              </w:rPr>
            </w:pPr>
            <w:r w:rsidRPr="00BB05BF">
              <w:rPr>
                <w:rFonts w:cs="Arial"/>
                <w:b/>
                <w:color w:val="000000" w:themeColor="text1"/>
                <w:szCs w:val="18"/>
              </w:rPr>
              <w:t xml:space="preserve">The first </w:t>
            </w:r>
            <w:r>
              <w:rPr>
                <w:rFonts w:cs="Arial"/>
                <w:b/>
                <w:color w:val="000000" w:themeColor="text1"/>
                <w:szCs w:val="18"/>
              </w:rPr>
              <w:t>SIX</w:t>
            </w:r>
            <w:r w:rsidRPr="00BB05BF">
              <w:rPr>
                <w:rFonts w:cs="Arial"/>
                <w:b/>
                <w:color w:val="000000" w:themeColor="text1"/>
                <w:szCs w:val="18"/>
              </w:rPr>
              <w:t xml:space="preserve"> tests to be conducted have been designed for you</w:t>
            </w:r>
            <w:r>
              <w:rPr>
                <w:rFonts w:cs="Arial"/>
                <w:b/>
                <w:color w:val="000000" w:themeColor="text1"/>
                <w:szCs w:val="18"/>
              </w:rPr>
              <w:t xml:space="preserve"> – you must design the </w:t>
            </w:r>
            <w:r w:rsidRPr="00BA5851">
              <w:rPr>
                <w:rFonts w:cs="Arial"/>
                <w:b/>
                <w:color w:val="000000" w:themeColor="text1"/>
                <w:szCs w:val="18"/>
                <w:u w:val="single"/>
              </w:rPr>
              <w:t>SEVENTH</w:t>
            </w:r>
            <w:r>
              <w:rPr>
                <w:rFonts w:cs="Arial"/>
                <w:b/>
                <w:color w:val="000000" w:themeColor="text1"/>
                <w:szCs w:val="18"/>
              </w:rPr>
              <w:t xml:space="preserve"> test</w:t>
            </w:r>
            <w:r w:rsidRPr="00BB05BF">
              <w:rPr>
                <w:rFonts w:cs="Arial"/>
                <w:b/>
                <w:color w:val="000000" w:themeColor="text1"/>
                <w:szCs w:val="18"/>
              </w:rPr>
              <w:t>:</w:t>
            </w:r>
          </w:p>
        </w:tc>
      </w:tr>
      <w:tr w:rsidR="00237C42" w14:paraId="1F056B74" w14:textId="77777777" w:rsidTr="00A72FA6">
        <w:trPr>
          <w:gridAfter w:val="1"/>
          <w:wAfter w:w="11" w:type="dxa"/>
          <w:trHeight w:val="569"/>
        </w:trPr>
        <w:tc>
          <w:tcPr>
            <w:tcW w:w="2828" w:type="dxa"/>
            <w:gridSpan w:val="2"/>
            <w:vMerge w:val="restart"/>
            <w:shd w:val="clear" w:color="auto" w:fill="D8D8D9" w:themeFill="accent1" w:themeFillTint="33"/>
            <w:vAlign w:val="center"/>
          </w:tcPr>
          <w:p w14:paraId="59E256CF" w14:textId="77777777" w:rsidR="00237C42" w:rsidRPr="007E5046" w:rsidRDefault="00237C42" w:rsidP="000A28B0">
            <w:pPr>
              <w:spacing w:before="80" w:after="80"/>
              <w:rPr>
                <w:rFonts w:cs="Arial"/>
                <w:b/>
                <w:color w:val="000000" w:themeColor="text1"/>
                <w:sz w:val="18"/>
                <w:szCs w:val="18"/>
              </w:rPr>
            </w:pPr>
            <w:r>
              <w:rPr>
                <w:rFonts w:cs="Arial"/>
                <w:b/>
                <w:color w:val="000000" w:themeColor="text1"/>
                <w:sz w:val="18"/>
                <w:szCs w:val="18"/>
              </w:rPr>
              <w:t>Test Design</w:t>
            </w:r>
          </w:p>
        </w:tc>
        <w:tc>
          <w:tcPr>
            <w:tcW w:w="2597" w:type="dxa"/>
            <w:gridSpan w:val="3"/>
            <w:vMerge w:val="restart"/>
            <w:shd w:val="clear" w:color="auto" w:fill="D8D8D9" w:themeFill="accent1" w:themeFillTint="33"/>
            <w:vAlign w:val="center"/>
          </w:tcPr>
          <w:p w14:paraId="5B293431" w14:textId="77777777" w:rsidR="00237C42" w:rsidRPr="007E5046" w:rsidRDefault="00237C42" w:rsidP="000A28B0">
            <w:pPr>
              <w:spacing w:before="80" w:after="80"/>
              <w:rPr>
                <w:rFonts w:cs="Arial"/>
                <w:b/>
                <w:color w:val="000000" w:themeColor="text1"/>
                <w:sz w:val="18"/>
                <w:szCs w:val="18"/>
              </w:rPr>
            </w:pPr>
            <w:r>
              <w:rPr>
                <w:rFonts w:cs="Arial"/>
                <w:b/>
                <w:color w:val="000000" w:themeColor="text1"/>
                <w:sz w:val="18"/>
                <w:szCs w:val="18"/>
              </w:rPr>
              <w:t>Expected Output</w:t>
            </w:r>
          </w:p>
        </w:tc>
        <w:tc>
          <w:tcPr>
            <w:tcW w:w="1940" w:type="dxa"/>
            <w:gridSpan w:val="3"/>
            <w:shd w:val="clear" w:color="auto" w:fill="D8D8D9" w:themeFill="accent1" w:themeFillTint="33"/>
            <w:vAlign w:val="center"/>
          </w:tcPr>
          <w:p w14:paraId="56C41258" w14:textId="77777777" w:rsidR="00237C42" w:rsidRPr="007E5046" w:rsidRDefault="00237C42" w:rsidP="000A28B0">
            <w:pPr>
              <w:spacing w:before="80" w:after="80"/>
              <w:jc w:val="center"/>
              <w:rPr>
                <w:rFonts w:cs="Arial"/>
                <w:b/>
                <w:color w:val="000000" w:themeColor="text1"/>
                <w:sz w:val="18"/>
                <w:szCs w:val="18"/>
              </w:rPr>
            </w:pPr>
            <w:r>
              <w:rPr>
                <w:rFonts w:cs="Arial"/>
                <w:b/>
                <w:color w:val="000000" w:themeColor="text1"/>
                <w:sz w:val="18"/>
                <w:szCs w:val="18"/>
              </w:rPr>
              <w:t>Correct Function</w:t>
            </w:r>
          </w:p>
        </w:tc>
        <w:tc>
          <w:tcPr>
            <w:tcW w:w="3114" w:type="dxa"/>
            <w:gridSpan w:val="3"/>
            <w:vMerge w:val="restart"/>
            <w:shd w:val="clear" w:color="auto" w:fill="D8D8D9" w:themeFill="accent1" w:themeFillTint="33"/>
            <w:vAlign w:val="center"/>
          </w:tcPr>
          <w:p w14:paraId="3B008BF1" w14:textId="77777777" w:rsidR="00237C42" w:rsidRPr="007E5046" w:rsidRDefault="00237C42" w:rsidP="000A28B0">
            <w:pPr>
              <w:spacing w:before="80" w:after="80"/>
              <w:rPr>
                <w:rFonts w:cs="Arial"/>
                <w:b/>
                <w:color w:val="000000" w:themeColor="text1"/>
                <w:sz w:val="18"/>
                <w:szCs w:val="18"/>
              </w:rPr>
            </w:pPr>
            <w:r>
              <w:rPr>
                <w:rFonts w:cs="Arial"/>
                <w:b/>
                <w:color w:val="000000" w:themeColor="text1"/>
                <w:sz w:val="18"/>
                <w:szCs w:val="18"/>
              </w:rPr>
              <w:t>Comment on Test</w:t>
            </w:r>
          </w:p>
        </w:tc>
      </w:tr>
      <w:tr w:rsidR="00237C42" w14:paraId="23AB4176" w14:textId="77777777" w:rsidTr="00A72FA6">
        <w:trPr>
          <w:gridAfter w:val="1"/>
          <w:wAfter w:w="11" w:type="dxa"/>
          <w:trHeight w:val="527"/>
        </w:trPr>
        <w:tc>
          <w:tcPr>
            <w:tcW w:w="2828" w:type="dxa"/>
            <w:gridSpan w:val="2"/>
            <w:vMerge/>
            <w:shd w:val="clear" w:color="auto" w:fill="D8D8D9" w:themeFill="accent1" w:themeFillTint="33"/>
          </w:tcPr>
          <w:p w14:paraId="2DF7FEE2" w14:textId="77777777" w:rsidR="00237C42" w:rsidRPr="007E5046" w:rsidRDefault="00237C42" w:rsidP="000A28B0">
            <w:pPr>
              <w:spacing w:before="80" w:after="80"/>
              <w:rPr>
                <w:rFonts w:cs="Arial"/>
                <w:b/>
                <w:color w:val="000000" w:themeColor="text1"/>
                <w:sz w:val="18"/>
                <w:szCs w:val="18"/>
              </w:rPr>
            </w:pPr>
          </w:p>
        </w:tc>
        <w:tc>
          <w:tcPr>
            <w:tcW w:w="2597" w:type="dxa"/>
            <w:gridSpan w:val="3"/>
            <w:vMerge/>
            <w:shd w:val="clear" w:color="auto" w:fill="D8D8D9" w:themeFill="accent1" w:themeFillTint="33"/>
          </w:tcPr>
          <w:p w14:paraId="1DF9F15B" w14:textId="77777777" w:rsidR="00237C42" w:rsidRPr="007E5046" w:rsidRDefault="00237C42" w:rsidP="000A28B0">
            <w:pPr>
              <w:spacing w:before="80" w:after="80"/>
              <w:rPr>
                <w:rFonts w:cs="Arial"/>
                <w:b/>
                <w:color w:val="000000" w:themeColor="text1"/>
                <w:sz w:val="18"/>
                <w:szCs w:val="18"/>
              </w:rPr>
            </w:pPr>
          </w:p>
        </w:tc>
        <w:tc>
          <w:tcPr>
            <w:tcW w:w="992" w:type="dxa"/>
            <w:shd w:val="clear" w:color="auto" w:fill="D8D8D9" w:themeFill="accent1" w:themeFillTint="33"/>
          </w:tcPr>
          <w:p w14:paraId="18ACEDF4" w14:textId="77777777" w:rsidR="00237C42" w:rsidRPr="007E5046" w:rsidRDefault="00237C42" w:rsidP="000A28B0">
            <w:pPr>
              <w:spacing w:before="80" w:after="80"/>
              <w:jc w:val="center"/>
              <w:rPr>
                <w:rFonts w:cs="Arial"/>
                <w:b/>
                <w:color w:val="000000" w:themeColor="text1"/>
                <w:sz w:val="18"/>
                <w:szCs w:val="18"/>
              </w:rPr>
            </w:pPr>
            <w:r>
              <w:rPr>
                <w:rFonts w:cs="Arial"/>
                <w:b/>
                <w:color w:val="000000" w:themeColor="text1"/>
                <w:sz w:val="18"/>
                <w:szCs w:val="18"/>
              </w:rPr>
              <w:t>Yes</w:t>
            </w:r>
          </w:p>
        </w:tc>
        <w:tc>
          <w:tcPr>
            <w:tcW w:w="948" w:type="dxa"/>
            <w:gridSpan w:val="2"/>
            <w:shd w:val="clear" w:color="auto" w:fill="D8D8D9" w:themeFill="accent1" w:themeFillTint="33"/>
          </w:tcPr>
          <w:p w14:paraId="3D315E77" w14:textId="77777777" w:rsidR="00237C42" w:rsidRPr="007E5046" w:rsidRDefault="00237C42" w:rsidP="000A28B0">
            <w:pPr>
              <w:spacing w:before="80" w:after="80"/>
              <w:jc w:val="center"/>
              <w:rPr>
                <w:rFonts w:cs="Arial"/>
                <w:b/>
                <w:color w:val="000000" w:themeColor="text1"/>
                <w:sz w:val="18"/>
                <w:szCs w:val="18"/>
              </w:rPr>
            </w:pPr>
            <w:r>
              <w:rPr>
                <w:rFonts w:cs="Arial"/>
                <w:b/>
                <w:color w:val="000000" w:themeColor="text1"/>
                <w:sz w:val="18"/>
                <w:szCs w:val="18"/>
              </w:rPr>
              <w:t>No</w:t>
            </w:r>
          </w:p>
        </w:tc>
        <w:tc>
          <w:tcPr>
            <w:tcW w:w="3114" w:type="dxa"/>
            <w:gridSpan w:val="3"/>
            <w:vMerge/>
            <w:shd w:val="clear" w:color="auto" w:fill="E4FFFF" w:themeFill="background1" w:themeFillShade="F2"/>
          </w:tcPr>
          <w:p w14:paraId="2A01D73E" w14:textId="77777777" w:rsidR="00237C42" w:rsidRPr="007E5046" w:rsidRDefault="00237C42" w:rsidP="000A28B0">
            <w:pPr>
              <w:spacing w:before="80" w:after="80"/>
              <w:rPr>
                <w:rFonts w:cs="Arial"/>
                <w:b/>
                <w:color w:val="000000" w:themeColor="text1"/>
                <w:sz w:val="18"/>
                <w:szCs w:val="18"/>
              </w:rPr>
            </w:pPr>
          </w:p>
        </w:tc>
      </w:tr>
      <w:tr w:rsidR="00237C42" w14:paraId="1DB95288" w14:textId="77777777" w:rsidTr="000A28B0">
        <w:trPr>
          <w:gridAfter w:val="1"/>
          <w:wAfter w:w="11" w:type="dxa"/>
        </w:trPr>
        <w:tc>
          <w:tcPr>
            <w:tcW w:w="2828" w:type="dxa"/>
            <w:gridSpan w:val="2"/>
          </w:tcPr>
          <w:p w14:paraId="7BFB20D5" w14:textId="77777777" w:rsidR="00237C42" w:rsidRDefault="00237C42" w:rsidP="00237C42">
            <w:pPr>
              <w:pStyle w:val="ListParagraph"/>
              <w:numPr>
                <w:ilvl w:val="0"/>
                <w:numId w:val="74"/>
              </w:numPr>
              <w:spacing w:before="80" w:after="80"/>
              <w:rPr>
                <w:rFonts w:cs="Arial"/>
                <w:color w:val="000000" w:themeColor="text1"/>
                <w:sz w:val="18"/>
                <w:szCs w:val="18"/>
              </w:rPr>
            </w:pPr>
            <w:r w:rsidRPr="00F64B71">
              <w:rPr>
                <w:rFonts w:cs="Arial"/>
                <w:b/>
                <w:color w:val="000000" w:themeColor="text1"/>
                <w:sz w:val="18"/>
                <w:szCs w:val="18"/>
              </w:rPr>
              <w:t>Test:</w:t>
            </w:r>
            <w:r w:rsidRPr="00F64B71">
              <w:rPr>
                <w:rFonts w:cs="Arial"/>
                <w:color w:val="000000" w:themeColor="text1"/>
                <w:sz w:val="18"/>
                <w:szCs w:val="18"/>
              </w:rPr>
              <w:t xml:space="preserve"> That each CRUD operation renders the expected output at a specified route which contains all CRUD operations </w:t>
            </w:r>
          </w:p>
          <w:p w14:paraId="6C278AD4" w14:textId="77777777" w:rsidR="00237C42" w:rsidRDefault="00237C42" w:rsidP="000A28B0">
            <w:pPr>
              <w:pStyle w:val="ListParagraph"/>
              <w:spacing w:before="80" w:after="80"/>
              <w:ind w:left="360"/>
              <w:rPr>
                <w:rFonts w:cs="Arial"/>
                <w:b/>
                <w:color w:val="000000" w:themeColor="text1"/>
                <w:sz w:val="18"/>
                <w:szCs w:val="18"/>
              </w:rPr>
            </w:pPr>
          </w:p>
          <w:p w14:paraId="4405E62B" w14:textId="77777777" w:rsidR="00237C42" w:rsidRPr="00F64B71" w:rsidRDefault="00237C42" w:rsidP="000A28B0">
            <w:pPr>
              <w:pStyle w:val="ListParagraph"/>
              <w:spacing w:before="80" w:after="80"/>
              <w:ind w:left="360"/>
              <w:rPr>
                <w:rFonts w:cs="Arial"/>
                <w:color w:val="000000" w:themeColor="text1"/>
                <w:sz w:val="18"/>
                <w:szCs w:val="18"/>
              </w:rPr>
            </w:pPr>
            <w:r>
              <w:rPr>
                <w:rFonts w:cs="Arial"/>
                <w:color w:val="000000" w:themeColor="text1"/>
                <w:sz w:val="18"/>
                <w:szCs w:val="18"/>
              </w:rPr>
              <w:t>(</w:t>
            </w:r>
            <w:r w:rsidRPr="002748BD">
              <w:rPr>
                <w:rFonts w:cs="Arial"/>
                <w:b/>
                <w:bCs/>
                <w:i/>
                <w:color w:val="000000" w:themeColor="text1"/>
                <w:sz w:val="18"/>
                <w:szCs w:val="18"/>
              </w:rPr>
              <w:t>Refer to P4 Q6</w:t>
            </w:r>
            <w:r>
              <w:rPr>
                <w:rFonts w:cs="Arial"/>
                <w:color w:val="000000" w:themeColor="text1"/>
                <w:sz w:val="18"/>
                <w:szCs w:val="18"/>
              </w:rPr>
              <w:t>)</w:t>
            </w:r>
          </w:p>
        </w:tc>
        <w:tc>
          <w:tcPr>
            <w:tcW w:w="2597" w:type="dxa"/>
            <w:gridSpan w:val="3"/>
          </w:tcPr>
          <w:p w14:paraId="315BE2E7" w14:textId="77777777" w:rsidR="00237C42" w:rsidRPr="00A72FA6" w:rsidRDefault="00237C42" w:rsidP="000A28B0">
            <w:pPr>
              <w:spacing w:before="80" w:after="80"/>
              <w:rPr>
                <w:rFonts w:cs="Arial"/>
                <w:i/>
                <w:color w:val="7F7F7F" w:themeColor="text1" w:themeTint="80"/>
                <w:sz w:val="18"/>
                <w:szCs w:val="18"/>
              </w:rPr>
            </w:pPr>
            <w:r w:rsidRPr="00A72FA6">
              <w:rPr>
                <w:rFonts w:cs="Arial"/>
                <w:i/>
                <w:color w:val="7F7F7F" w:themeColor="text1" w:themeTint="80"/>
                <w:sz w:val="18"/>
                <w:szCs w:val="18"/>
              </w:rPr>
              <w:t>Expect currencies page to be dynamically populated with entries in the restaurant database collection (GET request)</w:t>
            </w:r>
          </w:p>
        </w:tc>
        <w:sdt>
          <w:sdtPr>
            <w:rPr>
              <w:rFonts w:cs="Arial"/>
              <w:color w:val="7F7F7F" w:themeColor="text1" w:themeTint="80"/>
              <w:sz w:val="18"/>
              <w:szCs w:val="18"/>
            </w:rPr>
            <w:id w:val="-2064473875"/>
            <w14:checkbox>
              <w14:checked w14:val="0"/>
              <w14:checkedState w14:val="2612" w14:font="MS Gothic"/>
              <w14:uncheckedState w14:val="2610" w14:font="MS Gothic"/>
            </w14:checkbox>
          </w:sdtPr>
          <w:sdtContent>
            <w:tc>
              <w:tcPr>
                <w:tcW w:w="992" w:type="dxa"/>
              </w:tcPr>
              <w:p w14:paraId="2D1C853F"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sdt>
          <w:sdtPr>
            <w:rPr>
              <w:rFonts w:cs="Arial"/>
              <w:color w:val="7F7F7F" w:themeColor="text1" w:themeTint="80"/>
              <w:sz w:val="18"/>
              <w:szCs w:val="18"/>
            </w:rPr>
            <w:id w:val="133073189"/>
            <w14:checkbox>
              <w14:checked w14:val="0"/>
              <w14:checkedState w14:val="2612" w14:font="MS Gothic"/>
              <w14:uncheckedState w14:val="2610" w14:font="MS Gothic"/>
            </w14:checkbox>
          </w:sdtPr>
          <w:sdtContent>
            <w:tc>
              <w:tcPr>
                <w:tcW w:w="948" w:type="dxa"/>
                <w:gridSpan w:val="2"/>
              </w:tcPr>
              <w:p w14:paraId="3A3086BF"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tc>
          <w:tcPr>
            <w:tcW w:w="3114" w:type="dxa"/>
            <w:gridSpan w:val="3"/>
          </w:tcPr>
          <w:p w14:paraId="72AE2473" w14:textId="77777777" w:rsidR="00237C42" w:rsidRPr="00A72FA6" w:rsidRDefault="00237C42" w:rsidP="000A28B0">
            <w:pPr>
              <w:spacing w:before="80" w:after="80"/>
              <w:rPr>
                <w:rFonts w:cs="Arial"/>
                <w:color w:val="7F7F7F" w:themeColor="text1" w:themeTint="80"/>
                <w:sz w:val="18"/>
                <w:szCs w:val="18"/>
              </w:rPr>
            </w:pPr>
            <w:r w:rsidRPr="00A72FA6">
              <w:rPr>
                <w:rFonts w:cs="Arial"/>
                <w:color w:val="7F7F7F" w:themeColor="text1" w:themeTint="80"/>
                <w:sz w:val="18"/>
                <w:szCs w:val="18"/>
              </w:rPr>
              <w:t xml:space="preserve">&lt; State whether the CRUD operations built for </w:t>
            </w:r>
            <w:r w:rsidRPr="00A72FA6">
              <w:rPr>
                <w:rFonts w:cs="Arial"/>
                <w:b/>
                <w:bCs/>
                <w:color w:val="7F7F7F" w:themeColor="text1" w:themeTint="80"/>
                <w:sz w:val="18"/>
                <w:szCs w:val="18"/>
              </w:rPr>
              <w:t>P4 Question 6</w:t>
            </w:r>
            <w:r w:rsidRPr="00A72FA6">
              <w:rPr>
                <w:rFonts w:cs="Arial"/>
                <w:color w:val="7F7F7F" w:themeColor="text1" w:themeTint="80"/>
                <w:sz w:val="18"/>
                <w:szCs w:val="18"/>
              </w:rPr>
              <w:t xml:space="preserve"> are working as required &gt;</w:t>
            </w:r>
          </w:p>
        </w:tc>
      </w:tr>
      <w:tr w:rsidR="00237C42" w14:paraId="56768FEA" w14:textId="77777777" w:rsidTr="000A28B0">
        <w:trPr>
          <w:gridAfter w:val="1"/>
          <w:wAfter w:w="11" w:type="dxa"/>
        </w:trPr>
        <w:tc>
          <w:tcPr>
            <w:tcW w:w="2828" w:type="dxa"/>
            <w:gridSpan w:val="2"/>
            <w:vAlign w:val="center"/>
          </w:tcPr>
          <w:p w14:paraId="699FDD88" w14:textId="77777777" w:rsidR="00237C42" w:rsidRPr="007E4D57" w:rsidRDefault="00237C42" w:rsidP="00237C42">
            <w:pPr>
              <w:pStyle w:val="ListParagraph"/>
              <w:numPr>
                <w:ilvl w:val="0"/>
                <w:numId w:val="74"/>
              </w:numPr>
              <w:spacing w:before="80" w:after="80"/>
              <w:rPr>
                <w:rFonts w:cs="Arial"/>
                <w:b/>
                <w:color w:val="000000" w:themeColor="text1"/>
                <w:sz w:val="18"/>
                <w:szCs w:val="18"/>
              </w:rPr>
            </w:pPr>
            <w:r w:rsidRPr="007E4D57">
              <w:rPr>
                <w:rFonts w:cs="Arial"/>
                <w:b/>
                <w:color w:val="000000" w:themeColor="text1"/>
                <w:sz w:val="18"/>
                <w:szCs w:val="18"/>
              </w:rPr>
              <w:t>Test:</w:t>
            </w:r>
            <w:r w:rsidRPr="007E4D57">
              <w:rPr>
                <w:rFonts w:cs="Arial"/>
                <w:color w:val="000000" w:themeColor="text1"/>
                <w:sz w:val="18"/>
                <w:szCs w:val="18"/>
              </w:rPr>
              <w:t xml:space="preserve"> That a 404 Error Page displays when a user navigates to an undefined route and the error stack is </w:t>
            </w:r>
            <w:r w:rsidRPr="007E4D57">
              <w:rPr>
                <w:rFonts w:cs="Arial"/>
                <w:color w:val="000000" w:themeColor="text1"/>
                <w:sz w:val="18"/>
                <w:szCs w:val="18"/>
              </w:rPr>
              <w:lastRenderedPageBreak/>
              <w:t>provided to the developer in terminal</w:t>
            </w:r>
          </w:p>
        </w:tc>
        <w:tc>
          <w:tcPr>
            <w:tcW w:w="2597" w:type="dxa"/>
            <w:gridSpan w:val="3"/>
          </w:tcPr>
          <w:p w14:paraId="3502981A" w14:textId="77777777" w:rsidR="00237C42" w:rsidRPr="00A72FA6" w:rsidRDefault="00237C42" w:rsidP="000A28B0">
            <w:pPr>
              <w:spacing w:before="80" w:after="80"/>
              <w:rPr>
                <w:rFonts w:cs="Arial"/>
                <w:i/>
                <w:color w:val="7F7F7F" w:themeColor="text1" w:themeTint="80"/>
                <w:sz w:val="18"/>
                <w:szCs w:val="18"/>
              </w:rPr>
            </w:pPr>
            <w:r w:rsidRPr="00A72FA6">
              <w:rPr>
                <w:rFonts w:cs="Arial"/>
                <w:i/>
                <w:color w:val="7F7F7F" w:themeColor="text1" w:themeTint="80"/>
                <w:sz w:val="18"/>
                <w:szCs w:val="18"/>
              </w:rPr>
              <w:lastRenderedPageBreak/>
              <w:t>Expect when user navigates to undefined route, to render the custom routed 404 page (see NotFound.jsx)</w:t>
            </w:r>
          </w:p>
        </w:tc>
        <w:sdt>
          <w:sdtPr>
            <w:rPr>
              <w:rFonts w:cs="Arial"/>
              <w:color w:val="7F7F7F" w:themeColor="text1" w:themeTint="80"/>
              <w:sz w:val="18"/>
              <w:szCs w:val="18"/>
            </w:rPr>
            <w:id w:val="-673802312"/>
            <w14:checkbox>
              <w14:checked w14:val="0"/>
              <w14:checkedState w14:val="2612" w14:font="MS Gothic"/>
              <w14:uncheckedState w14:val="2610" w14:font="MS Gothic"/>
            </w14:checkbox>
          </w:sdtPr>
          <w:sdtContent>
            <w:tc>
              <w:tcPr>
                <w:tcW w:w="992" w:type="dxa"/>
              </w:tcPr>
              <w:p w14:paraId="3F91F44A"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sdt>
          <w:sdtPr>
            <w:rPr>
              <w:rFonts w:cs="Arial"/>
              <w:color w:val="7F7F7F" w:themeColor="text1" w:themeTint="80"/>
              <w:sz w:val="18"/>
              <w:szCs w:val="18"/>
            </w:rPr>
            <w:id w:val="-941837309"/>
            <w14:checkbox>
              <w14:checked w14:val="0"/>
              <w14:checkedState w14:val="2612" w14:font="MS Gothic"/>
              <w14:uncheckedState w14:val="2610" w14:font="MS Gothic"/>
            </w14:checkbox>
          </w:sdtPr>
          <w:sdtContent>
            <w:tc>
              <w:tcPr>
                <w:tcW w:w="948" w:type="dxa"/>
                <w:gridSpan w:val="2"/>
              </w:tcPr>
              <w:p w14:paraId="5D55825D"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tc>
          <w:tcPr>
            <w:tcW w:w="3114" w:type="dxa"/>
            <w:gridSpan w:val="3"/>
          </w:tcPr>
          <w:p w14:paraId="34770E91" w14:textId="77777777" w:rsidR="00237C42" w:rsidRPr="00A72FA6" w:rsidRDefault="00237C42" w:rsidP="000A28B0">
            <w:pPr>
              <w:spacing w:before="80" w:after="80"/>
              <w:rPr>
                <w:rFonts w:cs="Arial"/>
                <w:color w:val="7F7F7F" w:themeColor="text1" w:themeTint="80"/>
                <w:sz w:val="18"/>
                <w:szCs w:val="18"/>
              </w:rPr>
            </w:pPr>
            <w:r w:rsidRPr="00A72FA6">
              <w:rPr>
                <w:rFonts w:cs="Arial"/>
                <w:color w:val="7F7F7F" w:themeColor="text1" w:themeTint="80"/>
                <w:sz w:val="18"/>
                <w:szCs w:val="18"/>
              </w:rPr>
              <w:t xml:space="preserve">&lt; Provide </w:t>
            </w:r>
            <w:r w:rsidRPr="00A72FA6">
              <w:rPr>
                <w:rFonts w:cs="Arial"/>
                <w:b/>
                <w:bCs/>
                <w:color w:val="7F7F7F" w:themeColor="text1" w:themeTint="80"/>
                <w:sz w:val="18"/>
                <w:szCs w:val="18"/>
              </w:rPr>
              <w:t>screenshot</w:t>
            </w:r>
            <w:r w:rsidRPr="00A72FA6">
              <w:rPr>
                <w:rFonts w:cs="Arial"/>
                <w:color w:val="7F7F7F" w:themeColor="text1" w:themeTint="80"/>
                <w:sz w:val="18"/>
                <w:szCs w:val="18"/>
              </w:rPr>
              <w:t xml:space="preserve"> of rendered 404 Error webpage &gt;</w:t>
            </w:r>
          </w:p>
        </w:tc>
      </w:tr>
      <w:tr w:rsidR="00237C42" w14:paraId="20C2784E" w14:textId="77777777" w:rsidTr="000A28B0">
        <w:trPr>
          <w:gridAfter w:val="1"/>
          <w:wAfter w:w="11" w:type="dxa"/>
        </w:trPr>
        <w:tc>
          <w:tcPr>
            <w:tcW w:w="2828" w:type="dxa"/>
            <w:gridSpan w:val="2"/>
            <w:vAlign w:val="center"/>
          </w:tcPr>
          <w:p w14:paraId="1D7BE98A" w14:textId="77777777" w:rsidR="00237C42" w:rsidRPr="007E4D57" w:rsidRDefault="00237C42" w:rsidP="00237C42">
            <w:pPr>
              <w:pStyle w:val="ListParagraph"/>
              <w:numPr>
                <w:ilvl w:val="0"/>
                <w:numId w:val="74"/>
              </w:numPr>
              <w:spacing w:before="80" w:after="80"/>
              <w:rPr>
                <w:rFonts w:cs="Arial"/>
                <w:b/>
                <w:color w:val="000000" w:themeColor="text1"/>
                <w:sz w:val="18"/>
                <w:szCs w:val="18"/>
              </w:rPr>
            </w:pPr>
            <w:r w:rsidRPr="007E4D57">
              <w:rPr>
                <w:rFonts w:cs="Arial"/>
                <w:b/>
                <w:color w:val="000000" w:themeColor="text1"/>
                <w:sz w:val="18"/>
                <w:szCs w:val="18"/>
              </w:rPr>
              <w:t>Test:</w:t>
            </w:r>
            <w:r w:rsidRPr="007E4D57">
              <w:rPr>
                <w:rFonts w:cs="Arial"/>
                <w:color w:val="000000" w:themeColor="text1"/>
                <w:sz w:val="18"/>
                <w:szCs w:val="18"/>
              </w:rPr>
              <w:t xml:space="preserve"> Test that the JWT is persistent for the session when users a logged in </w:t>
            </w:r>
          </w:p>
        </w:tc>
        <w:tc>
          <w:tcPr>
            <w:tcW w:w="2597" w:type="dxa"/>
            <w:gridSpan w:val="3"/>
          </w:tcPr>
          <w:p w14:paraId="35BB0B54" w14:textId="77777777" w:rsidR="00237C42" w:rsidRPr="00A72FA6" w:rsidRDefault="00237C42" w:rsidP="000A28B0">
            <w:pPr>
              <w:spacing w:before="80" w:after="80"/>
              <w:rPr>
                <w:rFonts w:cs="Arial"/>
                <w:i/>
                <w:color w:val="7F7F7F" w:themeColor="text1" w:themeTint="80"/>
                <w:sz w:val="18"/>
                <w:szCs w:val="18"/>
              </w:rPr>
            </w:pPr>
            <w:r w:rsidRPr="00A72FA6">
              <w:rPr>
                <w:rFonts w:cs="Arial"/>
                <w:i/>
                <w:color w:val="7F7F7F" w:themeColor="text1" w:themeTint="80"/>
                <w:sz w:val="18"/>
                <w:szCs w:val="18"/>
              </w:rPr>
              <w:t>Expect when logged in, to find the JWT token located in the request headers and for the JWT token to be valid</w:t>
            </w:r>
          </w:p>
        </w:tc>
        <w:sdt>
          <w:sdtPr>
            <w:rPr>
              <w:rFonts w:cs="Arial"/>
              <w:color w:val="7F7F7F" w:themeColor="text1" w:themeTint="80"/>
              <w:sz w:val="18"/>
              <w:szCs w:val="18"/>
            </w:rPr>
            <w:id w:val="-751890645"/>
            <w14:checkbox>
              <w14:checked w14:val="0"/>
              <w14:checkedState w14:val="2612" w14:font="MS Gothic"/>
              <w14:uncheckedState w14:val="2610" w14:font="MS Gothic"/>
            </w14:checkbox>
          </w:sdtPr>
          <w:sdtContent>
            <w:tc>
              <w:tcPr>
                <w:tcW w:w="992" w:type="dxa"/>
              </w:tcPr>
              <w:p w14:paraId="63AE7832"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sdt>
          <w:sdtPr>
            <w:rPr>
              <w:rFonts w:cs="Arial"/>
              <w:color w:val="7F7F7F" w:themeColor="text1" w:themeTint="80"/>
              <w:sz w:val="18"/>
              <w:szCs w:val="18"/>
            </w:rPr>
            <w:id w:val="1092438962"/>
            <w14:checkbox>
              <w14:checked w14:val="0"/>
              <w14:checkedState w14:val="2612" w14:font="MS Gothic"/>
              <w14:uncheckedState w14:val="2610" w14:font="MS Gothic"/>
            </w14:checkbox>
          </w:sdtPr>
          <w:sdtContent>
            <w:tc>
              <w:tcPr>
                <w:tcW w:w="948" w:type="dxa"/>
                <w:gridSpan w:val="2"/>
              </w:tcPr>
              <w:p w14:paraId="3745F879"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tc>
          <w:tcPr>
            <w:tcW w:w="3114" w:type="dxa"/>
            <w:gridSpan w:val="3"/>
          </w:tcPr>
          <w:p w14:paraId="1259F96D" w14:textId="77777777" w:rsidR="00237C42" w:rsidRPr="00A72FA6" w:rsidRDefault="00237C42" w:rsidP="000A28B0">
            <w:pPr>
              <w:spacing w:before="80" w:after="80"/>
              <w:rPr>
                <w:rFonts w:cs="Arial"/>
                <w:color w:val="7F7F7F" w:themeColor="text1" w:themeTint="80"/>
                <w:sz w:val="18"/>
                <w:szCs w:val="18"/>
              </w:rPr>
            </w:pPr>
            <w:r w:rsidRPr="00A72FA6">
              <w:rPr>
                <w:rFonts w:cs="Arial"/>
                <w:color w:val="7F7F7F" w:themeColor="text1" w:themeTint="80"/>
                <w:sz w:val="18"/>
                <w:szCs w:val="18"/>
              </w:rPr>
              <w:t xml:space="preserve">&lt; Provide </w:t>
            </w:r>
            <w:r w:rsidRPr="00A72FA6">
              <w:rPr>
                <w:rFonts w:cs="Arial"/>
                <w:b/>
                <w:bCs/>
                <w:color w:val="7F7F7F" w:themeColor="text1" w:themeTint="80"/>
                <w:sz w:val="18"/>
                <w:szCs w:val="18"/>
              </w:rPr>
              <w:t>screenshot</w:t>
            </w:r>
            <w:r w:rsidRPr="00A72FA6">
              <w:rPr>
                <w:rFonts w:cs="Arial"/>
                <w:color w:val="7F7F7F" w:themeColor="text1" w:themeTint="80"/>
                <w:sz w:val="18"/>
                <w:szCs w:val="18"/>
              </w:rPr>
              <w:t xml:space="preserve"> of JWT token saved to local storage in web browser &gt;</w:t>
            </w:r>
          </w:p>
        </w:tc>
      </w:tr>
      <w:tr w:rsidR="00237C42" w14:paraId="7065F7F0" w14:textId="77777777" w:rsidTr="000A28B0">
        <w:trPr>
          <w:gridAfter w:val="1"/>
          <w:wAfter w:w="11" w:type="dxa"/>
        </w:trPr>
        <w:tc>
          <w:tcPr>
            <w:tcW w:w="2828" w:type="dxa"/>
            <w:gridSpan w:val="2"/>
            <w:vAlign w:val="center"/>
          </w:tcPr>
          <w:p w14:paraId="5F8E1A88" w14:textId="77777777" w:rsidR="00237C42" w:rsidRPr="007E4D57" w:rsidRDefault="00237C42" w:rsidP="00237C42">
            <w:pPr>
              <w:pStyle w:val="ListParagraph"/>
              <w:numPr>
                <w:ilvl w:val="0"/>
                <w:numId w:val="74"/>
              </w:numPr>
              <w:spacing w:before="80" w:after="80"/>
              <w:rPr>
                <w:rFonts w:cs="Arial"/>
                <w:b/>
                <w:color w:val="000000" w:themeColor="text1"/>
                <w:sz w:val="18"/>
                <w:szCs w:val="18"/>
              </w:rPr>
            </w:pPr>
            <w:r w:rsidRPr="007E4D57">
              <w:rPr>
                <w:rFonts w:cs="Arial"/>
                <w:b/>
                <w:color w:val="000000" w:themeColor="text1"/>
                <w:sz w:val="18"/>
                <w:szCs w:val="18"/>
              </w:rPr>
              <w:t>Test:</w:t>
            </w:r>
            <w:r w:rsidRPr="007E4D57">
              <w:rPr>
                <w:rFonts w:cs="Arial"/>
                <w:color w:val="000000" w:themeColor="text1"/>
                <w:sz w:val="18"/>
                <w:szCs w:val="18"/>
              </w:rPr>
              <w:t xml:space="preserve"> Test that a GET route, with dynamically retrieved data, loads and renders correctly in at least </w:t>
            </w:r>
            <w:r w:rsidRPr="00C13AD7">
              <w:rPr>
                <w:rFonts w:cs="Arial"/>
                <w:b/>
                <w:bCs/>
                <w:color w:val="000000" w:themeColor="text1"/>
                <w:sz w:val="18"/>
                <w:szCs w:val="18"/>
              </w:rPr>
              <w:t>TWO</w:t>
            </w:r>
            <w:r w:rsidRPr="007E4D57">
              <w:rPr>
                <w:rFonts w:cs="Arial"/>
                <w:color w:val="000000" w:themeColor="text1"/>
                <w:sz w:val="18"/>
                <w:szCs w:val="18"/>
              </w:rPr>
              <w:t xml:space="preserve"> different browsers</w:t>
            </w:r>
            <w:r>
              <w:rPr>
                <w:rFonts w:cs="Arial"/>
                <w:color w:val="000000" w:themeColor="text1"/>
                <w:sz w:val="18"/>
                <w:szCs w:val="18"/>
              </w:rPr>
              <w:t>, as indicated</w:t>
            </w:r>
          </w:p>
        </w:tc>
        <w:tc>
          <w:tcPr>
            <w:tcW w:w="2597" w:type="dxa"/>
            <w:gridSpan w:val="3"/>
          </w:tcPr>
          <w:p w14:paraId="699CB735" w14:textId="77777777" w:rsidR="00237C42" w:rsidRPr="00A72FA6" w:rsidRDefault="00237C42" w:rsidP="000A28B0">
            <w:pPr>
              <w:spacing w:before="80" w:after="80"/>
              <w:rPr>
                <w:rFonts w:cs="Arial"/>
                <w:i/>
                <w:color w:val="7F7F7F" w:themeColor="text1" w:themeTint="80"/>
                <w:sz w:val="18"/>
                <w:szCs w:val="18"/>
              </w:rPr>
            </w:pPr>
            <w:r w:rsidRPr="00A72FA6">
              <w:rPr>
                <w:rFonts w:cs="Arial"/>
                <w:i/>
                <w:color w:val="7F7F7F" w:themeColor="text1" w:themeTint="80"/>
                <w:sz w:val="18"/>
                <w:szCs w:val="18"/>
              </w:rPr>
              <w:t>Expect that the Home page loads correctly in both Google Chrome and Firefox browsers</w:t>
            </w:r>
          </w:p>
        </w:tc>
        <w:sdt>
          <w:sdtPr>
            <w:rPr>
              <w:rFonts w:cs="Arial"/>
              <w:color w:val="7F7F7F" w:themeColor="text1" w:themeTint="80"/>
              <w:sz w:val="18"/>
              <w:szCs w:val="18"/>
            </w:rPr>
            <w:id w:val="-1589992958"/>
            <w14:checkbox>
              <w14:checked w14:val="0"/>
              <w14:checkedState w14:val="2612" w14:font="MS Gothic"/>
              <w14:uncheckedState w14:val="2610" w14:font="MS Gothic"/>
            </w14:checkbox>
          </w:sdtPr>
          <w:sdtContent>
            <w:tc>
              <w:tcPr>
                <w:tcW w:w="992" w:type="dxa"/>
              </w:tcPr>
              <w:p w14:paraId="3C2D6A5C"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sdt>
          <w:sdtPr>
            <w:rPr>
              <w:rFonts w:cs="Arial"/>
              <w:color w:val="7F7F7F" w:themeColor="text1" w:themeTint="80"/>
              <w:sz w:val="18"/>
              <w:szCs w:val="18"/>
            </w:rPr>
            <w:id w:val="1437633343"/>
            <w14:checkbox>
              <w14:checked w14:val="0"/>
              <w14:checkedState w14:val="2612" w14:font="MS Gothic"/>
              <w14:uncheckedState w14:val="2610" w14:font="MS Gothic"/>
            </w14:checkbox>
          </w:sdtPr>
          <w:sdtContent>
            <w:tc>
              <w:tcPr>
                <w:tcW w:w="948" w:type="dxa"/>
                <w:gridSpan w:val="2"/>
              </w:tcPr>
              <w:p w14:paraId="355619CC"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tc>
          <w:tcPr>
            <w:tcW w:w="3114" w:type="dxa"/>
            <w:gridSpan w:val="3"/>
          </w:tcPr>
          <w:p w14:paraId="432880CC" w14:textId="77777777" w:rsidR="00237C42" w:rsidRPr="00A72FA6" w:rsidRDefault="00237C42" w:rsidP="000A28B0">
            <w:pPr>
              <w:spacing w:before="80" w:after="80"/>
              <w:rPr>
                <w:rFonts w:cs="Arial"/>
                <w:color w:val="7F7F7F" w:themeColor="text1" w:themeTint="80"/>
                <w:sz w:val="18"/>
                <w:szCs w:val="18"/>
              </w:rPr>
            </w:pPr>
            <w:r w:rsidRPr="00A72FA6">
              <w:rPr>
                <w:rFonts w:cs="Arial"/>
                <w:color w:val="7F7F7F" w:themeColor="text1" w:themeTint="80"/>
                <w:sz w:val="18"/>
                <w:szCs w:val="18"/>
              </w:rPr>
              <w:t xml:space="preserve">&lt; Provide </w:t>
            </w:r>
            <w:r w:rsidRPr="00A72FA6">
              <w:rPr>
                <w:rFonts w:cs="Arial"/>
                <w:b/>
                <w:bCs/>
                <w:color w:val="7F7F7F" w:themeColor="text1" w:themeTint="80"/>
                <w:sz w:val="18"/>
                <w:szCs w:val="18"/>
              </w:rPr>
              <w:t>screenshot</w:t>
            </w:r>
            <w:r w:rsidRPr="00A72FA6">
              <w:rPr>
                <w:rFonts w:cs="Arial"/>
                <w:color w:val="7F7F7F" w:themeColor="text1" w:themeTint="80"/>
                <w:sz w:val="18"/>
                <w:szCs w:val="18"/>
              </w:rPr>
              <w:t xml:space="preserve"> of webpage in Chrome &gt;</w:t>
            </w:r>
          </w:p>
          <w:p w14:paraId="03E1FC36" w14:textId="77777777" w:rsidR="00237C42" w:rsidRPr="00A72FA6" w:rsidRDefault="00237C42" w:rsidP="000A28B0">
            <w:pPr>
              <w:spacing w:before="80" w:after="80"/>
              <w:rPr>
                <w:rFonts w:cs="Arial"/>
                <w:color w:val="7F7F7F" w:themeColor="text1" w:themeTint="80"/>
                <w:sz w:val="18"/>
                <w:szCs w:val="18"/>
              </w:rPr>
            </w:pPr>
          </w:p>
          <w:p w14:paraId="0F955EE4" w14:textId="77777777" w:rsidR="00237C42" w:rsidRPr="00A72FA6" w:rsidRDefault="00237C42" w:rsidP="000A28B0">
            <w:pPr>
              <w:spacing w:before="80" w:after="80"/>
              <w:rPr>
                <w:rFonts w:cs="Arial"/>
                <w:color w:val="7F7F7F" w:themeColor="text1" w:themeTint="80"/>
                <w:sz w:val="18"/>
                <w:szCs w:val="18"/>
              </w:rPr>
            </w:pPr>
            <w:r w:rsidRPr="00A72FA6">
              <w:rPr>
                <w:rFonts w:cs="Arial"/>
                <w:color w:val="7F7F7F" w:themeColor="text1" w:themeTint="80"/>
                <w:sz w:val="18"/>
                <w:szCs w:val="18"/>
              </w:rPr>
              <w:t xml:space="preserve">&lt; Provide </w:t>
            </w:r>
            <w:r w:rsidRPr="00A72FA6">
              <w:rPr>
                <w:rFonts w:cs="Arial"/>
                <w:b/>
                <w:bCs/>
                <w:color w:val="7F7F7F" w:themeColor="text1" w:themeTint="80"/>
                <w:sz w:val="18"/>
                <w:szCs w:val="18"/>
              </w:rPr>
              <w:t>screenshot</w:t>
            </w:r>
            <w:r w:rsidRPr="00A72FA6">
              <w:rPr>
                <w:rFonts w:cs="Arial"/>
                <w:color w:val="7F7F7F" w:themeColor="text1" w:themeTint="80"/>
                <w:sz w:val="18"/>
                <w:szCs w:val="18"/>
              </w:rPr>
              <w:t xml:space="preserve"> of webpage in Firefox &gt;</w:t>
            </w:r>
          </w:p>
        </w:tc>
      </w:tr>
      <w:tr w:rsidR="00237C42" w14:paraId="200FD1C0" w14:textId="77777777" w:rsidTr="000A28B0">
        <w:trPr>
          <w:gridAfter w:val="1"/>
          <w:wAfter w:w="11" w:type="dxa"/>
        </w:trPr>
        <w:tc>
          <w:tcPr>
            <w:tcW w:w="2828" w:type="dxa"/>
            <w:gridSpan w:val="2"/>
            <w:vAlign w:val="center"/>
          </w:tcPr>
          <w:p w14:paraId="12E5AB5A" w14:textId="77777777" w:rsidR="00237C42" w:rsidRPr="007E4D57" w:rsidRDefault="00237C42" w:rsidP="00237C42">
            <w:pPr>
              <w:pStyle w:val="ListParagraph"/>
              <w:numPr>
                <w:ilvl w:val="0"/>
                <w:numId w:val="74"/>
              </w:numPr>
              <w:spacing w:before="80" w:after="80"/>
              <w:rPr>
                <w:rFonts w:cs="Arial"/>
                <w:b/>
                <w:color w:val="000000" w:themeColor="text1"/>
                <w:sz w:val="18"/>
                <w:szCs w:val="18"/>
              </w:rPr>
            </w:pPr>
            <w:r w:rsidRPr="007E4D57">
              <w:rPr>
                <w:rFonts w:cs="Arial"/>
                <w:b/>
                <w:color w:val="000000" w:themeColor="text1"/>
                <w:sz w:val="18"/>
                <w:szCs w:val="18"/>
              </w:rPr>
              <w:t>Test:</w:t>
            </w:r>
            <w:r w:rsidRPr="007E4D57">
              <w:rPr>
                <w:rFonts w:cs="Arial"/>
                <w:color w:val="000000" w:themeColor="text1"/>
                <w:sz w:val="18"/>
                <w:szCs w:val="18"/>
              </w:rPr>
              <w:t xml:space="preserve"> Test that a POST route, which accepts a number, has been converted to the correct number type in the database.</w:t>
            </w:r>
          </w:p>
        </w:tc>
        <w:tc>
          <w:tcPr>
            <w:tcW w:w="2597" w:type="dxa"/>
            <w:gridSpan w:val="3"/>
          </w:tcPr>
          <w:p w14:paraId="0FEB443C" w14:textId="77777777" w:rsidR="00237C42" w:rsidRPr="00A72FA6" w:rsidRDefault="00237C42" w:rsidP="000A28B0">
            <w:pPr>
              <w:spacing w:before="80" w:after="80"/>
              <w:rPr>
                <w:rFonts w:cs="Arial"/>
                <w:i/>
                <w:color w:val="7F7F7F" w:themeColor="text1" w:themeTint="80"/>
                <w:sz w:val="18"/>
                <w:szCs w:val="18"/>
              </w:rPr>
            </w:pPr>
            <w:r w:rsidRPr="00A72FA6">
              <w:rPr>
                <w:rFonts w:cs="Arial"/>
                <w:i/>
                <w:color w:val="7F7F7F" w:themeColor="text1" w:themeTint="80"/>
                <w:sz w:val="18"/>
                <w:szCs w:val="18"/>
              </w:rPr>
              <w:t xml:space="preserve">EG. Expect the “Rating” field in the “Add Currency” page to be listed as a number data type in Firebase collection </w:t>
            </w:r>
          </w:p>
        </w:tc>
        <w:sdt>
          <w:sdtPr>
            <w:rPr>
              <w:rFonts w:cs="Arial"/>
              <w:color w:val="7F7F7F" w:themeColor="text1" w:themeTint="80"/>
              <w:sz w:val="18"/>
              <w:szCs w:val="18"/>
            </w:rPr>
            <w:id w:val="-522317480"/>
            <w14:checkbox>
              <w14:checked w14:val="0"/>
              <w14:checkedState w14:val="2612" w14:font="MS Gothic"/>
              <w14:uncheckedState w14:val="2610" w14:font="MS Gothic"/>
            </w14:checkbox>
          </w:sdtPr>
          <w:sdtContent>
            <w:tc>
              <w:tcPr>
                <w:tcW w:w="992" w:type="dxa"/>
              </w:tcPr>
              <w:p w14:paraId="4FA56F8A"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sdt>
          <w:sdtPr>
            <w:rPr>
              <w:rFonts w:cs="Arial"/>
              <w:color w:val="7F7F7F" w:themeColor="text1" w:themeTint="80"/>
              <w:sz w:val="18"/>
              <w:szCs w:val="18"/>
            </w:rPr>
            <w:id w:val="-1661765322"/>
            <w14:checkbox>
              <w14:checked w14:val="0"/>
              <w14:checkedState w14:val="2612" w14:font="MS Gothic"/>
              <w14:uncheckedState w14:val="2610" w14:font="MS Gothic"/>
            </w14:checkbox>
          </w:sdtPr>
          <w:sdtContent>
            <w:tc>
              <w:tcPr>
                <w:tcW w:w="948" w:type="dxa"/>
                <w:gridSpan w:val="2"/>
              </w:tcPr>
              <w:p w14:paraId="18B4CE63"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tc>
          <w:tcPr>
            <w:tcW w:w="3114" w:type="dxa"/>
            <w:gridSpan w:val="3"/>
          </w:tcPr>
          <w:p w14:paraId="6B5E69DA" w14:textId="77777777" w:rsidR="00237C42" w:rsidRPr="00A72FA6" w:rsidRDefault="00237C42" w:rsidP="000A28B0">
            <w:pPr>
              <w:spacing w:before="80" w:after="80"/>
              <w:rPr>
                <w:rFonts w:cs="Arial"/>
                <w:color w:val="7F7F7F" w:themeColor="text1" w:themeTint="80"/>
                <w:sz w:val="18"/>
                <w:szCs w:val="18"/>
              </w:rPr>
            </w:pPr>
            <w:r w:rsidRPr="00A72FA6">
              <w:rPr>
                <w:rFonts w:cs="Arial"/>
                <w:color w:val="7F7F7F" w:themeColor="text1" w:themeTint="80"/>
                <w:sz w:val="18"/>
                <w:szCs w:val="18"/>
              </w:rPr>
              <w:t xml:space="preserve">&lt; Provide </w:t>
            </w:r>
            <w:r w:rsidRPr="00A72FA6">
              <w:rPr>
                <w:rFonts w:cs="Arial"/>
                <w:b/>
                <w:bCs/>
                <w:color w:val="7F7F7F" w:themeColor="text1" w:themeTint="80"/>
                <w:sz w:val="18"/>
                <w:szCs w:val="18"/>
              </w:rPr>
              <w:t>screenshot</w:t>
            </w:r>
            <w:r w:rsidRPr="00A72FA6">
              <w:rPr>
                <w:rFonts w:cs="Arial"/>
                <w:color w:val="7F7F7F" w:themeColor="text1" w:themeTint="80"/>
                <w:sz w:val="18"/>
                <w:szCs w:val="18"/>
              </w:rPr>
              <w:t xml:space="preserve"> of Firestore database, confirming one dataset saved to a number type &gt;</w:t>
            </w:r>
          </w:p>
        </w:tc>
      </w:tr>
      <w:tr w:rsidR="00237C42" w14:paraId="238B07F8" w14:textId="77777777" w:rsidTr="000A28B0">
        <w:trPr>
          <w:gridAfter w:val="1"/>
          <w:wAfter w:w="11" w:type="dxa"/>
        </w:trPr>
        <w:tc>
          <w:tcPr>
            <w:tcW w:w="2828" w:type="dxa"/>
            <w:gridSpan w:val="2"/>
            <w:vAlign w:val="center"/>
          </w:tcPr>
          <w:p w14:paraId="19EE687A" w14:textId="77777777" w:rsidR="00237C42" w:rsidRPr="00B2730D" w:rsidRDefault="00237C42" w:rsidP="00237C42">
            <w:pPr>
              <w:pStyle w:val="ListParagraph"/>
              <w:numPr>
                <w:ilvl w:val="0"/>
                <w:numId w:val="74"/>
              </w:numPr>
              <w:spacing w:before="80" w:after="80"/>
              <w:rPr>
                <w:rFonts w:cs="Arial"/>
                <w:b/>
                <w:color w:val="000000" w:themeColor="text1"/>
                <w:sz w:val="18"/>
                <w:szCs w:val="18"/>
              </w:rPr>
            </w:pPr>
            <w:r w:rsidRPr="00B2730D">
              <w:rPr>
                <w:rFonts w:cs="Arial"/>
                <w:b/>
                <w:color w:val="000000" w:themeColor="text1"/>
                <w:sz w:val="18"/>
                <w:szCs w:val="18"/>
              </w:rPr>
              <w:t xml:space="preserve">Test: </w:t>
            </w:r>
            <w:r w:rsidRPr="00B2730D">
              <w:rPr>
                <w:color w:val="000000" w:themeColor="text1"/>
                <w:sz w:val="18"/>
                <w:szCs w:val="16"/>
              </w:rPr>
              <w:t>Test that the logout function removes the user from local storage along with the user token</w:t>
            </w:r>
          </w:p>
        </w:tc>
        <w:tc>
          <w:tcPr>
            <w:tcW w:w="2597" w:type="dxa"/>
            <w:gridSpan w:val="3"/>
          </w:tcPr>
          <w:p w14:paraId="6A2ACCDC" w14:textId="77777777" w:rsidR="00237C42" w:rsidRPr="00A72FA6" w:rsidRDefault="00237C42" w:rsidP="000A28B0">
            <w:pPr>
              <w:spacing w:before="80" w:after="80"/>
              <w:rPr>
                <w:rFonts w:cs="Arial"/>
                <w:color w:val="7F7F7F" w:themeColor="text1" w:themeTint="80"/>
                <w:sz w:val="18"/>
                <w:szCs w:val="18"/>
              </w:rPr>
            </w:pPr>
            <w:r w:rsidRPr="00A72FA6">
              <w:rPr>
                <w:rFonts w:cs="Arial"/>
                <w:i/>
                <w:color w:val="7F7F7F" w:themeColor="text1" w:themeTint="80"/>
                <w:sz w:val="18"/>
                <w:szCs w:val="18"/>
              </w:rPr>
              <w:t>EG. Expect the browsers local storage user data to be cleared and token removed</w:t>
            </w:r>
          </w:p>
        </w:tc>
        <w:sdt>
          <w:sdtPr>
            <w:rPr>
              <w:rFonts w:cs="Arial"/>
              <w:color w:val="7F7F7F" w:themeColor="text1" w:themeTint="80"/>
              <w:sz w:val="18"/>
              <w:szCs w:val="18"/>
            </w:rPr>
            <w:id w:val="-57025700"/>
            <w14:checkbox>
              <w14:checked w14:val="0"/>
              <w14:checkedState w14:val="2612" w14:font="MS Gothic"/>
              <w14:uncheckedState w14:val="2610" w14:font="MS Gothic"/>
            </w14:checkbox>
          </w:sdtPr>
          <w:sdtContent>
            <w:tc>
              <w:tcPr>
                <w:tcW w:w="992" w:type="dxa"/>
              </w:tcPr>
              <w:p w14:paraId="07020B23" w14:textId="77777777" w:rsidR="00237C42" w:rsidRPr="00A72FA6" w:rsidRDefault="00237C42" w:rsidP="000A28B0">
                <w:pPr>
                  <w:spacing w:before="80" w:after="80"/>
                  <w:jc w:val="center"/>
                  <w:rPr>
                    <w:rFonts w:ascii="MS Mincho" w:eastAsia="MS Mincho" w:hAnsi="MS Mincho" w:cs="MS Mincho"/>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sdt>
          <w:sdtPr>
            <w:rPr>
              <w:rFonts w:cs="Arial"/>
              <w:color w:val="7F7F7F" w:themeColor="text1" w:themeTint="80"/>
              <w:sz w:val="18"/>
              <w:szCs w:val="18"/>
            </w:rPr>
            <w:id w:val="-1196919862"/>
            <w14:checkbox>
              <w14:checked w14:val="0"/>
              <w14:checkedState w14:val="2612" w14:font="MS Gothic"/>
              <w14:uncheckedState w14:val="2610" w14:font="MS Gothic"/>
            </w14:checkbox>
          </w:sdtPr>
          <w:sdtContent>
            <w:tc>
              <w:tcPr>
                <w:tcW w:w="948" w:type="dxa"/>
                <w:gridSpan w:val="2"/>
              </w:tcPr>
              <w:p w14:paraId="7471F0D0" w14:textId="77777777" w:rsidR="00237C42" w:rsidRPr="00A72FA6" w:rsidRDefault="00237C42" w:rsidP="000A28B0">
                <w:pPr>
                  <w:spacing w:before="80" w:after="80"/>
                  <w:jc w:val="center"/>
                  <w:rPr>
                    <w:rFonts w:ascii="MS Mincho" w:eastAsia="MS Mincho" w:hAnsi="MS Mincho" w:cs="MS Mincho"/>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tc>
          <w:tcPr>
            <w:tcW w:w="3114" w:type="dxa"/>
            <w:gridSpan w:val="3"/>
          </w:tcPr>
          <w:p w14:paraId="5230571E" w14:textId="77777777" w:rsidR="00237C42" w:rsidRPr="00A72FA6" w:rsidRDefault="00237C42" w:rsidP="000A28B0">
            <w:pPr>
              <w:spacing w:before="80" w:after="80"/>
              <w:rPr>
                <w:rFonts w:cs="Arial"/>
                <w:color w:val="7F7F7F" w:themeColor="text1" w:themeTint="80"/>
                <w:sz w:val="18"/>
                <w:szCs w:val="18"/>
              </w:rPr>
            </w:pPr>
            <w:r w:rsidRPr="00A72FA6">
              <w:rPr>
                <w:rFonts w:cs="Arial"/>
                <w:color w:val="7F7F7F" w:themeColor="text1" w:themeTint="80"/>
                <w:sz w:val="18"/>
                <w:szCs w:val="18"/>
              </w:rPr>
              <w:t xml:space="preserve">&lt; Provide </w:t>
            </w:r>
            <w:r w:rsidRPr="00A72FA6">
              <w:rPr>
                <w:rFonts w:cs="Arial"/>
                <w:b/>
                <w:bCs/>
                <w:color w:val="7F7F7F" w:themeColor="text1" w:themeTint="80"/>
                <w:sz w:val="18"/>
                <w:szCs w:val="18"/>
              </w:rPr>
              <w:t>screenshot</w:t>
            </w:r>
            <w:r w:rsidRPr="00A72FA6">
              <w:rPr>
                <w:rFonts w:cs="Arial"/>
                <w:color w:val="7F7F7F" w:themeColor="text1" w:themeTint="80"/>
                <w:sz w:val="18"/>
                <w:szCs w:val="18"/>
              </w:rPr>
              <w:t xml:space="preserve"> of JWT token in local storage set to falsy value on logout &gt;</w:t>
            </w:r>
          </w:p>
        </w:tc>
      </w:tr>
      <w:tr w:rsidR="00237C42" w14:paraId="17820F69" w14:textId="77777777" w:rsidTr="000A28B0">
        <w:trPr>
          <w:gridAfter w:val="1"/>
          <w:wAfter w:w="11" w:type="dxa"/>
        </w:trPr>
        <w:tc>
          <w:tcPr>
            <w:tcW w:w="2828" w:type="dxa"/>
            <w:gridSpan w:val="2"/>
          </w:tcPr>
          <w:p w14:paraId="27BD886A" w14:textId="77777777" w:rsidR="00237C42" w:rsidRPr="007E4D57" w:rsidRDefault="00237C42" w:rsidP="00237C42">
            <w:pPr>
              <w:pStyle w:val="ListParagraph"/>
              <w:numPr>
                <w:ilvl w:val="0"/>
                <w:numId w:val="74"/>
              </w:numPr>
              <w:spacing w:before="80" w:after="80"/>
              <w:rPr>
                <w:rFonts w:cs="Arial"/>
                <w:b/>
                <w:color w:val="000000" w:themeColor="text1"/>
                <w:sz w:val="18"/>
                <w:szCs w:val="18"/>
              </w:rPr>
            </w:pPr>
            <w:r w:rsidRPr="007E4D57">
              <w:rPr>
                <w:rFonts w:cs="Arial"/>
                <w:b/>
                <w:color w:val="000000" w:themeColor="text1"/>
                <w:sz w:val="18"/>
                <w:szCs w:val="18"/>
              </w:rPr>
              <w:t xml:space="preserve">Test: </w:t>
            </w:r>
            <w:r w:rsidRPr="0031364A">
              <w:rPr>
                <w:rFonts w:cs="Arial"/>
                <w:color w:val="000000" w:themeColor="text1"/>
                <w:sz w:val="18"/>
                <w:szCs w:val="18"/>
                <w:highlight w:val="cyan"/>
              </w:rPr>
              <w:t>[</w:t>
            </w:r>
            <w:r w:rsidRPr="0031364A">
              <w:rPr>
                <w:rFonts w:cs="Arial"/>
                <w:i/>
                <w:color w:val="000000" w:themeColor="text1"/>
                <w:sz w:val="18"/>
                <w:szCs w:val="18"/>
                <w:highlight w:val="cyan"/>
              </w:rPr>
              <w:t>Design test 7 here – what feature/component are you trying to check works?</w:t>
            </w:r>
            <w:r w:rsidRPr="0031364A">
              <w:rPr>
                <w:rFonts w:cs="Arial"/>
                <w:color w:val="000000" w:themeColor="text1"/>
                <w:sz w:val="18"/>
                <w:szCs w:val="18"/>
                <w:highlight w:val="cyan"/>
              </w:rPr>
              <w:t>]</w:t>
            </w:r>
          </w:p>
        </w:tc>
        <w:tc>
          <w:tcPr>
            <w:tcW w:w="2597" w:type="dxa"/>
            <w:gridSpan w:val="3"/>
          </w:tcPr>
          <w:p w14:paraId="2D2723C0" w14:textId="77777777" w:rsidR="00237C42" w:rsidRPr="00A72FA6" w:rsidRDefault="00237C42" w:rsidP="000A28B0">
            <w:pPr>
              <w:spacing w:before="80" w:after="80"/>
              <w:rPr>
                <w:rFonts w:cs="Arial"/>
                <w:color w:val="7F7F7F" w:themeColor="text1" w:themeTint="80"/>
                <w:sz w:val="18"/>
                <w:szCs w:val="18"/>
              </w:rPr>
            </w:pPr>
            <w:r w:rsidRPr="00A72FA6">
              <w:rPr>
                <w:rFonts w:cs="Arial"/>
                <w:color w:val="7F7F7F" w:themeColor="text1" w:themeTint="80"/>
                <w:sz w:val="18"/>
                <w:szCs w:val="18"/>
              </w:rPr>
              <w:t xml:space="preserve">&lt; </w:t>
            </w:r>
            <w:r w:rsidRPr="00A72FA6">
              <w:rPr>
                <w:rFonts w:cs="Arial"/>
                <w:i/>
                <w:color w:val="7F7F7F" w:themeColor="text1" w:themeTint="80"/>
                <w:sz w:val="18"/>
                <w:szCs w:val="18"/>
                <w:highlight w:val="cyan"/>
              </w:rPr>
              <w:t>Design custom expected output – what does success look like?</w:t>
            </w:r>
            <w:r w:rsidRPr="00A72FA6">
              <w:rPr>
                <w:rFonts w:cs="Arial"/>
                <w:i/>
                <w:color w:val="7F7F7F" w:themeColor="text1" w:themeTint="80"/>
                <w:sz w:val="18"/>
                <w:szCs w:val="18"/>
              </w:rPr>
              <w:t xml:space="preserve"> </w:t>
            </w:r>
            <w:r w:rsidRPr="00A72FA6">
              <w:rPr>
                <w:rFonts w:cs="Arial"/>
                <w:color w:val="7F7F7F" w:themeColor="text1" w:themeTint="80"/>
                <w:sz w:val="18"/>
                <w:szCs w:val="18"/>
              </w:rPr>
              <w:t xml:space="preserve">&gt; </w:t>
            </w:r>
          </w:p>
        </w:tc>
        <w:sdt>
          <w:sdtPr>
            <w:rPr>
              <w:rFonts w:cs="Arial"/>
              <w:color w:val="7F7F7F" w:themeColor="text1" w:themeTint="80"/>
              <w:sz w:val="18"/>
              <w:szCs w:val="18"/>
            </w:rPr>
            <w:id w:val="513355459"/>
            <w14:checkbox>
              <w14:checked w14:val="0"/>
              <w14:checkedState w14:val="2612" w14:font="MS Gothic"/>
              <w14:uncheckedState w14:val="2610" w14:font="MS Gothic"/>
            </w14:checkbox>
          </w:sdtPr>
          <w:sdtContent>
            <w:tc>
              <w:tcPr>
                <w:tcW w:w="992" w:type="dxa"/>
              </w:tcPr>
              <w:p w14:paraId="51933D0A"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sdt>
          <w:sdtPr>
            <w:rPr>
              <w:rFonts w:cs="Arial"/>
              <w:color w:val="7F7F7F" w:themeColor="text1" w:themeTint="80"/>
              <w:sz w:val="18"/>
              <w:szCs w:val="18"/>
            </w:rPr>
            <w:id w:val="-96411881"/>
            <w14:checkbox>
              <w14:checked w14:val="0"/>
              <w14:checkedState w14:val="2612" w14:font="MS Gothic"/>
              <w14:uncheckedState w14:val="2610" w14:font="MS Gothic"/>
            </w14:checkbox>
          </w:sdtPr>
          <w:sdtContent>
            <w:tc>
              <w:tcPr>
                <w:tcW w:w="948" w:type="dxa"/>
                <w:gridSpan w:val="2"/>
              </w:tcPr>
              <w:p w14:paraId="18997CA1" w14:textId="77777777" w:rsidR="00237C42" w:rsidRPr="00A72FA6" w:rsidRDefault="00237C42" w:rsidP="000A28B0">
                <w:pPr>
                  <w:spacing w:before="80" w:after="80"/>
                  <w:jc w:val="center"/>
                  <w:rPr>
                    <w:rFonts w:cs="Arial"/>
                    <w:color w:val="7F7F7F" w:themeColor="text1" w:themeTint="80"/>
                    <w:sz w:val="18"/>
                    <w:szCs w:val="18"/>
                  </w:rPr>
                </w:pPr>
                <w:r w:rsidRPr="00A72FA6">
                  <w:rPr>
                    <w:rFonts w:ascii="MS Mincho" w:eastAsia="MS Mincho" w:hAnsi="MS Mincho" w:cs="MS Mincho"/>
                    <w:color w:val="7F7F7F" w:themeColor="text1" w:themeTint="80"/>
                    <w:sz w:val="18"/>
                    <w:szCs w:val="18"/>
                  </w:rPr>
                  <w:t>☐</w:t>
                </w:r>
              </w:p>
            </w:tc>
          </w:sdtContent>
        </w:sdt>
        <w:tc>
          <w:tcPr>
            <w:tcW w:w="3114" w:type="dxa"/>
            <w:gridSpan w:val="3"/>
          </w:tcPr>
          <w:p w14:paraId="534EF7B7" w14:textId="77777777" w:rsidR="00237C42" w:rsidRPr="00A72FA6" w:rsidRDefault="00237C42" w:rsidP="000A28B0">
            <w:pPr>
              <w:spacing w:before="80" w:after="80"/>
              <w:rPr>
                <w:rFonts w:cs="Arial"/>
                <w:color w:val="7F7F7F" w:themeColor="text1" w:themeTint="80"/>
                <w:sz w:val="18"/>
                <w:szCs w:val="18"/>
              </w:rPr>
            </w:pPr>
            <w:r w:rsidRPr="00A72FA6">
              <w:rPr>
                <w:rFonts w:cs="Arial"/>
                <w:color w:val="7F7F7F" w:themeColor="text1" w:themeTint="80"/>
                <w:sz w:val="18"/>
                <w:szCs w:val="18"/>
              </w:rPr>
              <w:t xml:space="preserve">&lt; </w:t>
            </w:r>
            <w:r w:rsidRPr="00A72FA6">
              <w:rPr>
                <w:rFonts w:cs="Arial"/>
                <w:color w:val="7F7F7F" w:themeColor="text1" w:themeTint="80"/>
                <w:sz w:val="18"/>
                <w:szCs w:val="18"/>
                <w:highlight w:val="cyan"/>
              </w:rPr>
              <w:t>What happened when you tested the feature/component – did it match the expectation?</w:t>
            </w:r>
            <w:r w:rsidRPr="00A72FA6">
              <w:rPr>
                <w:rFonts w:cs="Arial"/>
                <w:color w:val="7F7F7F" w:themeColor="text1" w:themeTint="80"/>
                <w:sz w:val="18"/>
                <w:szCs w:val="18"/>
              </w:rPr>
              <w:t xml:space="preserve"> &gt;</w:t>
            </w:r>
          </w:p>
        </w:tc>
      </w:tr>
      <w:tr w:rsidR="00237C42" w14:paraId="37603866" w14:textId="77777777" w:rsidTr="00A72FA6">
        <w:trPr>
          <w:trHeight w:val="884"/>
        </w:trPr>
        <w:tc>
          <w:tcPr>
            <w:tcW w:w="10490" w:type="dxa"/>
            <w:gridSpan w:val="12"/>
            <w:shd w:val="clear" w:color="auto" w:fill="7F7F7F" w:themeFill="text1" w:themeFillTint="80"/>
            <w:vAlign w:val="center"/>
          </w:tcPr>
          <w:p w14:paraId="7395E025" w14:textId="77777777" w:rsidR="00237C42" w:rsidRDefault="00237C42" w:rsidP="000A28B0">
            <w:pPr>
              <w:spacing w:before="80" w:after="80"/>
              <w:rPr>
                <w:rFonts w:cs="Arial"/>
                <w:color w:val="FEFFFF" w:themeColor="background1"/>
                <w:szCs w:val="20"/>
              </w:rPr>
            </w:pPr>
            <w:r>
              <w:rPr>
                <w:rFonts w:cs="Arial"/>
                <w:b/>
                <w:color w:val="FEFFFF" w:themeColor="background1"/>
                <w:szCs w:val="20"/>
              </w:rPr>
              <w:br/>
            </w:r>
            <w:r w:rsidRPr="00550C32">
              <w:rPr>
                <w:rFonts w:cs="Arial"/>
                <w:b/>
                <w:color w:val="FEFFFF" w:themeColor="background1"/>
                <w:szCs w:val="20"/>
              </w:rPr>
              <w:t>Approval and Feedback</w:t>
            </w:r>
            <w:r w:rsidRPr="00550C32">
              <w:rPr>
                <w:rFonts w:cs="Arial"/>
                <w:b/>
                <w:color w:val="FEFFFF" w:themeColor="background1"/>
                <w:szCs w:val="20"/>
              </w:rPr>
              <w:br/>
            </w:r>
            <w:r>
              <w:rPr>
                <w:rFonts w:cs="Arial"/>
                <w:color w:val="FEFFFF" w:themeColor="background1"/>
                <w:szCs w:val="20"/>
              </w:rPr>
              <w:t xml:space="preserve">After you have finished planning the testing &amp; debugging process, obtain approval from the assessor </w:t>
            </w:r>
          </w:p>
          <w:p w14:paraId="57C4E3B3" w14:textId="77777777" w:rsidR="00237C42" w:rsidRDefault="00237C42" w:rsidP="000A28B0">
            <w:pPr>
              <w:spacing w:before="80" w:after="80"/>
              <w:rPr>
                <w:i/>
                <w:color w:val="7F7F7F" w:themeColor="text1" w:themeTint="80"/>
                <w:szCs w:val="20"/>
              </w:rPr>
            </w:pPr>
          </w:p>
        </w:tc>
      </w:tr>
      <w:tr w:rsidR="00237C42" w14:paraId="57267795" w14:textId="77777777" w:rsidTr="00A72FA6">
        <w:trPr>
          <w:trHeight w:val="416"/>
        </w:trPr>
        <w:tc>
          <w:tcPr>
            <w:tcW w:w="8785" w:type="dxa"/>
            <w:gridSpan w:val="9"/>
            <w:shd w:val="clear" w:color="auto" w:fill="D8D8D9" w:themeFill="accent1" w:themeFillTint="33"/>
            <w:vAlign w:val="center"/>
          </w:tcPr>
          <w:p w14:paraId="016069E4" w14:textId="77777777" w:rsidR="00237C42" w:rsidRDefault="00237C42" w:rsidP="000A28B0">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shd w:val="clear" w:color="auto" w:fill="D8D8D9" w:themeFill="accent1" w:themeFillTint="33"/>
            <w:vAlign w:val="center"/>
          </w:tcPr>
          <w:p w14:paraId="6ACAF238"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Yes</w:t>
            </w:r>
          </w:p>
        </w:tc>
        <w:tc>
          <w:tcPr>
            <w:tcW w:w="855" w:type="dxa"/>
            <w:gridSpan w:val="2"/>
            <w:shd w:val="clear" w:color="auto" w:fill="D8D8D9" w:themeFill="accent1" w:themeFillTint="33"/>
            <w:vAlign w:val="center"/>
          </w:tcPr>
          <w:p w14:paraId="06BB3680" w14:textId="77777777" w:rsidR="00237C42" w:rsidRDefault="00237C42" w:rsidP="000A28B0">
            <w:pPr>
              <w:spacing w:before="80" w:after="80"/>
              <w:jc w:val="center"/>
              <w:rPr>
                <w:i/>
                <w:color w:val="7F7F7F" w:themeColor="text1" w:themeTint="80"/>
                <w:szCs w:val="20"/>
              </w:rPr>
            </w:pPr>
            <w:r w:rsidRPr="00550C32">
              <w:rPr>
                <w:rFonts w:cs="Arial"/>
                <w:b/>
                <w:color w:val="000000" w:themeColor="text1"/>
              </w:rPr>
              <w:t>No</w:t>
            </w:r>
          </w:p>
        </w:tc>
      </w:tr>
      <w:tr w:rsidR="00237C42" w14:paraId="4A250658" w14:textId="77777777" w:rsidTr="000A28B0">
        <w:trPr>
          <w:trHeight w:val="457"/>
        </w:trPr>
        <w:tc>
          <w:tcPr>
            <w:tcW w:w="8785" w:type="dxa"/>
            <w:gridSpan w:val="9"/>
            <w:shd w:val="clear" w:color="auto" w:fill="FEFFFF" w:themeFill="background1"/>
            <w:vAlign w:val="center"/>
          </w:tcPr>
          <w:p w14:paraId="79C679F9" w14:textId="77777777" w:rsidR="00237C42" w:rsidRDefault="00237C42" w:rsidP="000A28B0">
            <w:pPr>
              <w:spacing w:before="80" w:after="80"/>
              <w:rPr>
                <w:i/>
                <w:color w:val="7F7F7F" w:themeColor="text1" w:themeTint="80"/>
                <w:szCs w:val="20"/>
              </w:rPr>
            </w:pPr>
            <w:r>
              <w:rPr>
                <w:rFonts w:cs="Arial"/>
                <w:color w:val="000000" w:themeColor="text1"/>
              </w:rPr>
              <w:t>3. L</w:t>
            </w:r>
            <w:r w:rsidRPr="00261323">
              <w:rPr>
                <w:rFonts w:cs="Arial"/>
                <w:color w:val="000000" w:themeColor="text1"/>
                <w:lang w:val="en-US"/>
              </w:rPr>
              <w:t xml:space="preserve">earner has </w:t>
            </w:r>
            <w:r>
              <w:rPr>
                <w:rFonts w:cs="Arial"/>
                <w:color w:val="000000" w:themeColor="text1"/>
                <w:lang w:val="en-US"/>
              </w:rPr>
              <w:t>finalised testing &amp; debugging of the web application, and has reviewed test completion with the</w:t>
            </w:r>
            <w:r w:rsidRPr="00261323">
              <w:rPr>
                <w:rFonts w:cs="Arial"/>
                <w:color w:val="000000" w:themeColor="text1"/>
                <w:lang w:val="en-US"/>
              </w:rPr>
              <w:t xml:space="preserve"> assessor</w:t>
            </w:r>
          </w:p>
        </w:tc>
        <w:tc>
          <w:tcPr>
            <w:tcW w:w="850" w:type="dxa"/>
            <w:shd w:val="clear" w:color="auto" w:fill="FEFFFF" w:themeFill="background1"/>
          </w:tcPr>
          <w:p w14:paraId="4E424668"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c>
          <w:tcPr>
            <w:tcW w:w="855" w:type="dxa"/>
            <w:gridSpan w:val="2"/>
            <w:shd w:val="clear" w:color="auto" w:fill="FEFFFF" w:themeFill="background1"/>
          </w:tcPr>
          <w:p w14:paraId="5F93F4D9"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tr>
      <w:tr w:rsidR="00237C42" w14:paraId="1ACC92C0" w14:textId="77777777" w:rsidTr="000A28B0">
        <w:trPr>
          <w:trHeight w:val="416"/>
        </w:trPr>
        <w:tc>
          <w:tcPr>
            <w:tcW w:w="1790" w:type="dxa"/>
            <w:shd w:val="clear" w:color="auto" w:fill="FEFFFF" w:themeFill="background1"/>
            <w:vAlign w:val="center"/>
          </w:tcPr>
          <w:p w14:paraId="09712BD3" w14:textId="77777777" w:rsidR="00237C42" w:rsidRDefault="00237C42" w:rsidP="000A28B0">
            <w:pPr>
              <w:spacing w:before="80" w:after="80"/>
              <w:rPr>
                <w:i/>
                <w:color w:val="7F7F7F" w:themeColor="text1" w:themeTint="80"/>
                <w:szCs w:val="20"/>
              </w:rPr>
            </w:pPr>
            <w:r>
              <w:rPr>
                <w:rFonts w:cs="Arial"/>
                <w:b/>
                <w:szCs w:val="20"/>
              </w:rPr>
              <w:t>Assessor Name</w:t>
            </w:r>
          </w:p>
        </w:tc>
        <w:tc>
          <w:tcPr>
            <w:tcW w:w="1790" w:type="dxa"/>
            <w:gridSpan w:val="2"/>
            <w:shd w:val="clear" w:color="auto" w:fill="FEFFFF" w:themeFill="background1"/>
            <w:vAlign w:val="center"/>
          </w:tcPr>
          <w:p w14:paraId="55AAE690" w14:textId="77777777" w:rsidR="00237C42" w:rsidRDefault="00237C42" w:rsidP="000A28B0">
            <w:pPr>
              <w:spacing w:before="80" w:after="80"/>
              <w:rPr>
                <w:i/>
                <w:color w:val="7F7F7F" w:themeColor="text1" w:themeTint="80"/>
                <w:szCs w:val="20"/>
              </w:rPr>
            </w:pPr>
            <w:r>
              <w:rPr>
                <w:i/>
                <w:color w:val="7F7F7F" w:themeColor="text1" w:themeTint="80"/>
              </w:rPr>
              <w:t>Alex Bicknell</w:t>
            </w:r>
          </w:p>
        </w:tc>
        <w:tc>
          <w:tcPr>
            <w:tcW w:w="1790" w:type="dxa"/>
            <w:shd w:val="clear" w:color="auto" w:fill="FEFFFF" w:themeFill="background1"/>
            <w:vAlign w:val="center"/>
          </w:tcPr>
          <w:p w14:paraId="185C02E6" w14:textId="77777777" w:rsidR="00237C42" w:rsidRDefault="00237C42" w:rsidP="000A28B0">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3"/>
            <w:shd w:val="clear" w:color="auto" w:fill="FEFFFF" w:themeFill="background1"/>
            <w:vAlign w:val="center"/>
          </w:tcPr>
          <w:p w14:paraId="1CE7EA34" w14:textId="77777777" w:rsidR="00237C42" w:rsidRDefault="00237C42" w:rsidP="000A28B0">
            <w:pPr>
              <w:spacing w:before="80" w:after="80"/>
              <w:rPr>
                <w:i/>
                <w:color w:val="7F7F7F" w:themeColor="text1" w:themeTint="80"/>
                <w:szCs w:val="20"/>
              </w:rPr>
            </w:pPr>
            <w:r>
              <w:rPr>
                <w:i/>
                <w:color w:val="7F7F7F" w:themeColor="text1" w:themeTint="80"/>
              </w:rPr>
              <w:t>Signature</w:t>
            </w:r>
          </w:p>
        </w:tc>
        <w:tc>
          <w:tcPr>
            <w:tcW w:w="1625" w:type="dxa"/>
            <w:gridSpan w:val="2"/>
            <w:shd w:val="clear" w:color="auto" w:fill="FEFFFF" w:themeFill="background1"/>
            <w:vAlign w:val="center"/>
          </w:tcPr>
          <w:p w14:paraId="08108CA9" w14:textId="77777777" w:rsidR="00237C42" w:rsidRDefault="00237C42" w:rsidP="000A28B0">
            <w:pPr>
              <w:spacing w:before="80" w:after="80"/>
              <w:rPr>
                <w:i/>
                <w:color w:val="7F7F7F" w:themeColor="text1" w:themeTint="80"/>
                <w:szCs w:val="20"/>
              </w:rPr>
            </w:pPr>
            <w:r>
              <w:rPr>
                <w:rFonts w:cs="Arial"/>
                <w:b/>
              </w:rPr>
              <w:t>Da</w:t>
            </w:r>
            <w:r w:rsidRPr="00EB78D9">
              <w:rPr>
                <w:rFonts w:cs="Arial"/>
                <w:b/>
              </w:rPr>
              <w:t>te</w:t>
            </w:r>
          </w:p>
        </w:tc>
        <w:tc>
          <w:tcPr>
            <w:tcW w:w="1705" w:type="dxa"/>
            <w:gridSpan w:val="3"/>
            <w:shd w:val="clear" w:color="auto" w:fill="FEFFFF" w:themeFill="background1"/>
            <w:vAlign w:val="center"/>
          </w:tcPr>
          <w:p w14:paraId="7DF0D29B" w14:textId="77777777" w:rsidR="00237C42" w:rsidRDefault="00237C42" w:rsidP="000A28B0">
            <w:pPr>
              <w:spacing w:before="80" w:after="80"/>
              <w:rPr>
                <w:i/>
                <w:color w:val="7F7F7F" w:themeColor="text1" w:themeTint="80"/>
                <w:szCs w:val="20"/>
              </w:rPr>
            </w:pPr>
            <w:r>
              <w:rPr>
                <w:i/>
                <w:color w:val="7F7F7F" w:themeColor="text1" w:themeTint="80"/>
              </w:rPr>
              <w:t>Insert date</w:t>
            </w:r>
          </w:p>
        </w:tc>
      </w:tr>
    </w:tbl>
    <w:p w14:paraId="35268EC4" w14:textId="77777777" w:rsidR="00237C42" w:rsidRDefault="00237C42" w:rsidP="00237C42"/>
    <w:p w14:paraId="233FC5D4" w14:textId="77777777" w:rsidR="00237C42" w:rsidRDefault="00237C42" w:rsidP="00237C42"/>
    <w:tbl>
      <w:tblPr>
        <w:tblStyle w:val="TableGrid"/>
        <w:tblW w:w="10490" w:type="dxa"/>
        <w:tblInd w:w="-5" w:type="dxa"/>
        <w:tblLook w:val="04A0" w:firstRow="1" w:lastRow="0" w:firstColumn="1" w:lastColumn="0" w:noHBand="0" w:noVBand="1"/>
      </w:tblPr>
      <w:tblGrid>
        <w:gridCol w:w="1643"/>
        <w:gridCol w:w="1691"/>
        <w:gridCol w:w="1648"/>
        <w:gridCol w:w="2242"/>
        <w:gridCol w:w="896"/>
        <w:gridCol w:w="707"/>
        <w:gridCol w:w="806"/>
        <w:gridCol w:w="857"/>
      </w:tblGrid>
      <w:tr w:rsidR="00237C42" w:rsidRPr="00972F7C" w14:paraId="749355DF" w14:textId="77777777" w:rsidTr="000A28B0">
        <w:trPr>
          <w:trHeight w:val="340"/>
        </w:trPr>
        <w:tc>
          <w:tcPr>
            <w:tcW w:w="10490" w:type="dxa"/>
            <w:gridSpan w:val="8"/>
            <w:shd w:val="clear" w:color="auto" w:fill="00B0F0"/>
            <w:vAlign w:val="center"/>
          </w:tcPr>
          <w:p w14:paraId="60951A93" w14:textId="77777777" w:rsidR="00237C42" w:rsidRDefault="00237C42" w:rsidP="000A28B0">
            <w:pPr>
              <w:spacing w:before="60" w:after="60"/>
              <w:rPr>
                <w:rFonts w:cs="Arial"/>
                <w:color w:val="FEFFFF" w:themeColor="background1"/>
                <w:sz w:val="18"/>
                <w:szCs w:val="18"/>
              </w:rPr>
            </w:pPr>
            <w:r>
              <w:rPr>
                <w:rFonts w:cs="Arial"/>
                <w:b/>
                <w:color w:val="FEFFFF" w:themeColor="background1"/>
                <w:szCs w:val="20"/>
              </w:rPr>
              <w:br/>
              <w:t>Part 7</w:t>
            </w:r>
            <w:r w:rsidRPr="00AB4B0E">
              <w:rPr>
                <w:rFonts w:cs="Arial"/>
                <w:b/>
                <w:color w:val="FEFFFF" w:themeColor="background1"/>
                <w:szCs w:val="20"/>
              </w:rPr>
              <w:t xml:space="preserve"> - Document</w:t>
            </w:r>
            <w:r w:rsidRPr="00280A9D">
              <w:rPr>
                <w:rFonts w:cs="Arial"/>
                <w:b/>
                <w:bCs/>
                <w:color w:val="FEFFFF" w:themeColor="background1"/>
                <w:szCs w:val="20"/>
              </w:rPr>
              <w:t xml:space="preserve"> Activities &amp; Hand Over</w:t>
            </w:r>
            <w:r>
              <w:rPr>
                <w:rFonts w:cs="Arial"/>
                <w:b/>
                <w:color w:val="FE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p>
          <w:p w14:paraId="53295AF5" w14:textId="77777777" w:rsidR="00237C42" w:rsidRPr="00972F7C" w:rsidRDefault="00237C42" w:rsidP="000A28B0">
            <w:pPr>
              <w:spacing w:before="60" w:after="60"/>
              <w:rPr>
                <w:i/>
                <w:noProof/>
                <w:color w:val="FFFFFF"/>
                <w:sz w:val="18"/>
                <w:szCs w:val="18"/>
                <w:lang w:eastAsia="en-AU"/>
              </w:rPr>
            </w:pPr>
          </w:p>
        </w:tc>
      </w:tr>
      <w:tr w:rsidR="00237C42" w14:paraId="270878C5" w14:textId="77777777" w:rsidTr="00A72FA6">
        <w:trPr>
          <w:trHeight w:val="416"/>
        </w:trPr>
        <w:tc>
          <w:tcPr>
            <w:tcW w:w="7224" w:type="dxa"/>
            <w:gridSpan w:val="4"/>
            <w:vMerge w:val="restart"/>
            <w:shd w:val="clear" w:color="auto" w:fill="D8D8D9" w:themeFill="accent1" w:themeFillTint="33"/>
            <w:vAlign w:val="center"/>
          </w:tcPr>
          <w:p w14:paraId="5352494A" w14:textId="77777777" w:rsidR="00237C42" w:rsidRDefault="00237C42" w:rsidP="000A28B0">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603" w:type="dxa"/>
            <w:gridSpan w:val="2"/>
            <w:shd w:val="clear" w:color="auto" w:fill="D8D8D9" w:themeFill="accent1" w:themeFillTint="33"/>
            <w:vAlign w:val="center"/>
          </w:tcPr>
          <w:p w14:paraId="16D290B3" w14:textId="77777777" w:rsidR="00237C42" w:rsidRPr="00BF4B90" w:rsidRDefault="00237C42" w:rsidP="000A28B0">
            <w:pPr>
              <w:spacing w:before="80" w:after="80"/>
              <w:jc w:val="center"/>
              <w:rPr>
                <w:b/>
                <w:color w:val="7F7F7F" w:themeColor="text1" w:themeTint="80"/>
                <w:szCs w:val="20"/>
              </w:rPr>
            </w:pPr>
            <w:r w:rsidRPr="00BF4B90">
              <w:rPr>
                <w:b/>
                <w:color w:val="000000" w:themeColor="text1"/>
              </w:rPr>
              <w:t>Date 1</w:t>
            </w:r>
          </w:p>
        </w:tc>
        <w:tc>
          <w:tcPr>
            <w:tcW w:w="1663" w:type="dxa"/>
            <w:gridSpan w:val="2"/>
            <w:shd w:val="clear" w:color="auto" w:fill="D8D8D9" w:themeFill="accent1" w:themeFillTint="33"/>
            <w:vAlign w:val="center"/>
          </w:tcPr>
          <w:p w14:paraId="2705DD53" w14:textId="77777777" w:rsidR="00237C42" w:rsidRDefault="00237C42" w:rsidP="000A28B0">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237C42" w:rsidRPr="00BF4B90" w14:paraId="10520EEB" w14:textId="77777777" w:rsidTr="000A28B0">
        <w:trPr>
          <w:trHeight w:val="416"/>
        </w:trPr>
        <w:tc>
          <w:tcPr>
            <w:tcW w:w="7224" w:type="dxa"/>
            <w:gridSpan w:val="4"/>
            <w:vMerge/>
            <w:shd w:val="clear" w:color="auto" w:fill="E4FFFF" w:themeFill="background1" w:themeFillShade="F2"/>
            <w:vAlign w:val="center"/>
          </w:tcPr>
          <w:p w14:paraId="0B0DD936" w14:textId="77777777" w:rsidR="00237C42" w:rsidRPr="00550C32" w:rsidRDefault="00237C42" w:rsidP="000A28B0">
            <w:pPr>
              <w:spacing w:before="80" w:after="80"/>
              <w:rPr>
                <w:rFonts w:cs="Arial"/>
                <w:b/>
                <w:color w:val="000000" w:themeColor="text1"/>
              </w:rPr>
            </w:pPr>
          </w:p>
        </w:tc>
        <w:tc>
          <w:tcPr>
            <w:tcW w:w="1603" w:type="dxa"/>
            <w:gridSpan w:val="2"/>
            <w:shd w:val="clear" w:color="auto" w:fill="FEFFFF" w:themeFill="background1"/>
            <w:vAlign w:val="center"/>
          </w:tcPr>
          <w:p w14:paraId="2D52B693" w14:textId="454BF66C" w:rsidR="00237C42" w:rsidRPr="006105B2" w:rsidRDefault="00237C42" w:rsidP="000A28B0">
            <w:pPr>
              <w:spacing w:before="80" w:after="80"/>
              <w:jc w:val="center"/>
              <w:rPr>
                <w:color w:val="000000" w:themeColor="text1"/>
              </w:rPr>
            </w:pPr>
            <w:r>
              <w:rPr>
                <w:color w:val="000000" w:themeColor="text1"/>
              </w:rPr>
              <w:t>##.##.202</w:t>
            </w:r>
            <w:r w:rsidR="00A72FA6">
              <w:rPr>
                <w:color w:val="000000" w:themeColor="text1"/>
              </w:rPr>
              <w:t>5</w:t>
            </w:r>
          </w:p>
        </w:tc>
        <w:tc>
          <w:tcPr>
            <w:tcW w:w="1663" w:type="dxa"/>
            <w:gridSpan w:val="2"/>
            <w:shd w:val="clear" w:color="auto" w:fill="FEFFFF" w:themeFill="background1"/>
            <w:vAlign w:val="center"/>
          </w:tcPr>
          <w:p w14:paraId="5932E397" w14:textId="348E9498" w:rsidR="00237C42" w:rsidRPr="00BF4B90" w:rsidRDefault="00237C42" w:rsidP="000A28B0">
            <w:pPr>
              <w:spacing w:before="80" w:after="80"/>
              <w:jc w:val="center"/>
              <w:rPr>
                <w:b/>
                <w:color w:val="000000" w:themeColor="text1"/>
              </w:rPr>
            </w:pPr>
            <w:r>
              <w:rPr>
                <w:color w:val="000000" w:themeColor="text1"/>
              </w:rPr>
              <w:t>##.##.20</w:t>
            </w:r>
            <w:r w:rsidR="00A72FA6">
              <w:rPr>
                <w:color w:val="000000" w:themeColor="text1"/>
              </w:rPr>
              <w:t>25</w:t>
            </w:r>
          </w:p>
        </w:tc>
      </w:tr>
      <w:tr w:rsidR="00237C42" w:rsidRPr="006105B2" w14:paraId="43C158ED" w14:textId="77777777" w:rsidTr="00A72FA6">
        <w:trPr>
          <w:trHeight w:val="416"/>
        </w:trPr>
        <w:tc>
          <w:tcPr>
            <w:tcW w:w="7224" w:type="dxa"/>
            <w:gridSpan w:val="4"/>
            <w:vMerge/>
            <w:shd w:val="clear" w:color="auto" w:fill="E4FFFF" w:themeFill="background1" w:themeFillShade="F2"/>
            <w:vAlign w:val="center"/>
          </w:tcPr>
          <w:p w14:paraId="371318E6" w14:textId="77777777" w:rsidR="00237C42" w:rsidRPr="00550C32" w:rsidRDefault="00237C42" w:rsidP="000A28B0">
            <w:pPr>
              <w:spacing w:before="80" w:after="80"/>
              <w:rPr>
                <w:rFonts w:cs="Arial"/>
                <w:b/>
                <w:color w:val="000000" w:themeColor="text1"/>
              </w:rPr>
            </w:pPr>
          </w:p>
        </w:tc>
        <w:tc>
          <w:tcPr>
            <w:tcW w:w="1603" w:type="dxa"/>
            <w:gridSpan w:val="2"/>
            <w:shd w:val="clear" w:color="auto" w:fill="D8D8D9" w:themeFill="accent1" w:themeFillTint="33"/>
            <w:vAlign w:val="center"/>
          </w:tcPr>
          <w:p w14:paraId="72AF0CFD" w14:textId="77777777" w:rsidR="00237C42" w:rsidRPr="006105B2" w:rsidRDefault="00237C42" w:rsidP="000A28B0">
            <w:pPr>
              <w:spacing w:before="80" w:after="80"/>
              <w:jc w:val="center"/>
              <w:rPr>
                <w:color w:val="000000" w:themeColor="text1"/>
              </w:rPr>
            </w:pPr>
            <w:r w:rsidRPr="00BD1C99">
              <w:rPr>
                <w:rFonts w:cs="Arial"/>
                <w:b/>
                <w:color w:val="000000"/>
                <w:sz w:val="18"/>
              </w:rPr>
              <w:t>Satisfactory</w:t>
            </w:r>
          </w:p>
        </w:tc>
        <w:tc>
          <w:tcPr>
            <w:tcW w:w="1663" w:type="dxa"/>
            <w:gridSpan w:val="2"/>
            <w:shd w:val="clear" w:color="auto" w:fill="D8D8D9" w:themeFill="accent1" w:themeFillTint="33"/>
            <w:vAlign w:val="center"/>
          </w:tcPr>
          <w:p w14:paraId="40923328" w14:textId="77777777" w:rsidR="00237C42" w:rsidRPr="006105B2" w:rsidRDefault="00237C42" w:rsidP="000A28B0">
            <w:pPr>
              <w:spacing w:before="80" w:after="80"/>
              <w:jc w:val="center"/>
              <w:rPr>
                <w:color w:val="000000" w:themeColor="text1"/>
              </w:rPr>
            </w:pPr>
            <w:r w:rsidRPr="00BD1C99">
              <w:rPr>
                <w:rFonts w:cs="Arial"/>
                <w:b/>
                <w:color w:val="000000"/>
                <w:sz w:val="18"/>
              </w:rPr>
              <w:t>Satisfactory</w:t>
            </w:r>
          </w:p>
        </w:tc>
      </w:tr>
      <w:tr w:rsidR="00237C42" w:rsidRPr="00BD1C99" w14:paraId="51E14B71" w14:textId="77777777" w:rsidTr="00A72FA6">
        <w:trPr>
          <w:trHeight w:val="416"/>
        </w:trPr>
        <w:tc>
          <w:tcPr>
            <w:tcW w:w="7224" w:type="dxa"/>
            <w:gridSpan w:val="4"/>
            <w:vMerge/>
            <w:shd w:val="clear" w:color="auto" w:fill="E4FFFF" w:themeFill="background1" w:themeFillShade="F2"/>
            <w:vAlign w:val="center"/>
          </w:tcPr>
          <w:p w14:paraId="6B7D5C4E" w14:textId="77777777" w:rsidR="00237C42" w:rsidRPr="00550C32" w:rsidRDefault="00237C42" w:rsidP="000A28B0">
            <w:pPr>
              <w:spacing w:before="80" w:after="80"/>
              <w:rPr>
                <w:rFonts w:cs="Arial"/>
                <w:b/>
                <w:color w:val="000000" w:themeColor="text1"/>
              </w:rPr>
            </w:pPr>
          </w:p>
        </w:tc>
        <w:tc>
          <w:tcPr>
            <w:tcW w:w="896" w:type="dxa"/>
            <w:shd w:val="clear" w:color="auto" w:fill="D8D8D9" w:themeFill="accent1" w:themeFillTint="33"/>
            <w:vAlign w:val="center"/>
          </w:tcPr>
          <w:p w14:paraId="434AFEDE" w14:textId="77777777" w:rsidR="00237C42" w:rsidRPr="00BD1C99" w:rsidRDefault="00237C42" w:rsidP="000A28B0">
            <w:pPr>
              <w:spacing w:before="80" w:after="80"/>
              <w:jc w:val="center"/>
              <w:rPr>
                <w:rFonts w:cs="Arial"/>
                <w:b/>
                <w:color w:val="000000"/>
                <w:sz w:val="18"/>
              </w:rPr>
            </w:pPr>
            <w:r>
              <w:rPr>
                <w:rFonts w:cs="Arial"/>
                <w:b/>
                <w:color w:val="000000"/>
                <w:sz w:val="18"/>
              </w:rPr>
              <w:t>Yes</w:t>
            </w:r>
          </w:p>
        </w:tc>
        <w:tc>
          <w:tcPr>
            <w:tcW w:w="707" w:type="dxa"/>
            <w:shd w:val="clear" w:color="auto" w:fill="D8D8D9" w:themeFill="accent1" w:themeFillTint="33"/>
            <w:vAlign w:val="center"/>
          </w:tcPr>
          <w:p w14:paraId="2F205F18" w14:textId="77777777" w:rsidR="00237C42" w:rsidRPr="00BD1C99" w:rsidRDefault="00237C42" w:rsidP="000A28B0">
            <w:pPr>
              <w:spacing w:before="80" w:after="80"/>
              <w:jc w:val="center"/>
              <w:rPr>
                <w:rFonts w:cs="Arial"/>
                <w:b/>
                <w:color w:val="000000"/>
                <w:sz w:val="18"/>
              </w:rPr>
            </w:pPr>
            <w:r>
              <w:rPr>
                <w:rFonts w:cs="Arial"/>
                <w:b/>
                <w:color w:val="000000"/>
                <w:sz w:val="18"/>
              </w:rPr>
              <w:t>No</w:t>
            </w:r>
          </w:p>
        </w:tc>
        <w:tc>
          <w:tcPr>
            <w:tcW w:w="806" w:type="dxa"/>
            <w:shd w:val="clear" w:color="auto" w:fill="D8D8D9" w:themeFill="accent1" w:themeFillTint="33"/>
            <w:vAlign w:val="center"/>
          </w:tcPr>
          <w:p w14:paraId="07ECEA66" w14:textId="77777777" w:rsidR="00237C42" w:rsidRPr="00BD1C99" w:rsidRDefault="00237C42" w:rsidP="000A28B0">
            <w:pPr>
              <w:spacing w:before="80" w:after="80"/>
              <w:jc w:val="center"/>
              <w:rPr>
                <w:rFonts w:cs="Arial"/>
                <w:b/>
                <w:color w:val="000000"/>
                <w:sz w:val="18"/>
              </w:rPr>
            </w:pPr>
            <w:r>
              <w:rPr>
                <w:rFonts w:cs="Arial"/>
                <w:b/>
                <w:color w:val="000000"/>
                <w:sz w:val="18"/>
              </w:rPr>
              <w:t>Yes</w:t>
            </w:r>
          </w:p>
        </w:tc>
        <w:tc>
          <w:tcPr>
            <w:tcW w:w="857" w:type="dxa"/>
            <w:shd w:val="clear" w:color="auto" w:fill="D8D8D9" w:themeFill="accent1" w:themeFillTint="33"/>
            <w:vAlign w:val="center"/>
          </w:tcPr>
          <w:p w14:paraId="26E8F3E4" w14:textId="77777777" w:rsidR="00237C42" w:rsidRPr="00BD1C99" w:rsidRDefault="00237C42" w:rsidP="000A28B0">
            <w:pPr>
              <w:spacing w:before="80" w:after="80"/>
              <w:jc w:val="center"/>
              <w:rPr>
                <w:rFonts w:cs="Arial"/>
                <w:b/>
                <w:color w:val="000000"/>
                <w:sz w:val="18"/>
              </w:rPr>
            </w:pPr>
            <w:r>
              <w:rPr>
                <w:rFonts w:cs="Arial"/>
                <w:b/>
                <w:color w:val="000000"/>
                <w:sz w:val="18"/>
              </w:rPr>
              <w:t>No</w:t>
            </w:r>
          </w:p>
        </w:tc>
      </w:tr>
      <w:tr w:rsidR="00237C42" w14:paraId="492D855F" w14:textId="77777777" w:rsidTr="000A28B0">
        <w:trPr>
          <w:trHeight w:val="416"/>
        </w:trPr>
        <w:tc>
          <w:tcPr>
            <w:tcW w:w="7224" w:type="dxa"/>
            <w:gridSpan w:val="4"/>
            <w:shd w:val="clear" w:color="auto" w:fill="FEFFFF" w:themeFill="background1"/>
            <w:vAlign w:val="center"/>
          </w:tcPr>
          <w:p w14:paraId="4B18112E" w14:textId="77777777" w:rsidR="00237C42" w:rsidRDefault="00237C42" w:rsidP="00237C42">
            <w:pPr>
              <w:pStyle w:val="ListParagraph"/>
              <w:numPr>
                <w:ilvl w:val="0"/>
                <w:numId w:val="75"/>
              </w:numPr>
              <w:spacing w:before="80" w:after="80"/>
            </w:pPr>
            <w:r w:rsidRPr="00C660C8">
              <w:rPr>
                <w:rFonts w:cs="Arial"/>
                <w:color w:val="000000" w:themeColor="text1"/>
                <w:lang w:val="en-US"/>
              </w:rPr>
              <w:t>The project has been built using maintainable code and internal documentation (in at least ONE file) according to organisational guidelines and coding standards</w:t>
            </w:r>
          </w:p>
        </w:tc>
        <w:sdt>
          <w:sdtPr>
            <w:rPr>
              <w:rFonts w:cs="Arial"/>
              <w:sz w:val="18"/>
              <w:szCs w:val="18"/>
            </w:rPr>
            <w:id w:val="1597450038"/>
            <w14:checkbox>
              <w14:checked w14:val="0"/>
              <w14:checkedState w14:val="2612" w14:font="MS Gothic"/>
              <w14:uncheckedState w14:val="2610" w14:font="MS Gothic"/>
            </w14:checkbox>
          </w:sdtPr>
          <w:sdtContent>
            <w:tc>
              <w:tcPr>
                <w:tcW w:w="896" w:type="dxa"/>
                <w:shd w:val="clear" w:color="auto" w:fill="FEFFFF" w:themeFill="background1"/>
              </w:tcPr>
              <w:p w14:paraId="7557F776"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sdt>
          <w:sdtPr>
            <w:rPr>
              <w:rFonts w:cs="Arial"/>
              <w:sz w:val="18"/>
              <w:szCs w:val="18"/>
            </w:rPr>
            <w:id w:val="-1939202342"/>
            <w14:checkbox>
              <w14:checked w14:val="0"/>
              <w14:checkedState w14:val="2612" w14:font="MS Gothic"/>
              <w14:uncheckedState w14:val="2610" w14:font="MS Gothic"/>
            </w14:checkbox>
          </w:sdtPr>
          <w:sdtContent>
            <w:tc>
              <w:tcPr>
                <w:tcW w:w="707" w:type="dxa"/>
                <w:shd w:val="clear" w:color="auto" w:fill="FEFFFF" w:themeFill="background1"/>
              </w:tcPr>
              <w:p w14:paraId="4ABD5D55"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sdt>
          <w:sdtPr>
            <w:rPr>
              <w:rFonts w:cs="Arial"/>
              <w:sz w:val="18"/>
              <w:szCs w:val="18"/>
            </w:rPr>
            <w:id w:val="-913623628"/>
            <w14:checkbox>
              <w14:checked w14:val="0"/>
              <w14:checkedState w14:val="2612" w14:font="MS Gothic"/>
              <w14:uncheckedState w14:val="2610" w14:font="MS Gothic"/>
            </w14:checkbox>
          </w:sdtPr>
          <w:sdtContent>
            <w:tc>
              <w:tcPr>
                <w:tcW w:w="806" w:type="dxa"/>
                <w:shd w:val="clear" w:color="auto" w:fill="FEFFFF" w:themeFill="background1"/>
              </w:tcPr>
              <w:p w14:paraId="5DB25C45"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sdt>
          <w:sdtPr>
            <w:rPr>
              <w:rFonts w:cs="Arial"/>
              <w:sz w:val="18"/>
              <w:szCs w:val="18"/>
            </w:rPr>
            <w:id w:val="-605270280"/>
            <w14:checkbox>
              <w14:checked w14:val="0"/>
              <w14:checkedState w14:val="2612" w14:font="MS Gothic"/>
              <w14:uncheckedState w14:val="2610" w14:font="MS Gothic"/>
            </w14:checkbox>
          </w:sdtPr>
          <w:sdtContent>
            <w:tc>
              <w:tcPr>
                <w:tcW w:w="857" w:type="dxa"/>
                <w:shd w:val="clear" w:color="auto" w:fill="FEFFFF" w:themeFill="background1"/>
              </w:tcPr>
              <w:p w14:paraId="1E8AAD78"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tr>
      <w:tr w:rsidR="00237C42" w14:paraId="0D8F3CB9" w14:textId="77777777" w:rsidTr="000A28B0">
        <w:trPr>
          <w:trHeight w:val="416"/>
        </w:trPr>
        <w:tc>
          <w:tcPr>
            <w:tcW w:w="7224" w:type="dxa"/>
            <w:gridSpan w:val="4"/>
            <w:shd w:val="clear" w:color="auto" w:fill="FEFFFF" w:themeFill="background1"/>
            <w:vAlign w:val="center"/>
          </w:tcPr>
          <w:p w14:paraId="726270DD" w14:textId="77777777" w:rsidR="00237C42" w:rsidRPr="00BF7146" w:rsidRDefault="00237C42" w:rsidP="00237C42">
            <w:pPr>
              <w:pStyle w:val="ListParagraph"/>
              <w:numPr>
                <w:ilvl w:val="0"/>
                <w:numId w:val="75"/>
              </w:numPr>
              <w:spacing w:before="80" w:after="80"/>
              <w:rPr>
                <w:color w:val="7F7F7F" w:themeColor="text1" w:themeTint="80"/>
                <w:szCs w:val="20"/>
              </w:rPr>
            </w:pPr>
            <w:r w:rsidRPr="00C660C8">
              <w:rPr>
                <w:rFonts w:cs="Arial"/>
                <w:color w:val="000000" w:themeColor="text1"/>
                <w:lang w:val="en-GB"/>
              </w:rPr>
              <w:lastRenderedPageBreak/>
              <w:t>The Client and Server have been designed and implemented according to the user brief requirements</w:t>
            </w:r>
          </w:p>
        </w:tc>
        <w:sdt>
          <w:sdtPr>
            <w:rPr>
              <w:rFonts w:cs="Arial"/>
              <w:sz w:val="18"/>
              <w:szCs w:val="18"/>
            </w:rPr>
            <w:id w:val="-399913839"/>
            <w14:checkbox>
              <w14:checked w14:val="0"/>
              <w14:checkedState w14:val="2612" w14:font="MS Gothic"/>
              <w14:uncheckedState w14:val="2610" w14:font="MS Gothic"/>
            </w14:checkbox>
          </w:sdtPr>
          <w:sdtContent>
            <w:tc>
              <w:tcPr>
                <w:tcW w:w="896" w:type="dxa"/>
                <w:shd w:val="clear" w:color="auto" w:fill="FEFFFF" w:themeFill="background1"/>
              </w:tcPr>
              <w:p w14:paraId="4590C8F1"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sdt>
          <w:sdtPr>
            <w:rPr>
              <w:rFonts w:cs="Arial"/>
              <w:sz w:val="18"/>
              <w:szCs w:val="18"/>
            </w:rPr>
            <w:id w:val="894475964"/>
            <w14:checkbox>
              <w14:checked w14:val="0"/>
              <w14:checkedState w14:val="2612" w14:font="MS Gothic"/>
              <w14:uncheckedState w14:val="2610" w14:font="MS Gothic"/>
            </w14:checkbox>
          </w:sdtPr>
          <w:sdtContent>
            <w:tc>
              <w:tcPr>
                <w:tcW w:w="707" w:type="dxa"/>
                <w:shd w:val="clear" w:color="auto" w:fill="FEFFFF" w:themeFill="background1"/>
              </w:tcPr>
              <w:p w14:paraId="5E79ACBA"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sdt>
          <w:sdtPr>
            <w:rPr>
              <w:rFonts w:cs="Arial"/>
              <w:sz w:val="18"/>
              <w:szCs w:val="18"/>
            </w:rPr>
            <w:id w:val="-1215811017"/>
            <w14:checkbox>
              <w14:checked w14:val="0"/>
              <w14:checkedState w14:val="2612" w14:font="MS Gothic"/>
              <w14:uncheckedState w14:val="2610" w14:font="MS Gothic"/>
            </w14:checkbox>
          </w:sdtPr>
          <w:sdtContent>
            <w:tc>
              <w:tcPr>
                <w:tcW w:w="806" w:type="dxa"/>
                <w:shd w:val="clear" w:color="auto" w:fill="FEFFFF" w:themeFill="background1"/>
              </w:tcPr>
              <w:p w14:paraId="7CE439FA"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sdt>
          <w:sdtPr>
            <w:rPr>
              <w:rFonts w:cs="Arial"/>
              <w:sz w:val="18"/>
              <w:szCs w:val="18"/>
            </w:rPr>
            <w:id w:val="1892848217"/>
            <w14:checkbox>
              <w14:checked w14:val="0"/>
              <w14:checkedState w14:val="2612" w14:font="MS Gothic"/>
              <w14:uncheckedState w14:val="2610" w14:font="MS Gothic"/>
            </w14:checkbox>
          </w:sdtPr>
          <w:sdtContent>
            <w:tc>
              <w:tcPr>
                <w:tcW w:w="857" w:type="dxa"/>
                <w:shd w:val="clear" w:color="auto" w:fill="FEFFFF" w:themeFill="background1"/>
              </w:tcPr>
              <w:p w14:paraId="5A9126ED"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tr>
      <w:tr w:rsidR="00237C42" w14:paraId="18597549" w14:textId="77777777" w:rsidTr="000A28B0">
        <w:trPr>
          <w:trHeight w:val="416"/>
        </w:trPr>
        <w:tc>
          <w:tcPr>
            <w:tcW w:w="7224" w:type="dxa"/>
            <w:gridSpan w:val="4"/>
            <w:shd w:val="clear" w:color="auto" w:fill="FEFFFF" w:themeFill="background1"/>
            <w:vAlign w:val="center"/>
          </w:tcPr>
          <w:p w14:paraId="4B194AE4" w14:textId="77777777" w:rsidR="00237C42" w:rsidRDefault="00237C42" w:rsidP="00237C42">
            <w:pPr>
              <w:pStyle w:val="ListParagraph"/>
              <w:numPr>
                <w:ilvl w:val="0"/>
                <w:numId w:val="75"/>
              </w:numPr>
              <w:spacing w:before="80" w:after="80"/>
            </w:pPr>
            <w:r w:rsidRPr="00C660C8">
              <w:rPr>
                <w:rFonts w:cs="Arial"/>
                <w:color w:val="000000" w:themeColor="text1"/>
                <w:lang w:val="en-GB"/>
              </w:rPr>
              <w:t>The project has been created using an integrated development environment (IDE) that meets the needs of the brief</w:t>
            </w:r>
          </w:p>
        </w:tc>
        <w:sdt>
          <w:sdtPr>
            <w:rPr>
              <w:rFonts w:cs="Arial"/>
              <w:sz w:val="18"/>
              <w:szCs w:val="18"/>
            </w:rPr>
            <w:id w:val="-510060516"/>
            <w14:checkbox>
              <w14:checked w14:val="0"/>
              <w14:checkedState w14:val="2612" w14:font="MS Gothic"/>
              <w14:uncheckedState w14:val="2610" w14:font="MS Gothic"/>
            </w14:checkbox>
          </w:sdtPr>
          <w:sdtContent>
            <w:tc>
              <w:tcPr>
                <w:tcW w:w="896" w:type="dxa"/>
                <w:shd w:val="clear" w:color="auto" w:fill="FEFFFF" w:themeFill="background1"/>
              </w:tcPr>
              <w:p w14:paraId="245AE3D2"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sdt>
          <w:sdtPr>
            <w:rPr>
              <w:rFonts w:cs="Arial"/>
              <w:sz w:val="18"/>
              <w:szCs w:val="18"/>
            </w:rPr>
            <w:id w:val="1079640464"/>
            <w14:checkbox>
              <w14:checked w14:val="0"/>
              <w14:checkedState w14:val="2612" w14:font="MS Gothic"/>
              <w14:uncheckedState w14:val="2610" w14:font="MS Gothic"/>
            </w14:checkbox>
          </w:sdtPr>
          <w:sdtContent>
            <w:tc>
              <w:tcPr>
                <w:tcW w:w="707" w:type="dxa"/>
                <w:shd w:val="clear" w:color="auto" w:fill="FEFFFF" w:themeFill="background1"/>
              </w:tcPr>
              <w:p w14:paraId="4DE2C4B5"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sdt>
          <w:sdtPr>
            <w:rPr>
              <w:rFonts w:cs="Arial"/>
              <w:sz w:val="18"/>
              <w:szCs w:val="18"/>
            </w:rPr>
            <w:id w:val="621743705"/>
            <w14:checkbox>
              <w14:checked w14:val="0"/>
              <w14:checkedState w14:val="2612" w14:font="MS Gothic"/>
              <w14:uncheckedState w14:val="2610" w14:font="MS Gothic"/>
            </w14:checkbox>
          </w:sdtPr>
          <w:sdtContent>
            <w:tc>
              <w:tcPr>
                <w:tcW w:w="806" w:type="dxa"/>
                <w:shd w:val="clear" w:color="auto" w:fill="FEFFFF" w:themeFill="background1"/>
              </w:tcPr>
              <w:p w14:paraId="0FA1304B"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sdt>
          <w:sdtPr>
            <w:rPr>
              <w:rFonts w:cs="Arial"/>
              <w:sz w:val="18"/>
              <w:szCs w:val="18"/>
            </w:rPr>
            <w:id w:val="1909880869"/>
            <w14:checkbox>
              <w14:checked w14:val="0"/>
              <w14:checkedState w14:val="2612" w14:font="MS Gothic"/>
              <w14:uncheckedState w14:val="2610" w14:font="MS Gothic"/>
            </w14:checkbox>
          </w:sdtPr>
          <w:sdtContent>
            <w:tc>
              <w:tcPr>
                <w:tcW w:w="857" w:type="dxa"/>
                <w:shd w:val="clear" w:color="auto" w:fill="FEFFFF" w:themeFill="background1"/>
              </w:tcPr>
              <w:p w14:paraId="35C66D3C"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tr>
      <w:tr w:rsidR="00237C42" w14:paraId="6FCBE19C" w14:textId="77777777" w:rsidTr="000A28B0">
        <w:trPr>
          <w:trHeight w:val="416"/>
        </w:trPr>
        <w:tc>
          <w:tcPr>
            <w:tcW w:w="7224" w:type="dxa"/>
            <w:gridSpan w:val="4"/>
            <w:shd w:val="clear" w:color="auto" w:fill="FEFFFF" w:themeFill="background1"/>
            <w:vAlign w:val="center"/>
          </w:tcPr>
          <w:p w14:paraId="3AF526DE" w14:textId="77777777" w:rsidR="00237C42" w:rsidRDefault="00237C42" w:rsidP="00237C42">
            <w:pPr>
              <w:pStyle w:val="ListParagraph"/>
              <w:numPr>
                <w:ilvl w:val="0"/>
                <w:numId w:val="75"/>
              </w:numPr>
              <w:spacing w:before="80" w:after="80"/>
            </w:pPr>
            <w:r w:rsidRPr="00C660C8">
              <w:rPr>
                <w:rFonts w:cs="Arial"/>
                <w:color w:val="000000" w:themeColor="text1"/>
                <w:lang w:val="en-GB"/>
              </w:rPr>
              <w:t>The project has been tested, debugged and documented according to user requirements and expected outcomes</w:t>
            </w:r>
          </w:p>
        </w:tc>
        <w:sdt>
          <w:sdtPr>
            <w:rPr>
              <w:rFonts w:cs="Arial"/>
              <w:sz w:val="18"/>
              <w:szCs w:val="18"/>
            </w:rPr>
            <w:id w:val="1103924373"/>
            <w14:checkbox>
              <w14:checked w14:val="0"/>
              <w14:checkedState w14:val="2612" w14:font="MS Gothic"/>
              <w14:uncheckedState w14:val="2610" w14:font="MS Gothic"/>
            </w14:checkbox>
          </w:sdtPr>
          <w:sdtContent>
            <w:tc>
              <w:tcPr>
                <w:tcW w:w="896" w:type="dxa"/>
                <w:shd w:val="clear" w:color="auto" w:fill="FEFFFF" w:themeFill="background1"/>
              </w:tcPr>
              <w:p w14:paraId="69E0F913" w14:textId="77777777" w:rsidR="00237C42" w:rsidRDefault="00237C42" w:rsidP="000A28B0">
                <w:pPr>
                  <w:spacing w:before="80" w:after="80"/>
                  <w:jc w:val="center"/>
                  <w:rPr>
                    <w:i/>
                    <w:color w:val="7F7F7F" w:themeColor="text1" w:themeTint="80"/>
                    <w:szCs w:val="20"/>
                  </w:rPr>
                </w:pPr>
                <w:r>
                  <w:rPr>
                    <w:rFonts w:ascii="MS Gothic" w:eastAsia="MS Gothic" w:hAnsi="MS Gothic" w:cs="Arial" w:hint="eastAsia"/>
                    <w:sz w:val="18"/>
                    <w:szCs w:val="18"/>
                  </w:rPr>
                  <w:t>☐</w:t>
                </w:r>
              </w:p>
            </w:tc>
          </w:sdtContent>
        </w:sdt>
        <w:sdt>
          <w:sdtPr>
            <w:rPr>
              <w:rFonts w:cs="Arial"/>
              <w:sz w:val="18"/>
              <w:szCs w:val="18"/>
            </w:rPr>
            <w:id w:val="2089723551"/>
            <w14:checkbox>
              <w14:checked w14:val="0"/>
              <w14:checkedState w14:val="2612" w14:font="MS Gothic"/>
              <w14:uncheckedState w14:val="2610" w14:font="MS Gothic"/>
            </w14:checkbox>
          </w:sdtPr>
          <w:sdtContent>
            <w:tc>
              <w:tcPr>
                <w:tcW w:w="707" w:type="dxa"/>
                <w:shd w:val="clear" w:color="auto" w:fill="FEFFFF" w:themeFill="background1"/>
              </w:tcPr>
              <w:p w14:paraId="76C0335A"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sdt>
          <w:sdtPr>
            <w:rPr>
              <w:rFonts w:cs="Arial"/>
              <w:sz w:val="18"/>
              <w:szCs w:val="18"/>
            </w:rPr>
            <w:id w:val="1192888831"/>
            <w14:checkbox>
              <w14:checked w14:val="0"/>
              <w14:checkedState w14:val="2612" w14:font="MS Gothic"/>
              <w14:uncheckedState w14:val="2610" w14:font="MS Gothic"/>
            </w14:checkbox>
          </w:sdtPr>
          <w:sdtContent>
            <w:tc>
              <w:tcPr>
                <w:tcW w:w="806" w:type="dxa"/>
                <w:shd w:val="clear" w:color="auto" w:fill="FEFFFF" w:themeFill="background1"/>
              </w:tcPr>
              <w:p w14:paraId="467F01A6" w14:textId="77777777" w:rsidR="00237C42" w:rsidRDefault="00237C42" w:rsidP="000A28B0">
                <w:pPr>
                  <w:spacing w:before="80" w:after="80"/>
                  <w:jc w:val="center"/>
                  <w:rPr>
                    <w:i/>
                    <w:color w:val="7F7F7F" w:themeColor="text1" w:themeTint="80"/>
                    <w:szCs w:val="20"/>
                  </w:rPr>
                </w:pPr>
                <w:r>
                  <w:rPr>
                    <w:rFonts w:ascii="MS Gothic" w:eastAsia="MS Gothic" w:hAnsi="MS Gothic" w:cs="Arial" w:hint="eastAsia"/>
                    <w:sz w:val="18"/>
                    <w:szCs w:val="18"/>
                  </w:rPr>
                  <w:t>☐</w:t>
                </w:r>
              </w:p>
            </w:tc>
          </w:sdtContent>
        </w:sdt>
        <w:sdt>
          <w:sdtPr>
            <w:rPr>
              <w:rFonts w:cs="Arial"/>
              <w:sz w:val="18"/>
              <w:szCs w:val="18"/>
            </w:rPr>
            <w:id w:val="-1686901604"/>
            <w14:checkbox>
              <w14:checked w14:val="0"/>
              <w14:checkedState w14:val="2612" w14:font="MS Gothic"/>
              <w14:uncheckedState w14:val="2610" w14:font="MS Gothic"/>
            </w14:checkbox>
          </w:sdtPr>
          <w:sdtContent>
            <w:tc>
              <w:tcPr>
                <w:tcW w:w="857" w:type="dxa"/>
                <w:shd w:val="clear" w:color="auto" w:fill="FEFFFF" w:themeFill="background1"/>
              </w:tcPr>
              <w:p w14:paraId="116F242F"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tr>
      <w:tr w:rsidR="00237C42" w14:paraId="1E462EA3" w14:textId="77777777" w:rsidTr="000A28B0">
        <w:trPr>
          <w:trHeight w:val="416"/>
        </w:trPr>
        <w:tc>
          <w:tcPr>
            <w:tcW w:w="7224" w:type="dxa"/>
            <w:gridSpan w:val="4"/>
            <w:shd w:val="clear" w:color="auto" w:fill="FEFFFF" w:themeFill="background1"/>
          </w:tcPr>
          <w:p w14:paraId="7B9B02E6" w14:textId="77777777" w:rsidR="00237C42" w:rsidRDefault="00237C42" w:rsidP="00237C42">
            <w:pPr>
              <w:pStyle w:val="ListParagraph"/>
              <w:numPr>
                <w:ilvl w:val="0"/>
                <w:numId w:val="75"/>
              </w:numPr>
              <w:spacing w:before="80" w:after="80"/>
              <w:rPr>
                <w:rFonts w:cs="Arial"/>
                <w:szCs w:val="20"/>
              </w:rPr>
            </w:pPr>
            <w:r w:rsidRPr="00C660C8">
              <w:rPr>
                <w:rFonts w:cs="Arial"/>
                <w:color w:val="000000" w:themeColor="text1"/>
                <w:szCs w:val="20"/>
              </w:rPr>
              <w:t>Confirm that the final version of the project has been transferred to GitHub as a private repository and provide ONE screenshot of the complete private “repo” in the browser</w:t>
            </w:r>
          </w:p>
        </w:tc>
        <w:sdt>
          <w:sdtPr>
            <w:rPr>
              <w:rFonts w:cs="Arial"/>
              <w:sz w:val="18"/>
              <w:szCs w:val="18"/>
            </w:rPr>
            <w:id w:val="-1864583634"/>
            <w14:checkbox>
              <w14:checked w14:val="0"/>
              <w14:checkedState w14:val="2612" w14:font="MS Gothic"/>
              <w14:uncheckedState w14:val="2610" w14:font="MS Gothic"/>
            </w14:checkbox>
          </w:sdtPr>
          <w:sdtContent>
            <w:tc>
              <w:tcPr>
                <w:tcW w:w="896" w:type="dxa"/>
                <w:shd w:val="clear" w:color="auto" w:fill="FEFFFF" w:themeFill="background1"/>
              </w:tcPr>
              <w:p w14:paraId="04CB1AAF" w14:textId="77777777" w:rsidR="00237C42" w:rsidRPr="00227C90" w:rsidRDefault="00237C42" w:rsidP="000A28B0">
                <w:pPr>
                  <w:spacing w:before="80" w:after="80"/>
                  <w:jc w:val="center"/>
                  <w:rPr>
                    <w:i/>
                    <w:color w:val="7F7F7F" w:themeColor="text1" w:themeTint="80"/>
                    <w:szCs w:val="20"/>
                  </w:rPr>
                </w:pPr>
                <w:r>
                  <w:rPr>
                    <w:rFonts w:ascii="MS Gothic" w:eastAsia="MS Gothic" w:hAnsi="MS Gothic" w:cs="Arial" w:hint="eastAsia"/>
                    <w:sz w:val="18"/>
                    <w:szCs w:val="18"/>
                  </w:rPr>
                  <w:t>☐</w:t>
                </w:r>
              </w:p>
            </w:tc>
          </w:sdtContent>
        </w:sdt>
        <w:sdt>
          <w:sdtPr>
            <w:rPr>
              <w:rFonts w:cs="Arial"/>
              <w:sz w:val="18"/>
              <w:szCs w:val="18"/>
            </w:rPr>
            <w:id w:val="1726407108"/>
            <w14:checkbox>
              <w14:checked w14:val="0"/>
              <w14:checkedState w14:val="2612" w14:font="MS Gothic"/>
              <w14:uncheckedState w14:val="2610" w14:font="MS Gothic"/>
            </w14:checkbox>
          </w:sdtPr>
          <w:sdtContent>
            <w:tc>
              <w:tcPr>
                <w:tcW w:w="707" w:type="dxa"/>
                <w:shd w:val="clear" w:color="auto" w:fill="FEFFFF" w:themeFill="background1"/>
              </w:tcPr>
              <w:p w14:paraId="7ECB590D"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sdt>
          <w:sdtPr>
            <w:rPr>
              <w:rFonts w:cs="Arial"/>
              <w:sz w:val="18"/>
              <w:szCs w:val="18"/>
            </w:rPr>
            <w:id w:val="685642832"/>
            <w14:checkbox>
              <w14:checked w14:val="0"/>
              <w14:checkedState w14:val="2612" w14:font="MS Gothic"/>
              <w14:uncheckedState w14:val="2610" w14:font="MS Gothic"/>
            </w14:checkbox>
          </w:sdtPr>
          <w:sdtContent>
            <w:tc>
              <w:tcPr>
                <w:tcW w:w="806" w:type="dxa"/>
                <w:shd w:val="clear" w:color="auto" w:fill="FEFFFF" w:themeFill="background1"/>
              </w:tcPr>
              <w:p w14:paraId="5A2451BD" w14:textId="77777777" w:rsidR="00237C42" w:rsidRDefault="00237C42" w:rsidP="000A28B0">
                <w:pPr>
                  <w:spacing w:before="80" w:after="80"/>
                  <w:jc w:val="center"/>
                  <w:rPr>
                    <w:i/>
                    <w:color w:val="7F7F7F" w:themeColor="text1" w:themeTint="80"/>
                    <w:szCs w:val="20"/>
                  </w:rPr>
                </w:pPr>
                <w:r>
                  <w:rPr>
                    <w:rFonts w:ascii="MS Gothic" w:eastAsia="MS Gothic" w:hAnsi="MS Gothic" w:cs="Arial" w:hint="eastAsia"/>
                    <w:sz w:val="18"/>
                    <w:szCs w:val="18"/>
                  </w:rPr>
                  <w:t>☐</w:t>
                </w:r>
              </w:p>
            </w:tc>
          </w:sdtContent>
        </w:sdt>
        <w:sdt>
          <w:sdtPr>
            <w:rPr>
              <w:rFonts w:cs="Arial"/>
              <w:sz w:val="18"/>
              <w:szCs w:val="18"/>
            </w:rPr>
            <w:id w:val="-423493389"/>
            <w14:checkbox>
              <w14:checked w14:val="0"/>
              <w14:checkedState w14:val="2612" w14:font="MS Gothic"/>
              <w14:uncheckedState w14:val="2610" w14:font="MS Gothic"/>
            </w14:checkbox>
          </w:sdtPr>
          <w:sdtContent>
            <w:tc>
              <w:tcPr>
                <w:tcW w:w="857" w:type="dxa"/>
                <w:shd w:val="clear" w:color="auto" w:fill="FEFFFF" w:themeFill="background1"/>
              </w:tcPr>
              <w:p w14:paraId="3E60AFD4" w14:textId="77777777" w:rsidR="00237C42" w:rsidRDefault="00237C42" w:rsidP="000A28B0">
                <w:pPr>
                  <w:spacing w:before="80" w:after="80"/>
                  <w:jc w:val="center"/>
                  <w:rPr>
                    <w:i/>
                    <w:color w:val="7F7F7F" w:themeColor="text1" w:themeTint="80"/>
                    <w:szCs w:val="20"/>
                  </w:rPr>
                </w:pPr>
                <w:r w:rsidRPr="007D4BC8">
                  <w:rPr>
                    <w:rFonts w:ascii="MS Mincho" w:eastAsia="MS Mincho" w:hAnsi="MS Mincho" w:cs="MS Mincho"/>
                    <w:sz w:val="18"/>
                    <w:szCs w:val="18"/>
                  </w:rPr>
                  <w:t>☐</w:t>
                </w:r>
              </w:p>
            </w:tc>
          </w:sdtContent>
        </w:sdt>
      </w:tr>
      <w:tr w:rsidR="00237C42" w14:paraId="677A8FFD" w14:textId="77777777" w:rsidTr="000A28B0">
        <w:trPr>
          <w:trHeight w:val="416"/>
        </w:trPr>
        <w:tc>
          <w:tcPr>
            <w:tcW w:w="7224" w:type="dxa"/>
            <w:gridSpan w:val="4"/>
            <w:shd w:val="clear" w:color="auto" w:fill="FEFFFF" w:themeFill="background1"/>
            <w:vAlign w:val="center"/>
          </w:tcPr>
          <w:p w14:paraId="0577D5CC" w14:textId="77777777" w:rsidR="00237C42" w:rsidRDefault="00237C42" w:rsidP="00237C42">
            <w:pPr>
              <w:pStyle w:val="ListParagraph"/>
              <w:numPr>
                <w:ilvl w:val="0"/>
                <w:numId w:val="75"/>
              </w:numPr>
              <w:spacing w:before="80" w:after="80"/>
              <w:rPr>
                <w:rFonts w:cs="Arial"/>
                <w:szCs w:val="20"/>
              </w:rPr>
            </w:pPr>
            <w:r w:rsidRPr="00C660C8">
              <w:rPr>
                <w:rFonts w:cs="Arial"/>
                <w:color w:val="000000" w:themeColor="text1"/>
                <w:szCs w:val="20"/>
              </w:rPr>
              <w:t>The learner has sought to improve protocols governing communications with the “client” and co-workers during the length of the project</w:t>
            </w:r>
          </w:p>
        </w:tc>
        <w:sdt>
          <w:sdtPr>
            <w:rPr>
              <w:rFonts w:cs="Arial"/>
              <w:sz w:val="18"/>
              <w:szCs w:val="18"/>
            </w:rPr>
            <w:id w:val="-43531654"/>
            <w14:checkbox>
              <w14:checked w14:val="0"/>
              <w14:checkedState w14:val="2612" w14:font="MS Gothic"/>
              <w14:uncheckedState w14:val="2610" w14:font="MS Gothic"/>
            </w14:checkbox>
          </w:sdtPr>
          <w:sdtContent>
            <w:tc>
              <w:tcPr>
                <w:tcW w:w="896" w:type="dxa"/>
                <w:shd w:val="clear" w:color="auto" w:fill="FEFFFF" w:themeFill="background1"/>
              </w:tcPr>
              <w:p w14:paraId="61519786" w14:textId="77777777" w:rsidR="00237C42" w:rsidRDefault="00237C42" w:rsidP="000A28B0">
                <w:pPr>
                  <w:spacing w:before="80" w:after="80"/>
                  <w:jc w:val="center"/>
                  <w:rPr>
                    <w:rFonts w:cs="Arial"/>
                    <w:sz w:val="18"/>
                    <w:szCs w:val="18"/>
                  </w:rPr>
                </w:pPr>
                <w:r>
                  <w:rPr>
                    <w:rFonts w:ascii="MS Gothic" w:eastAsia="MS Gothic" w:hAnsi="MS Gothic" w:cs="Arial" w:hint="eastAsia"/>
                    <w:sz w:val="18"/>
                    <w:szCs w:val="18"/>
                  </w:rPr>
                  <w:t>☐</w:t>
                </w:r>
              </w:p>
            </w:tc>
          </w:sdtContent>
        </w:sdt>
        <w:sdt>
          <w:sdtPr>
            <w:rPr>
              <w:rFonts w:cs="Arial"/>
              <w:sz w:val="18"/>
              <w:szCs w:val="18"/>
            </w:rPr>
            <w:id w:val="911654931"/>
            <w14:checkbox>
              <w14:checked w14:val="0"/>
              <w14:checkedState w14:val="2612" w14:font="MS Gothic"/>
              <w14:uncheckedState w14:val="2610" w14:font="MS Gothic"/>
            </w14:checkbox>
          </w:sdtPr>
          <w:sdtContent>
            <w:tc>
              <w:tcPr>
                <w:tcW w:w="707" w:type="dxa"/>
                <w:shd w:val="clear" w:color="auto" w:fill="FEFFFF" w:themeFill="background1"/>
              </w:tcPr>
              <w:p w14:paraId="122ED429" w14:textId="77777777" w:rsidR="00237C42" w:rsidRDefault="00237C42" w:rsidP="000A28B0">
                <w:pPr>
                  <w:spacing w:before="80" w:after="80"/>
                  <w:jc w:val="center"/>
                  <w:rPr>
                    <w:rFonts w:cs="Arial"/>
                    <w:sz w:val="18"/>
                    <w:szCs w:val="18"/>
                  </w:rPr>
                </w:pPr>
                <w:r w:rsidRPr="007D4BC8">
                  <w:rPr>
                    <w:rFonts w:ascii="MS Mincho" w:eastAsia="MS Mincho" w:hAnsi="MS Mincho" w:cs="MS Mincho"/>
                    <w:sz w:val="18"/>
                    <w:szCs w:val="18"/>
                  </w:rPr>
                  <w:t>☐</w:t>
                </w:r>
              </w:p>
            </w:tc>
          </w:sdtContent>
        </w:sdt>
        <w:sdt>
          <w:sdtPr>
            <w:rPr>
              <w:rFonts w:cs="Arial"/>
              <w:sz w:val="18"/>
              <w:szCs w:val="18"/>
            </w:rPr>
            <w:id w:val="-302619298"/>
            <w14:checkbox>
              <w14:checked w14:val="0"/>
              <w14:checkedState w14:val="2612" w14:font="MS Gothic"/>
              <w14:uncheckedState w14:val="2610" w14:font="MS Gothic"/>
            </w14:checkbox>
          </w:sdtPr>
          <w:sdtContent>
            <w:tc>
              <w:tcPr>
                <w:tcW w:w="806" w:type="dxa"/>
                <w:shd w:val="clear" w:color="auto" w:fill="FEFFFF" w:themeFill="background1"/>
              </w:tcPr>
              <w:p w14:paraId="298DF2A0" w14:textId="77777777" w:rsidR="00237C42" w:rsidRDefault="00237C42" w:rsidP="000A28B0">
                <w:pPr>
                  <w:spacing w:before="80" w:after="80"/>
                  <w:jc w:val="center"/>
                  <w:rPr>
                    <w:rFonts w:cs="Arial"/>
                    <w:sz w:val="18"/>
                    <w:szCs w:val="18"/>
                  </w:rPr>
                </w:pPr>
                <w:r>
                  <w:rPr>
                    <w:rFonts w:ascii="MS Gothic" w:eastAsia="MS Gothic" w:hAnsi="MS Gothic" w:cs="Arial" w:hint="eastAsia"/>
                    <w:sz w:val="18"/>
                    <w:szCs w:val="18"/>
                  </w:rPr>
                  <w:t>☐</w:t>
                </w:r>
              </w:p>
            </w:tc>
          </w:sdtContent>
        </w:sdt>
        <w:sdt>
          <w:sdtPr>
            <w:rPr>
              <w:rFonts w:cs="Arial"/>
              <w:sz w:val="18"/>
              <w:szCs w:val="18"/>
            </w:rPr>
            <w:id w:val="374052800"/>
            <w14:checkbox>
              <w14:checked w14:val="0"/>
              <w14:checkedState w14:val="2612" w14:font="MS Gothic"/>
              <w14:uncheckedState w14:val="2610" w14:font="MS Gothic"/>
            </w14:checkbox>
          </w:sdtPr>
          <w:sdtContent>
            <w:tc>
              <w:tcPr>
                <w:tcW w:w="857" w:type="dxa"/>
                <w:shd w:val="clear" w:color="auto" w:fill="FEFFFF" w:themeFill="background1"/>
              </w:tcPr>
              <w:p w14:paraId="45A1B3C6" w14:textId="77777777" w:rsidR="00237C42" w:rsidRDefault="00237C42" w:rsidP="000A28B0">
                <w:pPr>
                  <w:spacing w:before="80" w:after="80"/>
                  <w:jc w:val="center"/>
                  <w:rPr>
                    <w:rFonts w:cs="Arial"/>
                    <w:sz w:val="18"/>
                    <w:szCs w:val="18"/>
                  </w:rPr>
                </w:pPr>
                <w:r w:rsidRPr="007D4BC8">
                  <w:rPr>
                    <w:rFonts w:ascii="MS Mincho" w:eastAsia="MS Mincho" w:hAnsi="MS Mincho" w:cs="MS Mincho"/>
                    <w:sz w:val="18"/>
                    <w:szCs w:val="18"/>
                  </w:rPr>
                  <w:t>☐</w:t>
                </w:r>
              </w:p>
            </w:tc>
          </w:sdtContent>
        </w:sdt>
      </w:tr>
      <w:tr w:rsidR="00237C42" w14:paraId="12468805" w14:textId="77777777" w:rsidTr="000A28B0">
        <w:trPr>
          <w:trHeight w:val="416"/>
        </w:trPr>
        <w:tc>
          <w:tcPr>
            <w:tcW w:w="7224" w:type="dxa"/>
            <w:gridSpan w:val="4"/>
            <w:shd w:val="clear" w:color="auto" w:fill="FEFFFF" w:themeFill="background1"/>
            <w:vAlign w:val="center"/>
          </w:tcPr>
          <w:p w14:paraId="63F2CDAD" w14:textId="77777777" w:rsidR="00237C42" w:rsidRDefault="00237C42" w:rsidP="00237C42">
            <w:pPr>
              <w:pStyle w:val="ListParagraph"/>
              <w:numPr>
                <w:ilvl w:val="0"/>
                <w:numId w:val="75"/>
              </w:numPr>
              <w:spacing w:before="80" w:after="80"/>
              <w:rPr>
                <w:rFonts w:cs="Arial"/>
                <w:szCs w:val="20"/>
              </w:rPr>
            </w:pPr>
            <w:r w:rsidRPr="00C660C8">
              <w:rPr>
                <w:rFonts w:cs="Arial"/>
                <w:color w:val="000000" w:themeColor="text1"/>
                <w:szCs w:val="20"/>
              </w:rPr>
              <w:t>The learner has collaborated with others, sharing information to build strong work groups and interactions with the “client”</w:t>
            </w:r>
          </w:p>
        </w:tc>
        <w:sdt>
          <w:sdtPr>
            <w:rPr>
              <w:rFonts w:cs="Arial"/>
              <w:sz w:val="18"/>
              <w:szCs w:val="18"/>
            </w:rPr>
            <w:id w:val="-1482841507"/>
            <w14:checkbox>
              <w14:checked w14:val="0"/>
              <w14:checkedState w14:val="2612" w14:font="MS Gothic"/>
              <w14:uncheckedState w14:val="2610" w14:font="MS Gothic"/>
            </w14:checkbox>
          </w:sdtPr>
          <w:sdtContent>
            <w:tc>
              <w:tcPr>
                <w:tcW w:w="896" w:type="dxa"/>
                <w:shd w:val="clear" w:color="auto" w:fill="FEFFFF" w:themeFill="background1"/>
              </w:tcPr>
              <w:p w14:paraId="74C94DD8" w14:textId="77777777" w:rsidR="00237C42" w:rsidRDefault="00237C42" w:rsidP="000A28B0">
                <w:pPr>
                  <w:spacing w:before="80" w:after="80"/>
                  <w:jc w:val="center"/>
                  <w:rPr>
                    <w:rFonts w:cs="Arial"/>
                    <w:sz w:val="18"/>
                    <w:szCs w:val="18"/>
                  </w:rPr>
                </w:pPr>
                <w:r>
                  <w:rPr>
                    <w:rFonts w:ascii="MS Gothic" w:eastAsia="MS Gothic" w:hAnsi="MS Gothic" w:cs="Arial" w:hint="eastAsia"/>
                    <w:sz w:val="18"/>
                    <w:szCs w:val="18"/>
                  </w:rPr>
                  <w:t>☐</w:t>
                </w:r>
              </w:p>
            </w:tc>
          </w:sdtContent>
        </w:sdt>
        <w:sdt>
          <w:sdtPr>
            <w:rPr>
              <w:rFonts w:cs="Arial"/>
              <w:sz w:val="18"/>
              <w:szCs w:val="18"/>
            </w:rPr>
            <w:id w:val="-289274216"/>
            <w14:checkbox>
              <w14:checked w14:val="0"/>
              <w14:checkedState w14:val="2612" w14:font="MS Gothic"/>
              <w14:uncheckedState w14:val="2610" w14:font="MS Gothic"/>
            </w14:checkbox>
          </w:sdtPr>
          <w:sdtContent>
            <w:tc>
              <w:tcPr>
                <w:tcW w:w="707" w:type="dxa"/>
                <w:shd w:val="clear" w:color="auto" w:fill="FEFFFF" w:themeFill="background1"/>
              </w:tcPr>
              <w:p w14:paraId="69BC5C2A" w14:textId="77777777" w:rsidR="00237C42" w:rsidRDefault="00237C42" w:rsidP="000A28B0">
                <w:pPr>
                  <w:spacing w:before="80" w:after="80"/>
                  <w:jc w:val="center"/>
                  <w:rPr>
                    <w:rFonts w:cs="Arial"/>
                    <w:sz w:val="18"/>
                    <w:szCs w:val="18"/>
                  </w:rPr>
                </w:pPr>
                <w:r w:rsidRPr="007D4BC8">
                  <w:rPr>
                    <w:rFonts w:ascii="MS Mincho" w:eastAsia="MS Mincho" w:hAnsi="MS Mincho" w:cs="MS Mincho"/>
                    <w:sz w:val="18"/>
                    <w:szCs w:val="18"/>
                  </w:rPr>
                  <w:t>☐</w:t>
                </w:r>
              </w:p>
            </w:tc>
          </w:sdtContent>
        </w:sdt>
        <w:sdt>
          <w:sdtPr>
            <w:rPr>
              <w:rFonts w:cs="Arial"/>
              <w:sz w:val="18"/>
              <w:szCs w:val="18"/>
            </w:rPr>
            <w:id w:val="-1698075461"/>
            <w14:checkbox>
              <w14:checked w14:val="0"/>
              <w14:checkedState w14:val="2612" w14:font="MS Gothic"/>
              <w14:uncheckedState w14:val="2610" w14:font="MS Gothic"/>
            </w14:checkbox>
          </w:sdtPr>
          <w:sdtContent>
            <w:tc>
              <w:tcPr>
                <w:tcW w:w="806" w:type="dxa"/>
                <w:shd w:val="clear" w:color="auto" w:fill="FEFFFF" w:themeFill="background1"/>
              </w:tcPr>
              <w:p w14:paraId="7A28AB78" w14:textId="77777777" w:rsidR="00237C42" w:rsidRDefault="00237C42" w:rsidP="000A28B0">
                <w:pPr>
                  <w:spacing w:before="80" w:after="80"/>
                  <w:jc w:val="center"/>
                  <w:rPr>
                    <w:rFonts w:cs="Arial"/>
                    <w:sz w:val="18"/>
                    <w:szCs w:val="18"/>
                  </w:rPr>
                </w:pPr>
                <w:r>
                  <w:rPr>
                    <w:rFonts w:ascii="MS Gothic" w:eastAsia="MS Gothic" w:hAnsi="MS Gothic" w:cs="Arial" w:hint="eastAsia"/>
                    <w:sz w:val="18"/>
                    <w:szCs w:val="18"/>
                  </w:rPr>
                  <w:t>☐</w:t>
                </w:r>
              </w:p>
            </w:tc>
          </w:sdtContent>
        </w:sdt>
        <w:sdt>
          <w:sdtPr>
            <w:rPr>
              <w:rFonts w:cs="Arial"/>
              <w:sz w:val="18"/>
              <w:szCs w:val="18"/>
            </w:rPr>
            <w:id w:val="1353298991"/>
            <w14:checkbox>
              <w14:checked w14:val="0"/>
              <w14:checkedState w14:val="2612" w14:font="MS Gothic"/>
              <w14:uncheckedState w14:val="2610" w14:font="MS Gothic"/>
            </w14:checkbox>
          </w:sdtPr>
          <w:sdtContent>
            <w:tc>
              <w:tcPr>
                <w:tcW w:w="857" w:type="dxa"/>
                <w:shd w:val="clear" w:color="auto" w:fill="FEFFFF" w:themeFill="background1"/>
              </w:tcPr>
              <w:p w14:paraId="0547103C" w14:textId="77777777" w:rsidR="00237C42" w:rsidRDefault="00237C42" w:rsidP="000A28B0">
                <w:pPr>
                  <w:spacing w:before="80" w:after="80"/>
                  <w:jc w:val="center"/>
                  <w:rPr>
                    <w:rFonts w:cs="Arial"/>
                    <w:sz w:val="18"/>
                    <w:szCs w:val="18"/>
                  </w:rPr>
                </w:pPr>
                <w:r w:rsidRPr="007D4BC8">
                  <w:rPr>
                    <w:rFonts w:ascii="MS Mincho" w:eastAsia="MS Mincho" w:hAnsi="MS Mincho" w:cs="MS Mincho"/>
                    <w:sz w:val="18"/>
                    <w:szCs w:val="18"/>
                  </w:rPr>
                  <w:t>☐</w:t>
                </w:r>
              </w:p>
            </w:tc>
          </w:sdtContent>
        </w:sdt>
      </w:tr>
      <w:tr w:rsidR="00237C42" w14:paraId="58202D3A" w14:textId="77777777" w:rsidTr="000A28B0">
        <w:trPr>
          <w:trHeight w:val="416"/>
        </w:trPr>
        <w:tc>
          <w:tcPr>
            <w:tcW w:w="1643" w:type="dxa"/>
            <w:shd w:val="clear" w:color="auto" w:fill="FEFFFF" w:themeFill="background1"/>
            <w:vAlign w:val="center"/>
          </w:tcPr>
          <w:p w14:paraId="36DCE077" w14:textId="77777777" w:rsidR="00237C42" w:rsidRDefault="00237C42" w:rsidP="000A28B0">
            <w:pPr>
              <w:spacing w:before="80" w:after="80"/>
              <w:rPr>
                <w:i/>
                <w:color w:val="7F7F7F" w:themeColor="text1" w:themeTint="80"/>
                <w:szCs w:val="20"/>
              </w:rPr>
            </w:pPr>
            <w:r>
              <w:rPr>
                <w:rFonts w:cs="Arial"/>
                <w:b/>
                <w:szCs w:val="20"/>
              </w:rPr>
              <w:t>Assessor Name</w:t>
            </w:r>
          </w:p>
        </w:tc>
        <w:tc>
          <w:tcPr>
            <w:tcW w:w="1691" w:type="dxa"/>
            <w:shd w:val="clear" w:color="auto" w:fill="FEFFFF" w:themeFill="background1"/>
            <w:vAlign w:val="center"/>
          </w:tcPr>
          <w:p w14:paraId="529BF4FE" w14:textId="77777777" w:rsidR="00237C42" w:rsidRDefault="00237C42" w:rsidP="000A28B0">
            <w:pPr>
              <w:spacing w:before="80" w:after="80"/>
              <w:rPr>
                <w:i/>
                <w:color w:val="7F7F7F" w:themeColor="text1" w:themeTint="80"/>
                <w:szCs w:val="20"/>
              </w:rPr>
            </w:pPr>
            <w:r>
              <w:rPr>
                <w:i/>
                <w:color w:val="7F7F7F" w:themeColor="text1" w:themeTint="80"/>
              </w:rPr>
              <w:t>Alex Bicknell</w:t>
            </w:r>
          </w:p>
        </w:tc>
        <w:tc>
          <w:tcPr>
            <w:tcW w:w="1648" w:type="dxa"/>
            <w:shd w:val="clear" w:color="auto" w:fill="FEFFFF" w:themeFill="background1"/>
            <w:vAlign w:val="center"/>
          </w:tcPr>
          <w:p w14:paraId="4412A437" w14:textId="77777777" w:rsidR="00237C42" w:rsidRDefault="00237C42" w:rsidP="000A28B0">
            <w:pPr>
              <w:spacing w:before="80" w:after="80"/>
              <w:rPr>
                <w:i/>
                <w:color w:val="7F7F7F" w:themeColor="text1" w:themeTint="80"/>
                <w:szCs w:val="20"/>
              </w:rPr>
            </w:pPr>
            <w:r>
              <w:rPr>
                <w:rFonts w:cs="Arial"/>
                <w:b/>
                <w:szCs w:val="20"/>
              </w:rPr>
              <w:t xml:space="preserve">Assessor </w:t>
            </w:r>
            <w:r>
              <w:rPr>
                <w:rFonts w:cs="Arial"/>
                <w:b/>
              </w:rPr>
              <w:t>Signature</w:t>
            </w:r>
          </w:p>
        </w:tc>
        <w:tc>
          <w:tcPr>
            <w:tcW w:w="2242" w:type="dxa"/>
            <w:shd w:val="clear" w:color="auto" w:fill="FEFFFF" w:themeFill="background1"/>
            <w:vAlign w:val="center"/>
          </w:tcPr>
          <w:p w14:paraId="1A32BA0F" w14:textId="77777777" w:rsidR="00237C42" w:rsidRDefault="00237C42" w:rsidP="000A28B0">
            <w:pPr>
              <w:spacing w:before="80" w:after="80"/>
              <w:rPr>
                <w:i/>
                <w:color w:val="7F7F7F" w:themeColor="text1" w:themeTint="80"/>
                <w:szCs w:val="20"/>
              </w:rPr>
            </w:pPr>
            <w:r>
              <w:rPr>
                <w:i/>
                <w:color w:val="7F7F7F" w:themeColor="text1" w:themeTint="80"/>
              </w:rPr>
              <w:t>Signature</w:t>
            </w:r>
          </w:p>
        </w:tc>
        <w:tc>
          <w:tcPr>
            <w:tcW w:w="1603" w:type="dxa"/>
            <w:gridSpan w:val="2"/>
            <w:shd w:val="clear" w:color="auto" w:fill="FEFFFF" w:themeFill="background1"/>
            <w:vAlign w:val="center"/>
          </w:tcPr>
          <w:p w14:paraId="27189064" w14:textId="77777777" w:rsidR="00237C42" w:rsidRDefault="00237C42" w:rsidP="000A28B0">
            <w:pPr>
              <w:spacing w:before="80" w:after="80"/>
              <w:rPr>
                <w:i/>
                <w:color w:val="7F7F7F" w:themeColor="text1" w:themeTint="80"/>
                <w:szCs w:val="20"/>
              </w:rPr>
            </w:pPr>
            <w:r>
              <w:rPr>
                <w:rFonts w:cs="Arial"/>
                <w:b/>
              </w:rPr>
              <w:t>Da</w:t>
            </w:r>
            <w:r w:rsidRPr="00EB78D9">
              <w:rPr>
                <w:rFonts w:cs="Arial"/>
                <w:b/>
              </w:rPr>
              <w:t>te</w:t>
            </w:r>
          </w:p>
        </w:tc>
        <w:tc>
          <w:tcPr>
            <w:tcW w:w="1663" w:type="dxa"/>
            <w:gridSpan w:val="2"/>
            <w:shd w:val="clear" w:color="auto" w:fill="FEFFFF" w:themeFill="background1"/>
            <w:vAlign w:val="center"/>
          </w:tcPr>
          <w:p w14:paraId="746815FB" w14:textId="77777777" w:rsidR="00237C42" w:rsidRDefault="00237C42" w:rsidP="000A28B0">
            <w:pPr>
              <w:spacing w:before="80" w:after="80"/>
              <w:rPr>
                <w:i/>
                <w:color w:val="7F7F7F" w:themeColor="text1" w:themeTint="80"/>
                <w:szCs w:val="20"/>
              </w:rPr>
            </w:pPr>
            <w:r>
              <w:rPr>
                <w:i/>
                <w:color w:val="7F7F7F" w:themeColor="text1" w:themeTint="80"/>
              </w:rPr>
              <w:t>Insert date</w:t>
            </w:r>
          </w:p>
        </w:tc>
      </w:tr>
    </w:tbl>
    <w:p w14:paraId="2878CA85" w14:textId="7605612E" w:rsidR="00AF593F" w:rsidRPr="00237C42" w:rsidRDefault="00AF593F" w:rsidP="00AF593F">
      <w:pPr>
        <w:tabs>
          <w:tab w:val="left" w:pos="5096"/>
          <w:tab w:val="left" w:pos="11119"/>
        </w:tabs>
        <w:rPr>
          <w:b/>
          <w:bCs/>
        </w:rPr>
      </w:pPr>
    </w:p>
    <w:sectPr w:rsidR="00AF593F" w:rsidRPr="00237C42" w:rsidSect="00AF593F">
      <w:headerReference w:type="default" r:id="rId20"/>
      <w:pgSz w:w="11906" w:h="16838" w:code="9"/>
      <w:pgMar w:top="851" w:right="851" w:bottom="851" w:left="851" w:header="567"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E3A14" w14:textId="77777777" w:rsidR="00280788" w:rsidRDefault="00280788" w:rsidP="008A56A6">
      <w:r>
        <w:separator/>
      </w:r>
    </w:p>
    <w:p w14:paraId="4226C617" w14:textId="77777777" w:rsidR="00280788" w:rsidRDefault="00280788"/>
  </w:endnote>
  <w:endnote w:type="continuationSeparator" w:id="0">
    <w:p w14:paraId="263ABE16" w14:textId="77777777" w:rsidR="00280788" w:rsidRDefault="00280788" w:rsidP="008A56A6">
      <w:r>
        <w:continuationSeparator/>
      </w:r>
    </w:p>
    <w:p w14:paraId="369B26F6" w14:textId="77777777" w:rsidR="00280788" w:rsidRDefault="00280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IC">
    <w:altName w:val="Calibri"/>
    <w:panose1 w:val="020B0604020202020204"/>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D6E4A" w14:textId="77777777" w:rsidR="00D51917" w:rsidRDefault="00D51917">
    <w:pPr>
      <w:pStyle w:val="Footer"/>
    </w:pPr>
    <w:r>
      <w:rPr>
        <w:noProof/>
      </w:rPr>
      <mc:AlternateContent>
        <mc:Choice Requires="wps">
          <w:drawing>
            <wp:anchor distT="0" distB="0" distL="0" distR="0" simplePos="0" relativeHeight="251659264" behindDoc="0" locked="0" layoutInCell="1" allowOverlap="1" wp14:anchorId="3F454DB9" wp14:editId="60C399C2">
              <wp:simplePos x="635" y="635"/>
              <wp:positionH relativeFrom="page">
                <wp:align>center</wp:align>
              </wp:positionH>
              <wp:positionV relativeFrom="page">
                <wp:align>bottom</wp:align>
              </wp:positionV>
              <wp:extent cx="443865" cy="443865"/>
              <wp:effectExtent l="0" t="0" r="2540" b="0"/>
              <wp:wrapNone/>
              <wp:docPr id="3" name="Text Box 3">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D9ACF1" w14:textId="77777777" w:rsidR="00D51917" w:rsidRPr="00D51917" w:rsidRDefault="00D51917"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454DB9" id="_x0000_t202" coordsize="21600,21600" o:spt="202" path="m,l,21600r21600,l21600,xe">
              <v:stroke joinstyle="miter"/>
              <v:path gradientshapeok="t" o:connecttype="rect"/>
            </v:shapetype>
            <v:shape id="Text Box 3" o:spid="_x0000_s1026" type="#_x0000_t202" alt="&quot;&quot;"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textbox style="mso-fit-shape-to-text:t" inset="0,0,0,15pt">
                <w:txbxContent>
                  <w:p w14:paraId="58D9ACF1" w14:textId="77777777" w:rsidR="00D51917" w:rsidRPr="00D51917" w:rsidRDefault="00D51917"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645"/>
    </w:tblGrid>
    <w:tr w:rsidR="00EB3D4F" w14:paraId="31E0A81B" w14:textId="77777777" w:rsidTr="3D8FED32">
      <w:tc>
        <w:tcPr>
          <w:tcW w:w="1843" w:type="dxa"/>
        </w:tcPr>
        <w:p w14:paraId="7D318DFD" w14:textId="77777777" w:rsidR="00EB3D4F" w:rsidRDefault="00EB3D4F" w:rsidP="00EB3D4F">
          <w:pPr>
            <w:pStyle w:val="Footer"/>
            <w:tabs>
              <w:tab w:val="left" w:pos="0"/>
              <w:tab w:val="right" w:pos="10488"/>
            </w:tabs>
            <w:spacing w:before="60"/>
            <w:rPr>
              <w:sz w:val="16"/>
              <w:szCs w:val="18"/>
            </w:rPr>
          </w:pPr>
        </w:p>
      </w:tc>
      <w:tc>
        <w:tcPr>
          <w:tcW w:w="8645" w:type="dxa"/>
        </w:tcPr>
        <w:p w14:paraId="71212848" w14:textId="77777777" w:rsidR="00EB3D4F" w:rsidRDefault="00EB3D4F" w:rsidP="00EB3D4F">
          <w:pPr>
            <w:pStyle w:val="Footer"/>
            <w:tabs>
              <w:tab w:val="left" w:pos="0"/>
              <w:tab w:val="right" w:pos="10488"/>
            </w:tabs>
            <w:spacing w:before="60"/>
            <w:jc w:val="right"/>
            <w:rPr>
              <w:sz w:val="16"/>
              <w:szCs w:val="18"/>
            </w:rPr>
          </w:pPr>
        </w:p>
        <w:p w14:paraId="20133849" w14:textId="77777777" w:rsidR="00EB3D4F" w:rsidRDefault="00EB3D4F" w:rsidP="00EB3D4F">
          <w:pPr>
            <w:pStyle w:val="Footer"/>
            <w:tabs>
              <w:tab w:val="left" w:pos="0"/>
              <w:tab w:val="right" w:pos="10488"/>
            </w:tabs>
            <w:spacing w:before="60"/>
            <w:ind w:right="80"/>
            <w:jc w:val="right"/>
            <w:rPr>
              <w:sz w:val="16"/>
              <w:szCs w:val="18"/>
            </w:rPr>
          </w:pPr>
        </w:p>
        <w:p w14:paraId="2EB34A29" w14:textId="77777777" w:rsidR="00EF1033" w:rsidRDefault="00EF1033" w:rsidP="00EF1033">
          <w:pPr>
            <w:pStyle w:val="Footer"/>
            <w:tabs>
              <w:tab w:val="left" w:pos="0"/>
              <w:tab w:val="right" w:pos="10488"/>
            </w:tabs>
            <w:jc w:val="right"/>
            <w:rPr>
              <w:sz w:val="16"/>
              <w:szCs w:val="18"/>
            </w:rPr>
          </w:pPr>
          <w:r>
            <w:rPr>
              <w:sz w:val="16"/>
              <w:szCs w:val="18"/>
            </w:rPr>
            <w:t>ICTPRG443</w:t>
          </w:r>
          <w:r w:rsidRPr="007A1D38">
            <w:rPr>
              <w:sz w:val="16"/>
              <w:szCs w:val="18"/>
            </w:rPr>
            <w:t xml:space="preserve"> – </w:t>
          </w:r>
          <w:r>
            <w:rPr>
              <w:sz w:val="16"/>
              <w:szCs w:val="18"/>
            </w:rPr>
            <w:t>Apply intermediate programming skills in different languages</w:t>
          </w:r>
        </w:p>
        <w:p w14:paraId="30651B9A" w14:textId="2F30E515" w:rsidR="00EB3D4F" w:rsidRPr="00B57D81" w:rsidRDefault="00EF1033" w:rsidP="00EF1033">
          <w:pPr>
            <w:pStyle w:val="Footer"/>
            <w:tabs>
              <w:tab w:val="clear" w:pos="4513"/>
              <w:tab w:val="clear" w:pos="9026"/>
              <w:tab w:val="left" w:pos="3087"/>
              <w:tab w:val="right" w:pos="10488"/>
            </w:tabs>
            <w:jc w:val="right"/>
            <w:rPr>
              <w:rFonts w:eastAsia="Arial" w:cs="Arial"/>
              <w:color w:val="000000" w:themeColor="text1"/>
              <w:sz w:val="16"/>
              <w:szCs w:val="16"/>
            </w:rPr>
          </w:pPr>
          <w:r>
            <w:rPr>
              <w:sz w:val="16"/>
              <w:szCs w:val="18"/>
            </w:rPr>
            <w:t>ICTPRG554</w:t>
          </w:r>
          <w:r w:rsidRPr="007A1D38">
            <w:rPr>
              <w:sz w:val="16"/>
              <w:szCs w:val="18"/>
            </w:rPr>
            <w:t xml:space="preserve"> – </w:t>
          </w:r>
          <w:r>
            <w:rPr>
              <w:sz w:val="16"/>
              <w:szCs w:val="18"/>
            </w:rPr>
            <w:t>Manage data persistence using noSQL data stores</w:t>
          </w:r>
        </w:p>
      </w:tc>
    </w:tr>
    <w:tr w:rsidR="00EB3D4F" w14:paraId="74FB1BF3" w14:textId="77777777" w:rsidTr="3D8FED32">
      <w:tc>
        <w:tcPr>
          <w:tcW w:w="1843" w:type="dxa"/>
        </w:tcPr>
        <w:p w14:paraId="129DE063" w14:textId="77777777" w:rsidR="00EB3D4F" w:rsidRPr="00AD7937" w:rsidRDefault="00EB3D4F" w:rsidP="00EB3D4F">
          <w:pPr>
            <w:pStyle w:val="Footer"/>
            <w:tabs>
              <w:tab w:val="left" w:pos="0"/>
              <w:tab w:val="right" w:pos="10488"/>
            </w:tabs>
            <w:spacing w:before="60"/>
          </w:pPr>
          <w:r w:rsidRPr="004E2A6A">
            <w:t xml:space="preserve">Page </w:t>
          </w:r>
          <w:r w:rsidRPr="004E2A6A">
            <w:fldChar w:fldCharType="begin"/>
          </w:r>
          <w:r w:rsidRPr="004E2A6A">
            <w:instrText xml:space="preserve"> PAGE  \* Arabic  \* MERGEFORMAT </w:instrText>
          </w:r>
          <w:r w:rsidRPr="004E2A6A">
            <w:fldChar w:fldCharType="separate"/>
          </w:r>
          <w:r>
            <w:t>1</w:t>
          </w:r>
          <w:r w:rsidRPr="004E2A6A">
            <w:fldChar w:fldCharType="end"/>
          </w:r>
          <w:r w:rsidRPr="004E2A6A">
            <w:t xml:space="preserve"> of </w:t>
          </w:r>
          <w:fldSimple w:instr="NUMPAGES  \* Arabic  \* MERGEFORMAT">
            <w:r>
              <w:t>9</w:t>
            </w:r>
          </w:fldSimple>
        </w:p>
      </w:tc>
      <w:tc>
        <w:tcPr>
          <w:tcW w:w="8645" w:type="dxa"/>
        </w:tcPr>
        <w:p w14:paraId="4DB601DE" w14:textId="3AD7755C" w:rsidR="00EB3D4F" w:rsidRPr="004E2A6A" w:rsidRDefault="00EF1033" w:rsidP="3D8FED32">
          <w:pPr>
            <w:pStyle w:val="Footer"/>
            <w:tabs>
              <w:tab w:val="clear" w:pos="4513"/>
              <w:tab w:val="clear" w:pos="9026"/>
              <w:tab w:val="right" w:pos="10488"/>
            </w:tabs>
            <w:spacing w:before="60"/>
            <w:jc w:val="right"/>
          </w:pPr>
          <w:r>
            <w:t xml:space="preserve">Server-side Web Programming </w:t>
          </w:r>
          <w:r w:rsidRPr="004E2A6A">
            <w:t xml:space="preserve">Assessment </w:t>
          </w:r>
          <w:r>
            <w:t>2</w:t>
          </w:r>
          <w:r w:rsidRPr="004E2A6A">
            <w:t xml:space="preserve">: </w:t>
          </w:r>
          <w:r>
            <w:t>Portfolio</w:t>
          </w:r>
        </w:p>
        <w:p w14:paraId="5A727B90" w14:textId="77777777" w:rsidR="00EB3D4F" w:rsidRDefault="00EB3D4F" w:rsidP="00EB3D4F">
          <w:pPr>
            <w:pStyle w:val="Footer"/>
            <w:tabs>
              <w:tab w:val="left" w:pos="0"/>
              <w:tab w:val="right" w:pos="10488"/>
            </w:tabs>
            <w:spacing w:before="60"/>
            <w:jc w:val="right"/>
            <w:rPr>
              <w:sz w:val="16"/>
              <w:szCs w:val="18"/>
            </w:rPr>
          </w:pPr>
        </w:p>
      </w:tc>
    </w:tr>
  </w:tbl>
  <w:p w14:paraId="0479651F" w14:textId="0B169A7E" w:rsidR="0082787E" w:rsidRPr="000660D2" w:rsidRDefault="0082787E" w:rsidP="000660D2">
    <w:pPr>
      <w:pStyle w:val="Footer"/>
      <w:tabs>
        <w:tab w:val="clear" w:pos="4513"/>
        <w:tab w:val="clear" w:pos="9026"/>
        <w:tab w:val="left" w:pos="0"/>
        <w:tab w:val="right" w:pos="10488"/>
      </w:tabs>
      <w:spacing w:before="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9BC46" w14:textId="77777777" w:rsidR="00E87198" w:rsidRDefault="00D51917">
    <w:pPr>
      <w:pStyle w:val="Footer"/>
    </w:pPr>
    <w:r>
      <w:rPr>
        <w:noProof/>
      </w:rPr>
      <mc:AlternateContent>
        <mc:Choice Requires="wps">
          <w:drawing>
            <wp:anchor distT="0" distB="0" distL="0" distR="0" simplePos="0" relativeHeight="251658240" behindDoc="0" locked="0" layoutInCell="1" allowOverlap="1" wp14:anchorId="4AEE825D" wp14:editId="3B0C104A">
              <wp:simplePos x="635" y="635"/>
              <wp:positionH relativeFrom="page">
                <wp:align>center</wp:align>
              </wp:positionH>
              <wp:positionV relativeFrom="page">
                <wp:align>bottom</wp:align>
              </wp:positionV>
              <wp:extent cx="443865" cy="443865"/>
              <wp:effectExtent l="0" t="0" r="2540" b="0"/>
              <wp:wrapNone/>
              <wp:docPr id="2" name="Text Box 2">
                <a:extLst xmlns:a="http://schemas.openxmlformats.org/drawingml/2006/main">
                  <a:ext uri="{C183D7F6-B498-43B3-948B-1728B52AA6E4}">
                    <adec:decorative xmlns:adec="http://schemas.microsoft.com/office/drawing/2017/decorative" val="1"/>
                  </a:ext>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7F3FFF" w14:textId="77777777" w:rsidR="00D51917" w:rsidRPr="00D51917" w:rsidRDefault="00D51917"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E825D" id="_x0000_t202" coordsize="21600,21600" o:spt="202" path="m,l,21600r21600,l21600,xe">
              <v:stroke joinstyle="miter"/>
              <v:path gradientshapeok="t" o:connecttype="rect"/>
            </v:shapetype>
            <v:shape id="Text Box 2" o:spid="_x0000_s1027" type="#_x0000_t202" alt="&quot;&quot;"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textbox style="mso-fit-shape-to-text:t" inset="0,0,0,15pt">
                <w:txbxContent>
                  <w:p w14:paraId="0A7F3FFF" w14:textId="77777777" w:rsidR="00D51917" w:rsidRPr="00D51917" w:rsidRDefault="00D51917"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r w:rsidR="00E87198" w:rsidRPr="004E2A6A">
      <w:t xml:space="preserve">Page </w:t>
    </w:r>
    <w:r w:rsidR="00E87198" w:rsidRPr="004E2A6A">
      <w:fldChar w:fldCharType="begin"/>
    </w:r>
    <w:r w:rsidR="00E87198" w:rsidRPr="004E2A6A">
      <w:instrText xml:space="preserve"> PAGE  \* Arabic  \* MERGEFORMAT </w:instrText>
    </w:r>
    <w:r w:rsidR="00E87198" w:rsidRPr="004E2A6A">
      <w:fldChar w:fldCharType="separate"/>
    </w:r>
    <w:r w:rsidR="00E87198">
      <w:t>2</w:t>
    </w:r>
    <w:r w:rsidR="00E87198" w:rsidRPr="004E2A6A">
      <w:fldChar w:fldCharType="end"/>
    </w:r>
    <w:r w:rsidR="00E87198" w:rsidRPr="004E2A6A">
      <w:t xml:space="preserve"> of </w:t>
    </w:r>
    <w:fldSimple w:instr="NUMPAGES  \* Arabic  \* MERGEFORMAT">
      <w:r w:rsidR="00E87198">
        <w:t>2</w:t>
      </w:r>
    </w:fldSimple>
    <w:r w:rsidR="00E87198" w:rsidRPr="004E2A6A">
      <w:ptab w:relativeTo="margin" w:alignment="center" w:leader="none"/>
    </w:r>
    <w:r w:rsidR="00E87198" w:rsidRPr="004E2A6A">
      <w:ptab w:relativeTo="margin" w:alignment="right" w:leader="none"/>
    </w:r>
    <w:r w:rsidR="00E87198" w:rsidRPr="004E2A6A">
      <w:t>Assessment Task 1: Knowledge Question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645"/>
    </w:tblGrid>
    <w:tr w:rsidR="00AF593F" w14:paraId="26112C49" w14:textId="77777777" w:rsidTr="3D8FED32">
      <w:tc>
        <w:tcPr>
          <w:tcW w:w="1843" w:type="dxa"/>
        </w:tcPr>
        <w:p w14:paraId="6A568F1C" w14:textId="77777777" w:rsidR="00AF593F" w:rsidRDefault="00AF593F" w:rsidP="00AF593F">
          <w:pPr>
            <w:pStyle w:val="Footer"/>
            <w:tabs>
              <w:tab w:val="left" w:pos="0"/>
              <w:tab w:val="right" w:pos="10488"/>
            </w:tabs>
            <w:spacing w:before="60"/>
            <w:rPr>
              <w:sz w:val="16"/>
              <w:szCs w:val="18"/>
            </w:rPr>
          </w:pPr>
        </w:p>
      </w:tc>
      <w:tc>
        <w:tcPr>
          <w:tcW w:w="8645" w:type="dxa"/>
        </w:tcPr>
        <w:p w14:paraId="15BD17D1" w14:textId="77777777" w:rsidR="00AF593F" w:rsidRDefault="00AF593F" w:rsidP="00AF593F">
          <w:pPr>
            <w:pStyle w:val="Footer"/>
            <w:tabs>
              <w:tab w:val="left" w:pos="0"/>
              <w:tab w:val="right" w:pos="10488"/>
            </w:tabs>
            <w:spacing w:before="60"/>
            <w:jc w:val="right"/>
            <w:rPr>
              <w:sz w:val="16"/>
              <w:szCs w:val="18"/>
            </w:rPr>
          </w:pPr>
        </w:p>
        <w:p w14:paraId="12475CF5" w14:textId="77777777" w:rsidR="00AF593F" w:rsidRDefault="00AF593F" w:rsidP="00AF593F">
          <w:pPr>
            <w:pStyle w:val="Footer"/>
            <w:tabs>
              <w:tab w:val="left" w:pos="0"/>
              <w:tab w:val="right" w:pos="10488"/>
            </w:tabs>
            <w:spacing w:before="60"/>
            <w:ind w:right="80"/>
            <w:jc w:val="right"/>
            <w:rPr>
              <w:sz w:val="16"/>
              <w:szCs w:val="18"/>
            </w:rPr>
          </w:pPr>
        </w:p>
        <w:p w14:paraId="14A97C61" w14:textId="77777777" w:rsidR="00F14521" w:rsidRDefault="00F14521" w:rsidP="00F14521">
          <w:pPr>
            <w:pStyle w:val="Footer"/>
            <w:tabs>
              <w:tab w:val="left" w:pos="0"/>
              <w:tab w:val="right" w:pos="10488"/>
            </w:tabs>
            <w:jc w:val="right"/>
            <w:rPr>
              <w:sz w:val="16"/>
              <w:szCs w:val="18"/>
            </w:rPr>
          </w:pPr>
          <w:r>
            <w:rPr>
              <w:sz w:val="16"/>
              <w:szCs w:val="18"/>
            </w:rPr>
            <w:t>ICTPRG443</w:t>
          </w:r>
          <w:r w:rsidRPr="007A1D38">
            <w:rPr>
              <w:sz w:val="16"/>
              <w:szCs w:val="18"/>
            </w:rPr>
            <w:t xml:space="preserve"> – </w:t>
          </w:r>
          <w:r>
            <w:rPr>
              <w:sz w:val="16"/>
              <w:szCs w:val="18"/>
            </w:rPr>
            <w:t>Apply intermediate programming skills in different languages</w:t>
          </w:r>
        </w:p>
        <w:p w14:paraId="013D41C7" w14:textId="45155839" w:rsidR="00AF593F" w:rsidRPr="00B57D81" w:rsidRDefault="00F14521" w:rsidP="00F14521">
          <w:pPr>
            <w:pStyle w:val="Footer"/>
            <w:tabs>
              <w:tab w:val="clear" w:pos="4513"/>
              <w:tab w:val="clear" w:pos="9026"/>
              <w:tab w:val="left" w:pos="3087"/>
              <w:tab w:val="right" w:pos="10488"/>
            </w:tabs>
            <w:jc w:val="right"/>
            <w:rPr>
              <w:rFonts w:eastAsia="Arial" w:cs="Arial"/>
              <w:color w:val="000000" w:themeColor="text1"/>
              <w:sz w:val="16"/>
              <w:szCs w:val="16"/>
            </w:rPr>
          </w:pPr>
          <w:r>
            <w:rPr>
              <w:sz w:val="16"/>
              <w:szCs w:val="18"/>
            </w:rPr>
            <w:t>ICTPRG554</w:t>
          </w:r>
          <w:r w:rsidRPr="007A1D38">
            <w:rPr>
              <w:sz w:val="16"/>
              <w:szCs w:val="18"/>
            </w:rPr>
            <w:t xml:space="preserve"> – </w:t>
          </w:r>
          <w:r>
            <w:rPr>
              <w:sz w:val="16"/>
              <w:szCs w:val="18"/>
            </w:rPr>
            <w:t>Manage data persistence using noSQL data stores</w:t>
          </w:r>
        </w:p>
      </w:tc>
    </w:tr>
    <w:tr w:rsidR="00AF593F" w14:paraId="3573BA8C" w14:textId="77777777" w:rsidTr="3D8FED32">
      <w:tc>
        <w:tcPr>
          <w:tcW w:w="1843" w:type="dxa"/>
        </w:tcPr>
        <w:p w14:paraId="7BDCC0D0" w14:textId="77777777" w:rsidR="00AF593F" w:rsidRPr="00AD7937" w:rsidRDefault="00AF593F" w:rsidP="00AF593F">
          <w:pPr>
            <w:pStyle w:val="Footer"/>
            <w:tabs>
              <w:tab w:val="left" w:pos="0"/>
              <w:tab w:val="right" w:pos="10488"/>
            </w:tabs>
            <w:spacing w:before="60"/>
          </w:pPr>
          <w:r w:rsidRPr="004E2A6A">
            <w:t xml:space="preserve">Page </w:t>
          </w:r>
          <w:r w:rsidRPr="004E2A6A">
            <w:fldChar w:fldCharType="begin"/>
          </w:r>
          <w:r w:rsidRPr="004E2A6A">
            <w:instrText xml:space="preserve"> PAGE  \* Arabic  \* MERGEFORMAT </w:instrText>
          </w:r>
          <w:r w:rsidRPr="004E2A6A">
            <w:fldChar w:fldCharType="separate"/>
          </w:r>
          <w:r>
            <w:t>1</w:t>
          </w:r>
          <w:r w:rsidRPr="004E2A6A">
            <w:fldChar w:fldCharType="end"/>
          </w:r>
          <w:r w:rsidRPr="004E2A6A">
            <w:t xml:space="preserve"> of </w:t>
          </w:r>
          <w:fldSimple w:instr="NUMPAGES  \* Arabic  \* MERGEFORMAT">
            <w:r>
              <w:t>9</w:t>
            </w:r>
          </w:fldSimple>
        </w:p>
      </w:tc>
      <w:tc>
        <w:tcPr>
          <w:tcW w:w="8645" w:type="dxa"/>
        </w:tcPr>
        <w:p w14:paraId="5EDDDE2A" w14:textId="49192873" w:rsidR="00AF593F" w:rsidRPr="004E2A6A" w:rsidRDefault="00F14521" w:rsidP="00AF593F">
          <w:pPr>
            <w:pStyle w:val="Footer"/>
            <w:tabs>
              <w:tab w:val="clear" w:pos="4513"/>
              <w:tab w:val="clear" w:pos="9026"/>
              <w:tab w:val="left" w:pos="0"/>
              <w:tab w:val="right" w:pos="10488"/>
            </w:tabs>
            <w:spacing w:before="60"/>
            <w:jc w:val="right"/>
          </w:pPr>
          <w:r>
            <w:t xml:space="preserve">Server-side Web Programming </w:t>
          </w:r>
          <w:r w:rsidRPr="004E2A6A">
            <w:t xml:space="preserve">Assessment </w:t>
          </w:r>
          <w:r>
            <w:t>2</w:t>
          </w:r>
          <w:r w:rsidRPr="004E2A6A">
            <w:t xml:space="preserve">: </w:t>
          </w:r>
          <w:r>
            <w:t>Portfolio</w:t>
          </w:r>
        </w:p>
        <w:p w14:paraId="00A0D764" w14:textId="77777777" w:rsidR="00AF593F" w:rsidRDefault="00AF593F" w:rsidP="00AF593F">
          <w:pPr>
            <w:pStyle w:val="Footer"/>
            <w:tabs>
              <w:tab w:val="left" w:pos="0"/>
              <w:tab w:val="right" w:pos="10488"/>
            </w:tabs>
            <w:spacing w:before="60"/>
            <w:jc w:val="right"/>
            <w:rPr>
              <w:sz w:val="16"/>
              <w:szCs w:val="18"/>
            </w:rPr>
          </w:pPr>
        </w:p>
      </w:tc>
    </w:tr>
  </w:tbl>
  <w:p w14:paraId="7C887421" w14:textId="1113CB1A" w:rsidR="000867F3" w:rsidRPr="00485217" w:rsidRDefault="000867F3" w:rsidP="0082787E">
    <w:pPr>
      <w:pStyle w:val="Footer"/>
      <w:tabs>
        <w:tab w:val="clear" w:pos="4513"/>
        <w:tab w:val="clear" w:pos="9026"/>
        <w:tab w:val="left" w:pos="0"/>
        <w:tab w:val="right" w:pos="15132"/>
      </w:tabs>
      <w:spacing w:before="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F63A9" w14:textId="77777777" w:rsidR="00280788" w:rsidRDefault="00280788" w:rsidP="008A56A6">
      <w:r>
        <w:separator/>
      </w:r>
    </w:p>
    <w:p w14:paraId="334F0A16" w14:textId="77777777" w:rsidR="00280788" w:rsidRDefault="00280788"/>
  </w:footnote>
  <w:footnote w:type="continuationSeparator" w:id="0">
    <w:p w14:paraId="6B7DF024" w14:textId="77777777" w:rsidR="00280788" w:rsidRDefault="00280788" w:rsidP="008A56A6">
      <w:r>
        <w:continuationSeparator/>
      </w:r>
    </w:p>
    <w:p w14:paraId="59727A01" w14:textId="77777777" w:rsidR="00280788" w:rsidRDefault="002807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95"/>
      <w:gridCol w:w="3495"/>
      <w:gridCol w:w="3495"/>
    </w:tblGrid>
    <w:tr w:rsidR="3D8FED32" w14:paraId="71E96343" w14:textId="77777777" w:rsidTr="3D8FED32">
      <w:trPr>
        <w:trHeight w:val="300"/>
      </w:trPr>
      <w:tc>
        <w:tcPr>
          <w:tcW w:w="3495" w:type="dxa"/>
        </w:tcPr>
        <w:p w14:paraId="4C69945D" w14:textId="54516ED3" w:rsidR="3D8FED32" w:rsidRDefault="3D8FED32" w:rsidP="3D8FED32">
          <w:pPr>
            <w:pStyle w:val="Header"/>
            <w:ind w:left="-115"/>
          </w:pPr>
        </w:p>
      </w:tc>
      <w:tc>
        <w:tcPr>
          <w:tcW w:w="3495" w:type="dxa"/>
        </w:tcPr>
        <w:p w14:paraId="6C101E51" w14:textId="3B86F58F" w:rsidR="3D8FED32" w:rsidRDefault="3D8FED32" w:rsidP="3D8FED32">
          <w:pPr>
            <w:pStyle w:val="Header"/>
            <w:jc w:val="center"/>
          </w:pPr>
        </w:p>
      </w:tc>
      <w:tc>
        <w:tcPr>
          <w:tcW w:w="3495" w:type="dxa"/>
        </w:tcPr>
        <w:p w14:paraId="64047852" w14:textId="31EAD046" w:rsidR="3D8FED32" w:rsidRDefault="3D8FED32" w:rsidP="3D8FED32">
          <w:pPr>
            <w:pStyle w:val="Header"/>
            <w:ind w:right="-115"/>
            <w:jc w:val="right"/>
          </w:pPr>
        </w:p>
      </w:tc>
    </w:tr>
  </w:tbl>
  <w:p w14:paraId="184558EB" w14:textId="5DF78532" w:rsidR="3D8FED32" w:rsidRDefault="3D8FED32" w:rsidP="3D8FE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0AD2D" w14:textId="77777777" w:rsidR="00AC4188" w:rsidRPr="00AC4188" w:rsidRDefault="00AC4188" w:rsidP="00A95140">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D6BD" w14:textId="10B05E84" w:rsidR="00451907" w:rsidRPr="00A95140" w:rsidRDefault="00451907" w:rsidP="00A95140">
    <w:pPr>
      <w:pStyle w:val="Supportingdocument"/>
    </w:pPr>
    <w:r w:rsidRPr="00A95140">
      <w:rPr>
        <w:rStyle w:val="Strong"/>
        <w:b/>
        <w:bCs/>
      </w:rPr>
      <w:t xml:space="preserve">Supporting </w:t>
    </w:r>
    <w:r w:rsidR="00883461">
      <w:rPr>
        <w:rStyle w:val="Strong"/>
        <w:b/>
        <w:bCs/>
      </w:rPr>
      <w:t>D</w:t>
    </w:r>
    <w:r w:rsidRPr="00A95140">
      <w:rPr>
        <w:rStyle w:val="Strong"/>
        <w:b/>
        <w:bCs/>
      </w:rPr>
      <w:t xml:space="preserve">ocument: </w:t>
    </w:r>
    <w:r w:rsidR="00B77363">
      <w:rPr>
        <w:rStyle w:val="Strong"/>
      </w:rPr>
      <w:t>Project Brief and Instructions</w:t>
    </w:r>
  </w:p>
  <w:p w14:paraId="2357CC01" w14:textId="77777777" w:rsidR="00451907" w:rsidRPr="00A95140" w:rsidRDefault="00451907" w:rsidP="00A9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D60C0740"/>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79041B9C"/>
    <w:lvl w:ilvl="0">
      <w:start w:val="1"/>
      <w:numFmt w:val="decimal"/>
      <w:lvlText w:val="%1."/>
      <w:lvlJc w:val="left"/>
      <w:pPr>
        <w:tabs>
          <w:tab w:val="num" w:pos="926"/>
        </w:tabs>
        <w:ind w:left="926" w:hanging="360"/>
      </w:pPr>
    </w:lvl>
  </w:abstractNum>
  <w:abstractNum w:abstractNumId="2" w15:restartNumberingAfterBreak="0">
    <w:nsid w:val="01037556"/>
    <w:multiLevelType w:val="hybridMultilevel"/>
    <w:tmpl w:val="27A4119A"/>
    <w:lvl w:ilvl="0" w:tplc="08090005">
      <w:start w:val="1"/>
      <w:numFmt w:val="bullet"/>
      <w:lvlText w:val=""/>
      <w:lvlJc w:val="left"/>
      <w:pPr>
        <w:ind w:left="786" w:hanging="360"/>
      </w:pPr>
      <w:rPr>
        <w:rFonts w:ascii="Wingdings" w:hAnsi="Wingdings" w:hint="default"/>
        <w:b w:val="0"/>
      </w:rPr>
    </w:lvl>
    <w:lvl w:ilvl="1" w:tplc="08090003" w:tentative="1">
      <w:start w:val="1"/>
      <w:numFmt w:val="bullet"/>
      <w:lvlText w:val="o"/>
      <w:lvlJc w:val="left"/>
      <w:pPr>
        <w:ind w:left="1299" w:hanging="360"/>
      </w:pPr>
      <w:rPr>
        <w:rFonts w:ascii="Courier New" w:hAnsi="Courier New" w:cs="Courier New" w:hint="default"/>
      </w:rPr>
    </w:lvl>
    <w:lvl w:ilvl="2" w:tplc="08090005" w:tentative="1">
      <w:start w:val="1"/>
      <w:numFmt w:val="bullet"/>
      <w:lvlText w:val=""/>
      <w:lvlJc w:val="left"/>
      <w:pPr>
        <w:ind w:left="2019" w:hanging="360"/>
      </w:pPr>
      <w:rPr>
        <w:rFonts w:ascii="Wingdings" w:hAnsi="Wingdings" w:hint="default"/>
      </w:rPr>
    </w:lvl>
    <w:lvl w:ilvl="3" w:tplc="08090001" w:tentative="1">
      <w:start w:val="1"/>
      <w:numFmt w:val="bullet"/>
      <w:lvlText w:val=""/>
      <w:lvlJc w:val="left"/>
      <w:pPr>
        <w:ind w:left="2739" w:hanging="360"/>
      </w:pPr>
      <w:rPr>
        <w:rFonts w:ascii="Symbol" w:hAnsi="Symbol" w:hint="default"/>
      </w:rPr>
    </w:lvl>
    <w:lvl w:ilvl="4" w:tplc="08090003" w:tentative="1">
      <w:start w:val="1"/>
      <w:numFmt w:val="bullet"/>
      <w:lvlText w:val="o"/>
      <w:lvlJc w:val="left"/>
      <w:pPr>
        <w:ind w:left="3459" w:hanging="360"/>
      </w:pPr>
      <w:rPr>
        <w:rFonts w:ascii="Courier New" w:hAnsi="Courier New" w:cs="Courier New" w:hint="default"/>
      </w:rPr>
    </w:lvl>
    <w:lvl w:ilvl="5" w:tplc="08090005" w:tentative="1">
      <w:start w:val="1"/>
      <w:numFmt w:val="bullet"/>
      <w:lvlText w:val=""/>
      <w:lvlJc w:val="left"/>
      <w:pPr>
        <w:ind w:left="4179" w:hanging="360"/>
      </w:pPr>
      <w:rPr>
        <w:rFonts w:ascii="Wingdings" w:hAnsi="Wingdings" w:hint="default"/>
      </w:rPr>
    </w:lvl>
    <w:lvl w:ilvl="6" w:tplc="08090001" w:tentative="1">
      <w:start w:val="1"/>
      <w:numFmt w:val="bullet"/>
      <w:lvlText w:val=""/>
      <w:lvlJc w:val="left"/>
      <w:pPr>
        <w:ind w:left="4899" w:hanging="360"/>
      </w:pPr>
      <w:rPr>
        <w:rFonts w:ascii="Symbol" w:hAnsi="Symbol" w:hint="default"/>
      </w:rPr>
    </w:lvl>
    <w:lvl w:ilvl="7" w:tplc="08090003" w:tentative="1">
      <w:start w:val="1"/>
      <w:numFmt w:val="bullet"/>
      <w:lvlText w:val="o"/>
      <w:lvlJc w:val="left"/>
      <w:pPr>
        <w:ind w:left="5619" w:hanging="360"/>
      </w:pPr>
      <w:rPr>
        <w:rFonts w:ascii="Courier New" w:hAnsi="Courier New" w:cs="Courier New" w:hint="default"/>
      </w:rPr>
    </w:lvl>
    <w:lvl w:ilvl="8" w:tplc="08090005" w:tentative="1">
      <w:start w:val="1"/>
      <w:numFmt w:val="bullet"/>
      <w:lvlText w:val=""/>
      <w:lvlJc w:val="left"/>
      <w:pPr>
        <w:ind w:left="6339" w:hanging="360"/>
      </w:pPr>
      <w:rPr>
        <w:rFonts w:ascii="Wingdings" w:hAnsi="Wingdings" w:hint="default"/>
      </w:rPr>
    </w:lvl>
  </w:abstractNum>
  <w:abstractNum w:abstractNumId="3" w15:restartNumberingAfterBreak="0">
    <w:nsid w:val="02801164"/>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016DD"/>
    <w:multiLevelType w:val="hybridMultilevel"/>
    <w:tmpl w:val="59466736"/>
    <w:lvl w:ilvl="0" w:tplc="1A106136">
      <w:start w:val="1"/>
      <w:numFmt w:val="decimal"/>
      <w:pStyle w:val="SectionETableLearnerResponseNumber1"/>
      <w:lvlText w:val="%1."/>
      <w:lvlJc w:val="left"/>
      <w:pPr>
        <w:ind w:left="928" w:hanging="360"/>
      </w:pPr>
      <w:rPr>
        <w:rFonts w:hint="default"/>
      </w:rPr>
    </w:lvl>
    <w:lvl w:ilvl="1" w:tplc="FFFFFFFF">
      <w:start w:val="1"/>
      <w:numFmt w:val="bullet"/>
      <w:lvlText w:val="•"/>
      <w:lvlJc w:val="left"/>
      <w:pPr>
        <w:ind w:left="1821" w:hanging="740"/>
      </w:pPr>
      <w:rPr>
        <w:rFonts w:ascii="Arial" w:eastAsia="Calibri" w:hAnsi="Arial" w:cs="Arial" w:hint="default"/>
      </w:rPr>
    </w:lvl>
    <w:lvl w:ilvl="2" w:tplc="FFFFFFFF" w:tentative="1">
      <w:start w:val="1"/>
      <w:numFmt w:val="bullet"/>
      <w:lvlText w:val=""/>
      <w:lvlJc w:val="left"/>
      <w:pPr>
        <w:ind w:left="2161" w:hanging="360"/>
      </w:pPr>
      <w:rPr>
        <w:rFonts w:ascii="Wingdings" w:hAnsi="Wingdings" w:hint="default"/>
      </w:rPr>
    </w:lvl>
    <w:lvl w:ilvl="3" w:tplc="FFFFFFFF" w:tentative="1">
      <w:start w:val="1"/>
      <w:numFmt w:val="bullet"/>
      <w:lvlText w:val=""/>
      <w:lvlJc w:val="left"/>
      <w:pPr>
        <w:ind w:left="2881" w:hanging="360"/>
      </w:pPr>
      <w:rPr>
        <w:rFonts w:ascii="Symbol" w:hAnsi="Symbol" w:hint="default"/>
      </w:rPr>
    </w:lvl>
    <w:lvl w:ilvl="4" w:tplc="FFFFFFFF" w:tentative="1">
      <w:start w:val="1"/>
      <w:numFmt w:val="bullet"/>
      <w:lvlText w:val="o"/>
      <w:lvlJc w:val="left"/>
      <w:pPr>
        <w:ind w:left="3601" w:hanging="360"/>
      </w:pPr>
      <w:rPr>
        <w:rFonts w:ascii="Courier New" w:hAnsi="Courier New" w:cs="Courier New" w:hint="default"/>
      </w:rPr>
    </w:lvl>
    <w:lvl w:ilvl="5" w:tplc="FFFFFFFF" w:tentative="1">
      <w:start w:val="1"/>
      <w:numFmt w:val="bullet"/>
      <w:lvlText w:val=""/>
      <w:lvlJc w:val="left"/>
      <w:pPr>
        <w:ind w:left="4321" w:hanging="360"/>
      </w:pPr>
      <w:rPr>
        <w:rFonts w:ascii="Wingdings" w:hAnsi="Wingdings" w:hint="default"/>
      </w:rPr>
    </w:lvl>
    <w:lvl w:ilvl="6" w:tplc="FFFFFFFF" w:tentative="1">
      <w:start w:val="1"/>
      <w:numFmt w:val="bullet"/>
      <w:lvlText w:val=""/>
      <w:lvlJc w:val="left"/>
      <w:pPr>
        <w:ind w:left="5041" w:hanging="360"/>
      </w:pPr>
      <w:rPr>
        <w:rFonts w:ascii="Symbol" w:hAnsi="Symbol" w:hint="default"/>
      </w:rPr>
    </w:lvl>
    <w:lvl w:ilvl="7" w:tplc="FFFFFFFF" w:tentative="1">
      <w:start w:val="1"/>
      <w:numFmt w:val="bullet"/>
      <w:lvlText w:val="o"/>
      <w:lvlJc w:val="left"/>
      <w:pPr>
        <w:ind w:left="5761" w:hanging="360"/>
      </w:pPr>
      <w:rPr>
        <w:rFonts w:ascii="Courier New" w:hAnsi="Courier New" w:cs="Courier New" w:hint="default"/>
      </w:rPr>
    </w:lvl>
    <w:lvl w:ilvl="8" w:tplc="FFFFFFFF" w:tentative="1">
      <w:start w:val="1"/>
      <w:numFmt w:val="bullet"/>
      <w:lvlText w:val=""/>
      <w:lvlJc w:val="left"/>
      <w:pPr>
        <w:ind w:left="6481" w:hanging="360"/>
      </w:pPr>
      <w:rPr>
        <w:rFonts w:ascii="Wingdings" w:hAnsi="Wingdings" w:hint="default"/>
      </w:rPr>
    </w:lvl>
  </w:abstractNum>
  <w:abstractNum w:abstractNumId="5" w15:restartNumberingAfterBreak="0">
    <w:nsid w:val="03CA1A78"/>
    <w:multiLevelType w:val="hybridMultilevel"/>
    <w:tmpl w:val="B99C4DDC"/>
    <w:lvl w:ilvl="0" w:tplc="72A24600">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4960EEC"/>
    <w:multiLevelType w:val="hybridMultilevel"/>
    <w:tmpl w:val="520AD44C"/>
    <w:lvl w:ilvl="0" w:tplc="83F60DAC">
      <w:start w:val="1"/>
      <w:numFmt w:val="bullet"/>
      <w:pStyle w:val="SectionEBodyContentIndent"/>
      <w:lvlText w:val=""/>
      <w:lvlJc w:val="left"/>
      <w:pPr>
        <w:tabs>
          <w:tab w:val="num" w:pos="357"/>
        </w:tabs>
        <w:ind w:left="924" w:hanging="3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EF2D0E"/>
    <w:multiLevelType w:val="hybridMultilevel"/>
    <w:tmpl w:val="59907C7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0E423B33"/>
    <w:multiLevelType w:val="hybridMultilevel"/>
    <w:tmpl w:val="CCB23C54"/>
    <w:lvl w:ilvl="0" w:tplc="647EC386">
      <w:start w:val="1"/>
      <w:numFmt w:val="decimal"/>
      <w:lvlText w:val="%1."/>
      <w:lvlJc w:val="left"/>
      <w:pPr>
        <w:ind w:left="720" w:hanging="360"/>
      </w:pPr>
      <w:rPr>
        <w:rFonts w:hint="default"/>
        <w:b/>
        <w:bCs w:val="0"/>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0A1438"/>
    <w:multiLevelType w:val="hybridMultilevel"/>
    <w:tmpl w:val="86C46FC8"/>
    <w:lvl w:ilvl="0" w:tplc="C902C998">
      <w:start w:val="1"/>
      <w:numFmt w:val="decimal"/>
      <w:lvlText w:val="%1."/>
      <w:lvlJc w:val="left"/>
      <w:pPr>
        <w:ind w:left="720" w:hanging="36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7C5686"/>
    <w:multiLevelType w:val="hybridMultilevel"/>
    <w:tmpl w:val="82E047C8"/>
    <w:lvl w:ilvl="0" w:tplc="2698DE5C">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3779C9"/>
    <w:multiLevelType w:val="hybridMultilevel"/>
    <w:tmpl w:val="AE684A18"/>
    <w:lvl w:ilvl="0" w:tplc="C902C998">
      <w:start w:val="1"/>
      <w:numFmt w:val="decimal"/>
      <w:lvlText w:val="%1."/>
      <w:lvlJc w:val="left"/>
      <w:pPr>
        <w:ind w:left="720" w:hanging="36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4F32A8"/>
    <w:multiLevelType w:val="hybridMultilevel"/>
    <w:tmpl w:val="5726B550"/>
    <w:lvl w:ilvl="0" w:tplc="6228130A">
      <w:start w:val="1"/>
      <w:numFmt w:val="bullet"/>
      <w:pStyle w:val="SectionETableLearnerResponseIndent1"/>
      <w:lvlText w:val=""/>
      <w:lvlJc w:val="left"/>
      <w:pPr>
        <w:tabs>
          <w:tab w:val="num" w:pos="357"/>
        </w:tabs>
        <w:ind w:left="924" w:hanging="3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AE45BD8"/>
    <w:multiLevelType w:val="hybridMultilevel"/>
    <w:tmpl w:val="DAE40FD6"/>
    <w:lvl w:ilvl="0" w:tplc="66ECC27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FB52B5E"/>
    <w:multiLevelType w:val="multilevel"/>
    <w:tmpl w:val="62689B10"/>
    <w:styleLink w:val="CurrentList6"/>
    <w:lvl w:ilvl="0">
      <w:start w:val="1"/>
      <w:numFmt w:val="bullet"/>
      <w:lvlText w:val=""/>
      <w:lvlJc w:val="left"/>
      <w:pPr>
        <w:tabs>
          <w:tab w:val="num" w:pos="1503"/>
        </w:tabs>
        <w:ind w:left="1191" w:hanging="31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0CE428F"/>
    <w:multiLevelType w:val="hybridMultilevel"/>
    <w:tmpl w:val="048001A0"/>
    <w:lvl w:ilvl="0" w:tplc="A888EFD6">
      <w:start w:val="1"/>
      <w:numFmt w:val="decimal"/>
      <w:pStyle w:val="BodyContentNumbering1"/>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834A2D"/>
    <w:multiLevelType w:val="multilevel"/>
    <w:tmpl w:val="E91694EC"/>
    <w:lvl w:ilvl="0">
      <w:start w:val="1"/>
      <w:numFmt w:val="decimal"/>
      <w:pStyle w:val="SectionEBodyContent1"/>
      <w:lvlText w:val="%1."/>
      <w:lvlJc w:val="left"/>
      <w:pPr>
        <w:ind w:left="567" w:hanging="567"/>
      </w:pPr>
      <w:rPr>
        <w:rFonts w:hint="default"/>
      </w:rPr>
    </w:lvl>
    <w:lvl w:ilvl="1">
      <w:start w:val="1"/>
      <w:numFmt w:val="none"/>
      <w:lvlText w:val=""/>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6387738"/>
    <w:multiLevelType w:val="multilevel"/>
    <w:tmpl w:val="285242A2"/>
    <w:lvl w:ilvl="0">
      <w:start w:val="1"/>
      <w:numFmt w:val="decimal"/>
      <w:lvlText w:val="%1."/>
      <w:lvlJc w:val="left"/>
      <w:pPr>
        <w:ind w:left="567" w:hanging="567"/>
      </w:pPr>
      <w:rPr>
        <w:rFonts w:hint="default"/>
      </w:rPr>
    </w:lvl>
    <w:lvl w:ilvl="1">
      <w:start w:val="1"/>
      <w:numFmt w:val="bullet"/>
      <w:lvlText w:val=""/>
      <w:lvlJc w:val="left"/>
      <w:pPr>
        <w:ind w:left="927"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AE5C4B"/>
    <w:multiLevelType w:val="multilevel"/>
    <w:tmpl w:val="4300D12A"/>
    <w:lvl w:ilvl="0">
      <w:start w:val="1"/>
      <w:numFmt w:val="decimal"/>
      <w:lvlText w:val="%1."/>
      <w:lvlJc w:val="left"/>
      <w:pPr>
        <w:ind w:left="567" w:hanging="567"/>
      </w:pPr>
      <w:rPr>
        <w:rFonts w:hint="default"/>
      </w:rPr>
    </w:lvl>
    <w:lvl w:ilvl="1">
      <w:start w:val="1"/>
      <w:numFmt w:val="none"/>
      <w:lvlText w:val=""/>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D960BCE"/>
    <w:multiLevelType w:val="hybridMultilevel"/>
    <w:tmpl w:val="124C4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0E0688"/>
    <w:multiLevelType w:val="hybridMultilevel"/>
    <w:tmpl w:val="BFEAF398"/>
    <w:lvl w:ilvl="0" w:tplc="D498505E">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E621C4C"/>
    <w:multiLevelType w:val="hybridMultilevel"/>
    <w:tmpl w:val="066CD10E"/>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23024FC"/>
    <w:multiLevelType w:val="multilevel"/>
    <w:tmpl w:val="0CBAADA6"/>
    <w:styleLink w:val="CurrentList2"/>
    <w:lvl w:ilvl="0">
      <w:start w:val="1"/>
      <w:numFmt w:val="bullet"/>
      <w:lvlText w:val=""/>
      <w:lvlJc w:val="left"/>
      <w:pPr>
        <w:tabs>
          <w:tab w:val="num" w:pos="964"/>
        </w:tabs>
        <w:ind w:left="62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326714B"/>
    <w:multiLevelType w:val="hybridMultilevel"/>
    <w:tmpl w:val="7CF0615A"/>
    <w:lvl w:ilvl="0" w:tplc="E0BE6E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5EC4A91"/>
    <w:multiLevelType w:val="hybridMultilevel"/>
    <w:tmpl w:val="1FE035E0"/>
    <w:lvl w:ilvl="0" w:tplc="6258296A">
      <w:start w:val="7"/>
      <w:numFmt w:val="decimal"/>
      <w:lvlText w:val="%1."/>
      <w:lvlJc w:val="left"/>
      <w:pPr>
        <w:ind w:left="720" w:hanging="36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FF427E"/>
    <w:multiLevelType w:val="hybridMultilevel"/>
    <w:tmpl w:val="7A0EF2C6"/>
    <w:lvl w:ilvl="0" w:tplc="0809001B">
      <w:start w:val="1"/>
      <w:numFmt w:val="lowerRoman"/>
      <w:lvlText w:val="%1."/>
      <w:lvlJc w:val="righ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6" w15:restartNumberingAfterBreak="0">
    <w:nsid w:val="36FF13A6"/>
    <w:multiLevelType w:val="hybridMultilevel"/>
    <w:tmpl w:val="E1B2018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9082113"/>
    <w:multiLevelType w:val="multilevel"/>
    <w:tmpl w:val="F85C8D5A"/>
    <w:styleLink w:val="CurrentList4"/>
    <w:lvl w:ilvl="0">
      <w:start w:val="1"/>
      <w:numFmt w:val="bullet"/>
      <w:lvlText w:val=""/>
      <w:lvlJc w:val="left"/>
      <w:pPr>
        <w:tabs>
          <w:tab w:val="num" w:pos="1503"/>
        </w:tabs>
        <w:ind w:left="1242" w:hanging="36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19D6981"/>
    <w:multiLevelType w:val="hybridMultilevel"/>
    <w:tmpl w:val="121887F2"/>
    <w:lvl w:ilvl="0" w:tplc="0809001B">
      <w:start w:val="1"/>
      <w:numFmt w:val="lowerRoman"/>
      <w:lvlText w:val="%1."/>
      <w:lvlJc w:val="righ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9" w15:restartNumberingAfterBreak="0">
    <w:nsid w:val="42782765"/>
    <w:multiLevelType w:val="hybridMultilevel"/>
    <w:tmpl w:val="90884394"/>
    <w:lvl w:ilvl="0" w:tplc="E1E46FD2">
      <w:start w:val="1"/>
      <w:numFmt w:val="bullet"/>
      <w:pStyle w:val="SectionETableLearnerResponseIndent2"/>
      <w:lvlText w:val=""/>
      <w:lvlJc w:val="left"/>
      <w:pPr>
        <w:tabs>
          <w:tab w:val="num" w:pos="1503"/>
        </w:tabs>
        <w:ind w:left="1202" w:hanging="32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6B61CF"/>
    <w:multiLevelType w:val="hybridMultilevel"/>
    <w:tmpl w:val="DF4640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9254633"/>
    <w:multiLevelType w:val="hybridMultilevel"/>
    <w:tmpl w:val="A696314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2" w15:restartNumberingAfterBreak="0">
    <w:nsid w:val="4C494663"/>
    <w:multiLevelType w:val="hybridMultilevel"/>
    <w:tmpl w:val="61C2C2C4"/>
    <w:lvl w:ilvl="0" w:tplc="0809001B">
      <w:start w:val="1"/>
      <w:numFmt w:val="lowerRoman"/>
      <w:lvlText w:val="%1."/>
      <w:lvlJc w:val="righ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3" w15:restartNumberingAfterBreak="0">
    <w:nsid w:val="4CA93D98"/>
    <w:multiLevelType w:val="hybridMultilevel"/>
    <w:tmpl w:val="6F688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E4B5645"/>
    <w:multiLevelType w:val="hybridMultilevel"/>
    <w:tmpl w:val="BA26E1DA"/>
    <w:lvl w:ilvl="0" w:tplc="D8BAF26A">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5" w15:restartNumberingAfterBreak="0">
    <w:nsid w:val="4E5B4457"/>
    <w:multiLevelType w:val="hybridMultilevel"/>
    <w:tmpl w:val="B16E5072"/>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4F2C0484"/>
    <w:multiLevelType w:val="hybridMultilevel"/>
    <w:tmpl w:val="F7C017B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4FEC600E"/>
    <w:multiLevelType w:val="hybridMultilevel"/>
    <w:tmpl w:val="7B2A799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2357ECA"/>
    <w:multiLevelType w:val="hybridMultilevel"/>
    <w:tmpl w:val="BD0CF8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536179CA"/>
    <w:multiLevelType w:val="hybridMultilevel"/>
    <w:tmpl w:val="8ADC7E04"/>
    <w:lvl w:ilvl="0" w:tplc="D5887456">
      <w:start w:val="1"/>
      <w:numFmt w:val="decimal"/>
      <w:pStyle w:val="SectionETableLearnerResponseNumber2"/>
      <w:lvlText w:val="%1."/>
      <w:lvlJc w:val="left"/>
      <w:pPr>
        <w:ind w:left="1202" w:hanging="32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3BE6AB0"/>
    <w:multiLevelType w:val="multilevel"/>
    <w:tmpl w:val="33C444A6"/>
    <w:styleLink w:val="CurrentList1"/>
    <w:lvl w:ilvl="0">
      <w:start w:val="1"/>
      <w:numFmt w:val="bullet"/>
      <w:lvlText w:val=""/>
      <w:lvlJc w:val="left"/>
      <w:pPr>
        <w:tabs>
          <w:tab w:val="num" w:pos="681"/>
        </w:tabs>
        <w:ind w:left="341" w:firstLine="227"/>
      </w:pPr>
      <w:rPr>
        <w:rFonts w:ascii="Symbol" w:hAnsi="Symbol"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42" w15:restartNumberingAfterBreak="0">
    <w:nsid w:val="569F51C1"/>
    <w:multiLevelType w:val="hybridMultilevel"/>
    <w:tmpl w:val="2580057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754766F"/>
    <w:multiLevelType w:val="multilevel"/>
    <w:tmpl w:val="72DAA2BE"/>
    <w:styleLink w:val="SectionEActivityNumbering"/>
    <w:lvl w:ilvl="0">
      <w:start w:val="1"/>
      <w:numFmt w:val="decimal"/>
      <w:pStyle w:val="SectionEBodyActivityHeading"/>
      <w:suff w:val="space"/>
      <w:lvlText w:val="Activity %1:"/>
      <w:lvlJc w:val="left"/>
      <w:pPr>
        <w:ind w:left="0" w:firstLine="0"/>
      </w:pPr>
      <w:rPr>
        <w:rFonts w:hint="default"/>
      </w:rPr>
    </w:lvl>
    <w:lvl w:ilvl="1">
      <w:start w:val="1"/>
      <w:numFmt w:val="decimal"/>
      <w:pStyle w:val="SectionEBodyContent2"/>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7B047CB"/>
    <w:multiLevelType w:val="hybridMultilevel"/>
    <w:tmpl w:val="0A907E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93C0AE7"/>
    <w:multiLevelType w:val="multilevel"/>
    <w:tmpl w:val="0DCCB346"/>
    <w:styleLink w:val="CurrentList7"/>
    <w:lvl w:ilvl="0">
      <w:start w:val="1"/>
      <w:numFmt w:val="bullet"/>
      <w:lvlText w:val=""/>
      <w:lvlJc w:val="left"/>
      <w:pPr>
        <w:tabs>
          <w:tab w:val="num" w:pos="1503"/>
        </w:tabs>
        <w:ind w:left="1202" w:hanging="32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93E7447"/>
    <w:multiLevelType w:val="hybridMultilevel"/>
    <w:tmpl w:val="8C4809A0"/>
    <w:lvl w:ilvl="0" w:tplc="C2C6A032">
      <w:start w:val="1"/>
      <w:numFmt w:val="bullet"/>
      <w:pStyle w:val="BodyContentIndent1"/>
      <w:lvlText w:val=""/>
      <w:lvlJc w:val="left"/>
      <w:pPr>
        <w:ind w:left="284" w:hanging="2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A680CD9"/>
    <w:multiLevelType w:val="hybridMultilevel"/>
    <w:tmpl w:val="31E2377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5B552702"/>
    <w:multiLevelType w:val="hybridMultilevel"/>
    <w:tmpl w:val="55E49010"/>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B6F6927"/>
    <w:multiLevelType w:val="multilevel"/>
    <w:tmpl w:val="BA2480B2"/>
    <w:styleLink w:val="CurrentList3"/>
    <w:lvl w:ilvl="0">
      <w:start w:val="1"/>
      <w:numFmt w:val="decimal"/>
      <w:lvlText w:val="%1."/>
      <w:lvlJc w:val="left"/>
      <w:pPr>
        <w:ind w:left="928" w:hanging="360"/>
      </w:pPr>
      <w:rPr>
        <w:rFonts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50" w15:restartNumberingAfterBreak="0">
    <w:nsid w:val="5D4A3D2B"/>
    <w:multiLevelType w:val="hybridMultilevel"/>
    <w:tmpl w:val="BC80F8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DFF3EA9"/>
    <w:multiLevelType w:val="hybridMultilevel"/>
    <w:tmpl w:val="93E2BD14"/>
    <w:lvl w:ilvl="0" w:tplc="9594FB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33064BF"/>
    <w:multiLevelType w:val="hybridMultilevel"/>
    <w:tmpl w:val="86C46FC8"/>
    <w:lvl w:ilvl="0" w:tplc="C902C998">
      <w:start w:val="1"/>
      <w:numFmt w:val="decimal"/>
      <w:lvlText w:val="%1."/>
      <w:lvlJc w:val="left"/>
      <w:pPr>
        <w:ind w:left="720" w:hanging="36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3C125ED"/>
    <w:multiLevelType w:val="hybridMultilevel"/>
    <w:tmpl w:val="845649F6"/>
    <w:lvl w:ilvl="0" w:tplc="033C63EA">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40F6508"/>
    <w:multiLevelType w:val="multilevel"/>
    <w:tmpl w:val="40848AA0"/>
    <w:styleLink w:val="CurrentList5"/>
    <w:lvl w:ilvl="0">
      <w:start w:val="1"/>
      <w:numFmt w:val="decimal"/>
      <w:lvlText w:val="%1."/>
      <w:lvlJc w:val="left"/>
      <w:pPr>
        <w:ind w:left="1191" w:hanging="31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74F0EEC"/>
    <w:multiLevelType w:val="hybridMultilevel"/>
    <w:tmpl w:val="A37A327E"/>
    <w:lvl w:ilvl="0" w:tplc="26B68C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AFE544B"/>
    <w:multiLevelType w:val="hybridMultilevel"/>
    <w:tmpl w:val="7A06D126"/>
    <w:lvl w:ilvl="0" w:tplc="D71273B6">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DE071EE"/>
    <w:multiLevelType w:val="multilevel"/>
    <w:tmpl w:val="395A9BD6"/>
    <w:styleLink w:val="Smartformnumberedliststyle"/>
    <w:lvl w:ilvl="0">
      <w:start w:val="1"/>
      <w:numFmt w:val="none"/>
      <w:pStyle w:val="Smartformnumberedlist"/>
      <w:lvlText w:val=""/>
      <w:lvlJc w:val="left"/>
      <w:pPr>
        <w:ind w:left="0" w:firstLine="0"/>
      </w:pPr>
      <w:rPr>
        <w:rFonts w:hint="default"/>
      </w:rPr>
    </w:lvl>
    <w:lvl w:ilvl="1">
      <w:start w:val="1"/>
      <w:numFmt w:val="decimal"/>
      <w:pStyle w:val="SFnumbullet1"/>
      <w:lvlText w:val="%2."/>
      <w:lvlJc w:val="left"/>
      <w:pPr>
        <w:ind w:left="357" w:hanging="357"/>
      </w:pPr>
      <w:rPr>
        <w:rFonts w:hint="default"/>
      </w:rPr>
    </w:lvl>
    <w:lvl w:ilvl="2">
      <w:start w:val="1"/>
      <w:numFmt w:val="lowerRoman"/>
      <w:pStyle w:val="SFnumbullet2"/>
      <w:lvlText w:val="(%3)"/>
      <w:lvlJc w:val="left"/>
      <w:pPr>
        <w:ind w:left="720" w:hanging="363"/>
      </w:pPr>
      <w:rPr>
        <w:rFonts w:hint="default"/>
      </w:rPr>
    </w:lvl>
    <w:lvl w:ilvl="3">
      <w:start w:val="1"/>
      <w:numFmt w:val="lowerLetter"/>
      <w:pStyle w:val="SFnumbullet3"/>
      <w:lvlText w:val="(%4)"/>
      <w:lvlJc w:val="left"/>
      <w:pPr>
        <w:ind w:left="1077" w:hanging="357"/>
      </w:pPr>
      <w:rPr>
        <w:rFonts w:hint="default"/>
      </w:rPr>
    </w:lvl>
    <w:lvl w:ilvl="4">
      <w:start w:val="1"/>
      <w:numFmt w:val="decimal"/>
      <w:pStyle w:val="SFnumbullet4"/>
      <w:lvlText w:val="%2.%5."/>
      <w:lvlJc w:val="left"/>
      <w:pPr>
        <w:ind w:left="1440" w:hanging="363"/>
      </w:pPr>
      <w:rPr>
        <w:rFonts w:hint="default"/>
      </w:rPr>
    </w:lvl>
    <w:lvl w:ilvl="5">
      <w:start w:val="1"/>
      <w:numFmt w:val="lowerRoman"/>
      <w:pStyle w:val="SFnumbullet5"/>
      <w:lvlText w:val="(%6)"/>
      <w:lvlJc w:val="left"/>
      <w:pPr>
        <w:ind w:left="1797" w:hanging="357"/>
      </w:pPr>
      <w:rPr>
        <w:rFonts w:hint="default"/>
      </w:rPr>
    </w:lvl>
    <w:lvl w:ilvl="6">
      <w:start w:val="1"/>
      <w:numFmt w:val="lowerLetter"/>
      <w:pStyle w:val="SFnumbullet6"/>
      <w:lvlText w:val="(%7)"/>
      <w:lvlJc w:val="left"/>
      <w:pPr>
        <w:ind w:left="2160" w:hanging="363"/>
      </w:pPr>
      <w:rPr>
        <w:rFonts w:hint="default"/>
      </w:rPr>
    </w:lvl>
    <w:lvl w:ilvl="7">
      <w:start w:val="1"/>
      <w:numFmt w:val="bullet"/>
      <w:pStyle w:val="SFnumbullet7"/>
      <w:lvlText w:val=""/>
      <w:lvlJc w:val="left"/>
      <w:pPr>
        <w:ind w:left="2517" w:hanging="357"/>
      </w:pPr>
      <w:rPr>
        <w:rFonts w:ascii="Symbol" w:hAnsi="Symbol" w:hint="default"/>
        <w:color w:val="auto"/>
      </w:rPr>
    </w:lvl>
    <w:lvl w:ilvl="8">
      <w:start w:val="1"/>
      <w:numFmt w:val="bullet"/>
      <w:pStyle w:val="SFnumbullet8"/>
      <w:lvlText w:val=""/>
      <w:lvlJc w:val="left"/>
      <w:pPr>
        <w:ind w:left="2880" w:hanging="363"/>
      </w:pPr>
      <w:rPr>
        <w:rFonts w:ascii="Symbol" w:hAnsi="Symbol" w:hint="default"/>
        <w:color w:val="auto"/>
      </w:rPr>
    </w:lvl>
  </w:abstractNum>
  <w:abstractNum w:abstractNumId="58" w15:restartNumberingAfterBreak="0">
    <w:nsid w:val="6F9745FC"/>
    <w:multiLevelType w:val="hybridMultilevel"/>
    <w:tmpl w:val="7BD650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2950DA5"/>
    <w:multiLevelType w:val="hybridMultilevel"/>
    <w:tmpl w:val="30105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3931363"/>
    <w:multiLevelType w:val="hybridMultilevel"/>
    <w:tmpl w:val="4C66605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1" w15:restartNumberingAfterBreak="0">
    <w:nsid w:val="743451BA"/>
    <w:multiLevelType w:val="hybridMultilevel"/>
    <w:tmpl w:val="12DCD2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50D332F"/>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64C0A49"/>
    <w:multiLevelType w:val="hybridMultilevel"/>
    <w:tmpl w:val="61C2C2C4"/>
    <w:lvl w:ilvl="0" w:tplc="0809001B">
      <w:start w:val="1"/>
      <w:numFmt w:val="lowerRoman"/>
      <w:lvlText w:val="%1."/>
      <w:lvlJc w:val="righ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4" w15:restartNumberingAfterBreak="0">
    <w:nsid w:val="7FE131DF"/>
    <w:multiLevelType w:val="hybridMultilevel"/>
    <w:tmpl w:val="A692CE2A"/>
    <w:lvl w:ilvl="0" w:tplc="08090005">
      <w:start w:val="1"/>
      <w:numFmt w:val="bullet"/>
      <w:lvlText w:val=""/>
      <w:lvlJc w:val="left"/>
      <w:pPr>
        <w:ind w:left="502" w:hanging="360"/>
      </w:pPr>
      <w:rPr>
        <w:rFonts w:ascii="Wingdings" w:hAnsi="Wingdings" w:hint="default"/>
      </w:rPr>
    </w:lvl>
    <w:lvl w:ilvl="1" w:tplc="04090003">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2361789">
    <w:abstractNumId w:val="46"/>
  </w:num>
  <w:num w:numId="2" w16cid:durableId="1904024803">
    <w:abstractNumId w:val="15"/>
  </w:num>
  <w:num w:numId="3" w16cid:durableId="1515415608">
    <w:abstractNumId w:val="4"/>
  </w:num>
  <w:num w:numId="4" w16cid:durableId="1104417899">
    <w:abstractNumId w:val="41"/>
  </w:num>
  <w:num w:numId="5" w16cid:durableId="1318874791">
    <w:abstractNumId w:val="29"/>
  </w:num>
  <w:num w:numId="6" w16cid:durableId="570041669">
    <w:abstractNumId w:val="22"/>
  </w:num>
  <w:num w:numId="7" w16cid:durableId="1313679110">
    <w:abstractNumId w:val="49"/>
  </w:num>
  <w:num w:numId="8" w16cid:durableId="161238365">
    <w:abstractNumId w:val="27"/>
  </w:num>
  <w:num w:numId="9" w16cid:durableId="983705837">
    <w:abstractNumId w:val="40"/>
  </w:num>
  <w:num w:numId="10" w16cid:durableId="735589202">
    <w:abstractNumId w:val="54"/>
  </w:num>
  <w:num w:numId="11" w16cid:durableId="2138405484">
    <w:abstractNumId w:val="14"/>
  </w:num>
  <w:num w:numId="12" w16cid:durableId="1912542048">
    <w:abstractNumId w:val="45"/>
  </w:num>
  <w:num w:numId="13" w16cid:durableId="276063042">
    <w:abstractNumId w:val="40"/>
    <w:lvlOverride w:ilvl="0">
      <w:startOverride w:val="1"/>
    </w:lvlOverride>
  </w:num>
  <w:num w:numId="14" w16cid:durableId="2010324936">
    <w:abstractNumId w:val="16"/>
  </w:num>
  <w:num w:numId="15" w16cid:durableId="1875463834">
    <w:abstractNumId w:val="6"/>
  </w:num>
  <w:num w:numId="16" w16cid:durableId="582298619">
    <w:abstractNumId w:val="43"/>
  </w:num>
  <w:num w:numId="17" w16cid:durableId="55977353">
    <w:abstractNumId w:val="12"/>
  </w:num>
  <w:num w:numId="18" w16cid:durableId="2089767676">
    <w:abstractNumId w:val="4"/>
    <w:lvlOverride w:ilvl="0">
      <w:startOverride w:val="1"/>
    </w:lvlOverride>
  </w:num>
  <w:num w:numId="19" w16cid:durableId="6460563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695522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0520754">
    <w:abstractNumId w:val="40"/>
    <w:lvlOverride w:ilvl="0">
      <w:startOverride w:val="1"/>
    </w:lvlOverride>
  </w:num>
  <w:num w:numId="22" w16cid:durableId="63384460">
    <w:abstractNumId w:val="4"/>
    <w:lvlOverride w:ilvl="0">
      <w:startOverride w:val="1"/>
    </w:lvlOverride>
  </w:num>
  <w:num w:numId="23" w16cid:durableId="2086609078">
    <w:abstractNumId w:val="13"/>
  </w:num>
  <w:num w:numId="24" w16cid:durableId="576943785">
    <w:abstractNumId w:val="18"/>
  </w:num>
  <w:num w:numId="25" w16cid:durableId="1948612309">
    <w:abstractNumId w:val="33"/>
  </w:num>
  <w:num w:numId="26" w16cid:durableId="391931828">
    <w:abstractNumId w:val="0"/>
  </w:num>
  <w:num w:numId="27" w16cid:durableId="811870545">
    <w:abstractNumId w:val="1"/>
  </w:num>
  <w:num w:numId="28" w16cid:durableId="1116145369">
    <w:abstractNumId w:val="62"/>
  </w:num>
  <w:num w:numId="29" w16cid:durableId="1879930969">
    <w:abstractNumId w:val="8"/>
  </w:num>
  <w:num w:numId="30" w16cid:durableId="373967173">
    <w:abstractNumId w:val="4"/>
    <w:lvlOverride w:ilvl="0">
      <w:startOverride w:val="1"/>
    </w:lvlOverride>
  </w:num>
  <w:num w:numId="31" w16cid:durableId="2035378518">
    <w:abstractNumId w:val="35"/>
  </w:num>
  <w:num w:numId="32" w16cid:durableId="147968649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68787626">
    <w:abstractNumId w:val="59"/>
  </w:num>
  <w:num w:numId="34" w16cid:durableId="616374328">
    <w:abstractNumId w:val="48"/>
  </w:num>
  <w:num w:numId="35" w16cid:durableId="3580495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425698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446159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82720248">
    <w:abstractNumId w:val="34"/>
  </w:num>
  <w:num w:numId="39" w16cid:durableId="6961252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582568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52515249">
    <w:abstractNumId w:val="17"/>
  </w:num>
  <w:num w:numId="42" w16cid:durableId="1675449010">
    <w:abstractNumId w:val="10"/>
  </w:num>
  <w:num w:numId="43" w16cid:durableId="1037505516">
    <w:abstractNumId w:val="64"/>
  </w:num>
  <w:num w:numId="44" w16cid:durableId="558127548">
    <w:abstractNumId w:val="57"/>
  </w:num>
  <w:num w:numId="45" w16cid:durableId="1087994310">
    <w:abstractNumId w:val="47"/>
  </w:num>
  <w:num w:numId="46" w16cid:durableId="471405650">
    <w:abstractNumId w:val="60"/>
  </w:num>
  <w:num w:numId="47" w16cid:durableId="1333413781">
    <w:abstractNumId w:val="55"/>
  </w:num>
  <w:num w:numId="48" w16cid:durableId="1171259971">
    <w:abstractNumId w:val="20"/>
  </w:num>
  <w:num w:numId="49" w16cid:durableId="1195919977">
    <w:abstractNumId w:val="37"/>
  </w:num>
  <w:num w:numId="50" w16cid:durableId="1601638800">
    <w:abstractNumId w:val="50"/>
  </w:num>
  <w:num w:numId="51" w16cid:durableId="1983534734">
    <w:abstractNumId w:val="38"/>
  </w:num>
  <w:num w:numId="52" w16cid:durableId="1544171926">
    <w:abstractNumId w:val="61"/>
  </w:num>
  <w:num w:numId="53" w16cid:durableId="131215298">
    <w:abstractNumId w:val="51"/>
  </w:num>
  <w:num w:numId="54" w16cid:durableId="1047800531">
    <w:abstractNumId w:val="31"/>
  </w:num>
  <w:num w:numId="55" w16cid:durableId="1810629165">
    <w:abstractNumId w:val="21"/>
  </w:num>
  <w:num w:numId="56" w16cid:durableId="412092083">
    <w:abstractNumId w:val="44"/>
  </w:num>
  <w:num w:numId="57" w16cid:durableId="217203940">
    <w:abstractNumId w:val="58"/>
  </w:num>
  <w:num w:numId="58" w16cid:durableId="1692680134">
    <w:abstractNumId w:val="2"/>
  </w:num>
  <w:num w:numId="59" w16cid:durableId="1464886696">
    <w:abstractNumId w:val="30"/>
  </w:num>
  <w:num w:numId="60" w16cid:durableId="1181894804">
    <w:abstractNumId w:val="26"/>
  </w:num>
  <w:num w:numId="61" w16cid:durableId="1471629127">
    <w:abstractNumId w:val="52"/>
  </w:num>
  <w:num w:numId="62" w16cid:durableId="1005867308">
    <w:abstractNumId w:val="25"/>
  </w:num>
  <w:num w:numId="63" w16cid:durableId="1321737136">
    <w:abstractNumId w:val="28"/>
  </w:num>
  <w:num w:numId="64" w16cid:durableId="1404255734">
    <w:abstractNumId w:val="32"/>
  </w:num>
  <w:num w:numId="65" w16cid:durableId="930089249">
    <w:abstractNumId w:val="63"/>
  </w:num>
  <w:num w:numId="66" w16cid:durableId="1791437012">
    <w:abstractNumId w:val="23"/>
  </w:num>
  <w:num w:numId="67" w16cid:durableId="1011103295">
    <w:abstractNumId w:val="11"/>
  </w:num>
  <w:num w:numId="68" w16cid:durableId="1317149489">
    <w:abstractNumId w:val="36"/>
  </w:num>
  <w:num w:numId="69" w16cid:durableId="1255360271">
    <w:abstractNumId w:val="24"/>
  </w:num>
  <w:num w:numId="70" w16cid:durableId="1466316186">
    <w:abstractNumId w:val="7"/>
  </w:num>
  <w:num w:numId="71" w16cid:durableId="566035259">
    <w:abstractNumId w:val="56"/>
  </w:num>
  <w:num w:numId="72" w16cid:durableId="439230057">
    <w:abstractNumId w:val="53"/>
  </w:num>
  <w:num w:numId="73" w16cid:durableId="407844889">
    <w:abstractNumId w:val="9"/>
  </w:num>
  <w:num w:numId="74" w16cid:durableId="1444885633">
    <w:abstractNumId w:val="5"/>
  </w:num>
  <w:num w:numId="75" w16cid:durableId="1697343266">
    <w:abstractNumId w:val="3"/>
  </w:num>
  <w:num w:numId="76" w16cid:durableId="1153176080">
    <w:abstractNumId w:val="19"/>
  </w:num>
  <w:num w:numId="77" w16cid:durableId="753818425">
    <w:abstractNumId w:val="4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72"/>
    <w:rsid w:val="00001FEB"/>
    <w:rsid w:val="00003E93"/>
    <w:rsid w:val="00006386"/>
    <w:rsid w:val="00006798"/>
    <w:rsid w:val="00007FB6"/>
    <w:rsid w:val="000107A4"/>
    <w:rsid w:val="00010853"/>
    <w:rsid w:val="000124DE"/>
    <w:rsid w:val="000125C5"/>
    <w:rsid w:val="00014211"/>
    <w:rsid w:val="00016588"/>
    <w:rsid w:val="00020F1C"/>
    <w:rsid w:val="000222FB"/>
    <w:rsid w:val="00022EE7"/>
    <w:rsid w:val="000245E9"/>
    <w:rsid w:val="00024BA7"/>
    <w:rsid w:val="0002605A"/>
    <w:rsid w:val="00026E69"/>
    <w:rsid w:val="00030DB4"/>
    <w:rsid w:val="000310DC"/>
    <w:rsid w:val="00033473"/>
    <w:rsid w:val="0003681C"/>
    <w:rsid w:val="00036937"/>
    <w:rsid w:val="00036A00"/>
    <w:rsid w:val="00040543"/>
    <w:rsid w:val="00040D80"/>
    <w:rsid w:val="00041428"/>
    <w:rsid w:val="00041B3A"/>
    <w:rsid w:val="0004213B"/>
    <w:rsid w:val="00042DC8"/>
    <w:rsid w:val="00042DC9"/>
    <w:rsid w:val="00043109"/>
    <w:rsid w:val="000432B9"/>
    <w:rsid w:val="000437CE"/>
    <w:rsid w:val="00045962"/>
    <w:rsid w:val="00046233"/>
    <w:rsid w:val="00047122"/>
    <w:rsid w:val="000505DD"/>
    <w:rsid w:val="00051200"/>
    <w:rsid w:val="00052406"/>
    <w:rsid w:val="00052C13"/>
    <w:rsid w:val="00053044"/>
    <w:rsid w:val="00054FD4"/>
    <w:rsid w:val="000551B5"/>
    <w:rsid w:val="00055960"/>
    <w:rsid w:val="0005671B"/>
    <w:rsid w:val="00056B88"/>
    <w:rsid w:val="00061796"/>
    <w:rsid w:val="0006388F"/>
    <w:rsid w:val="00065E4B"/>
    <w:rsid w:val="000660D2"/>
    <w:rsid w:val="000678A3"/>
    <w:rsid w:val="000705B9"/>
    <w:rsid w:val="0007165A"/>
    <w:rsid w:val="00071998"/>
    <w:rsid w:val="00071F1A"/>
    <w:rsid w:val="000734FB"/>
    <w:rsid w:val="00073E48"/>
    <w:rsid w:val="0007781A"/>
    <w:rsid w:val="0008008A"/>
    <w:rsid w:val="00080997"/>
    <w:rsid w:val="000820C2"/>
    <w:rsid w:val="00083790"/>
    <w:rsid w:val="000844BE"/>
    <w:rsid w:val="00084803"/>
    <w:rsid w:val="00086721"/>
    <w:rsid w:val="000867F3"/>
    <w:rsid w:val="00091978"/>
    <w:rsid w:val="0009494D"/>
    <w:rsid w:val="000970B7"/>
    <w:rsid w:val="000977C5"/>
    <w:rsid w:val="000A2F5A"/>
    <w:rsid w:val="000A3CEA"/>
    <w:rsid w:val="000A4217"/>
    <w:rsid w:val="000A60AF"/>
    <w:rsid w:val="000A67F5"/>
    <w:rsid w:val="000A6A5D"/>
    <w:rsid w:val="000A6ABF"/>
    <w:rsid w:val="000A6E46"/>
    <w:rsid w:val="000A70B6"/>
    <w:rsid w:val="000B0963"/>
    <w:rsid w:val="000B1CBE"/>
    <w:rsid w:val="000B410E"/>
    <w:rsid w:val="000B530F"/>
    <w:rsid w:val="000B650D"/>
    <w:rsid w:val="000B77EC"/>
    <w:rsid w:val="000B7D95"/>
    <w:rsid w:val="000C1EB8"/>
    <w:rsid w:val="000C2D65"/>
    <w:rsid w:val="000C397F"/>
    <w:rsid w:val="000C4472"/>
    <w:rsid w:val="000D294C"/>
    <w:rsid w:val="000D29F7"/>
    <w:rsid w:val="000D389E"/>
    <w:rsid w:val="000D71DB"/>
    <w:rsid w:val="000E01C6"/>
    <w:rsid w:val="000E091B"/>
    <w:rsid w:val="000E0EF0"/>
    <w:rsid w:val="000E20FE"/>
    <w:rsid w:val="000E2D79"/>
    <w:rsid w:val="000E49E5"/>
    <w:rsid w:val="000E6F37"/>
    <w:rsid w:val="000E7362"/>
    <w:rsid w:val="000E7D08"/>
    <w:rsid w:val="000E7EF7"/>
    <w:rsid w:val="000F378E"/>
    <w:rsid w:val="000F50D6"/>
    <w:rsid w:val="00100495"/>
    <w:rsid w:val="00100920"/>
    <w:rsid w:val="00101925"/>
    <w:rsid w:val="00101D83"/>
    <w:rsid w:val="001029CF"/>
    <w:rsid w:val="00103321"/>
    <w:rsid w:val="00103967"/>
    <w:rsid w:val="00107937"/>
    <w:rsid w:val="001103AC"/>
    <w:rsid w:val="001103CE"/>
    <w:rsid w:val="001127F8"/>
    <w:rsid w:val="0011331B"/>
    <w:rsid w:val="00115023"/>
    <w:rsid w:val="00116735"/>
    <w:rsid w:val="0011700B"/>
    <w:rsid w:val="00117996"/>
    <w:rsid w:val="001231E5"/>
    <w:rsid w:val="00123668"/>
    <w:rsid w:val="0012481B"/>
    <w:rsid w:val="00125F3F"/>
    <w:rsid w:val="0012754F"/>
    <w:rsid w:val="0012771E"/>
    <w:rsid w:val="00131FA0"/>
    <w:rsid w:val="0013383E"/>
    <w:rsid w:val="001357AE"/>
    <w:rsid w:val="001363E1"/>
    <w:rsid w:val="00143923"/>
    <w:rsid w:val="00143B63"/>
    <w:rsid w:val="00145E33"/>
    <w:rsid w:val="00145E8A"/>
    <w:rsid w:val="00152589"/>
    <w:rsid w:val="0015270F"/>
    <w:rsid w:val="00154013"/>
    <w:rsid w:val="00155BC1"/>
    <w:rsid w:val="00156F94"/>
    <w:rsid w:val="001611B6"/>
    <w:rsid w:val="0016157F"/>
    <w:rsid w:val="0016593E"/>
    <w:rsid w:val="00166304"/>
    <w:rsid w:val="00166EDB"/>
    <w:rsid w:val="001674D5"/>
    <w:rsid w:val="001679C7"/>
    <w:rsid w:val="00167D75"/>
    <w:rsid w:val="00170B4B"/>
    <w:rsid w:val="0017124E"/>
    <w:rsid w:val="00171B80"/>
    <w:rsid w:val="00171E4D"/>
    <w:rsid w:val="001725AD"/>
    <w:rsid w:val="00173BE8"/>
    <w:rsid w:val="001752E3"/>
    <w:rsid w:val="00175A31"/>
    <w:rsid w:val="00175C51"/>
    <w:rsid w:val="00176DB5"/>
    <w:rsid w:val="00177368"/>
    <w:rsid w:val="00180AB7"/>
    <w:rsid w:val="00180BAD"/>
    <w:rsid w:val="00180C5A"/>
    <w:rsid w:val="001866A7"/>
    <w:rsid w:val="001913D8"/>
    <w:rsid w:val="00193294"/>
    <w:rsid w:val="001936DD"/>
    <w:rsid w:val="00196003"/>
    <w:rsid w:val="0019608F"/>
    <w:rsid w:val="001A13A1"/>
    <w:rsid w:val="001A32A6"/>
    <w:rsid w:val="001A44E0"/>
    <w:rsid w:val="001A61D8"/>
    <w:rsid w:val="001A63D3"/>
    <w:rsid w:val="001A677E"/>
    <w:rsid w:val="001B0A8E"/>
    <w:rsid w:val="001B23FB"/>
    <w:rsid w:val="001B277D"/>
    <w:rsid w:val="001B42BC"/>
    <w:rsid w:val="001B76E4"/>
    <w:rsid w:val="001C05B1"/>
    <w:rsid w:val="001C0BC9"/>
    <w:rsid w:val="001C3296"/>
    <w:rsid w:val="001C3E15"/>
    <w:rsid w:val="001C43F3"/>
    <w:rsid w:val="001C4C5C"/>
    <w:rsid w:val="001C4FF2"/>
    <w:rsid w:val="001C5C34"/>
    <w:rsid w:val="001D4CAE"/>
    <w:rsid w:val="001D503C"/>
    <w:rsid w:val="001D5C87"/>
    <w:rsid w:val="001D5DC8"/>
    <w:rsid w:val="001D6493"/>
    <w:rsid w:val="001D7739"/>
    <w:rsid w:val="001E0758"/>
    <w:rsid w:val="001E0A36"/>
    <w:rsid w:val="001E0E5B"/>
    <w:rsid w:val="001E1092"/>
    <w:rsid w:val="001E29A9"/>
    <w:rsid w:val="001E2DAE"/>
    <w:rsid w:val="001E47DD"/>
    <w:rsid w:val="001E64DA"/>
    <w:rsid w:val="001E706C"/>
    <w:rsid w:val="001E7D51"/>
    <w:rsid w:val="001F0FB4"/>
    <w:rsid w:val="001F2567"/>
    <w:rsid w:val="001F2BDF"/>
    <w:rsid w:val="001F35EC"/>
    <w:rsid w:val="001F44A7"/>
    <w:rsid w:val="001F4720"/>
    <w:rsid w:val="001F4A38"/>
    <w:rsid w:val="001F54EC"/>
    <w:rsid w:val="001F71C1"/>
    <w:rsid w:val="00200038"/>
    <w:rsid w:val="0020019B"/>
    <w:rsid w:val="002004D2"/>
    <w:rsid w:val="00201EAB"/>
    <w:rsid w:val="00202FB0"/>
    <w:rsid w:val="00204114"/>
    <w:rsid w:val="002043DA"/>
    <w:rsid w:val="00204AD4"/>
    <w:rsid w:val="00206411"/>
    <w:rsid w:val="00210598"/>
    <w:rsid w:val="00210FCD"/>
    <w:rsid w:val="00211C41"/>
    <w:rsid w:val="002149EB"/>
    <w:rsid w:val="00216068"/>
    <w:rsid w:val="00216522"/>
    <w:rsid w:val="00216552"/>
    <w:rsid w:val="00217AE5"/>
    <w:rsid w:val="0022116F"/>
    <w:rsid w:val="00224690"/>
    <w:rsid w:val="002303FE"/>
    <w:rsid w:val="00232F2E"/>
    <w:rsid w:val="002339DE"/>
    <w:rsid w:val="00234C01"/>
    <w:rsid w:val="0023563B"/>
    <w:rsid w:val="002358E2"/>
    <w:rsid w:val="0023631E"/>
    <w:rsid w:val="002364DC"/>
    <w:rsid w:val="002375D9"/>
    <w:rsid w:val="00237C42"/>
    <w:rsid w:val="00240456"/>
    <w:rsid w:val="00240BA0"/>
    <w:rsid w:val="0024179C"/>
    <w:rsid w:val="00241D96"/>
    <w:rsid w:val="002433E8"/>
    <w:rsid w:val="00246BA9"/>
    <w:rsid w:val="00247D08"/>
    <w:rsid w:val="002505ED"/>
    <w:rsid w:val="0025073B"/>
    <w:rsid w:val="0025158C"/>
    <w:rsid w:val="00254C25"/>
    <w:rsid w:val="00254D95"/>
    <w:rsid w:val="002556C7"/>
    <w:rsid w:val="00256946"/>
    <w:rsid w:val="00260C34"/>
    <w:rsid w:val="002616C9"/>
    <w:rsid w:val="0026172A"/>
    <w:rsid w:val="0026537A"/>
    <w:rsid w:val="00267B6F"/>
    <w:rsid w:val="002738CF"/>
    <w:rsid w:val="00274632"/>
    <w:rsid w:val="00277D75"/>
    <w:rsid w:val="00280788"/>
    <w:rsid w:val="002812BC"/>
    <w:rsid w:val="002843F3"/>
    <w:rsid w:val="0028570F"/>
    <w:rsid w:val="00287704"/>
    <w:rsid w:val="002916BA"/>
    <w:rsid w:val="00292685"/>
    <w:rsid w:val="0029298D"/>
    <w:rsid w:val="00292B46"/>
    <w:rsid w:val="00293376"/>
    <w:rsid w:val="00293A95"/>
    <w:rsid w:val="00294197"/>
    <w:rsid w:val="00294600"/>
    <w:rsid w:val="0029561B"/>
    <w:rsid w:val="002958CD"/>
    <w:rsid w:val="00297026"/>
    <w:rsid w:val="002A14C2"/>
    <w:rsid w:val="002A4C54"/>
    <w:rsid w:val="002A6229"/>
    <w:rsid w:val="002A6B5F"/>
    <w:rsid w:val="002A6C79"/>
    <w:rsid w:val="002A7328"/>
    <w:rsid w:val="002A74D0"/>
    <w:rsid w:val="002A76EE"/>
    <w:rsid w:val="002B355F"/>
    <w:rsid w:val="002B35BE"/>
    <w:rsid w:val="002B3853"/>
    <w:rsid w:val="002B3A2C"/>
    <w:rsid w:val="002B3E58"/>
    <w:rsid w:val="002B5975"/>
    <w:rsid w:val="002B5CE2"/>
    <w:rsid w:val="002B6B26"/>
    <w:rsid w:val="002B6FC9"/>
    <w:rsid w:val="002C0B42"/>
    <w:rsid w:val="002C0B76"/>
    <w:rsid w:val="002C0DED"/>
    <w:rsid w:val="002C13D4"/>
    <w:rsid w:val="002C14D8"/>
    <w:rsid w:val="002C1E9F"/>
    <w:rsid w:val="002C4E04"/>
    <w:rsid w:val="002C555C"/>
    <w:rsid w:val="002C607B"/>
    <w:rsid w:val="002C62F3"/>
    <w:rsid w:val="002C69BE"/>
    <w:rsid w:val="002C6A48"/>
    <w:rsid w:val="002C6DA7"/>
    <w:rsid w:val="002C6E36"/>
    <w:rsid w:val="002D13D4"/>
    <w:rsid w:val="002D2FDE"/>
    <w:rsid w:val="002D4D78"/>
    <w:rsid w:val="002D4FAB"/>
    <w:rsid w:val="002D5432"/>
    <w:rsid w:val="002D5A85"/>
    <w:rsid w:val="002E3010"/>
    <w:rsid w:val="002E3163"/>
    <w:rsid w:val="002E44E3"/>
    <w:rsid w:val="002E4A3D"/>
    <w:rsid w:val="002E5203"/>
    <w:rsid w:val="002F1C08"/>
    <w:rsid w:val="002F33E8"/>
    <w:rsid w:val="002F34A4"/>
    <w:rsid w:val="002F5740"/>
    <w:rsid w:val="00303C4E"/>
    <w:rsid w:val="00303CF3"/>
    <w:rsid w:val="003052B3"/>
    <w:rsid w:val="00306841"/>
    <w:rsid w:val="00307031"/>
    <w:rsid w:val="003072F8"/>
    <w:rsid w:val="00310D73"/>
    <w:rsid w:val="003119C4"/>
    <w:rsid w:val="00312D69"/>
    <w:rsid w:val="00313190"/>
    <w:rsid w:val="003148E1"/>
    <w:rsid w:val="00314FD9"/>
    <w:rsid w:val="003163DE"/>
    <w:rsid w:val="00316480"/>
    <w:rsid w:val="0031664A"/>
    <w:rsid w:val="00317C89"/>
    <w:rsid w:val="00320F2C"/>
    <w:rsid w:val="00321730"/>
    <w:rsid w:val="00322F8D"/>
    <w:rsid w:val="003248D1"/>
    <w:rsid w:val="003310E4"/>
    <w:rsid w:val="00331DAC"/>
    <w:rsid w:val="00335B44"/>
    <w:rsid w:val="00336579"/>
    <w:rsid w:val="00336B35"/>
    <w:rsid w:val="00336E9E"/>
    <w:rsid w:val="0033755D"/>
    <w:rsid w:val="00337A5A"/>
    <w:rsid w:val="0034312C"/>
    <w:rsid w:val="00343B28"/>
    <w:rsid w:val="00344991"/>
    <w:rsid w:val="003460E3"/>
    <w:rsid w:val="003465FC"/>
    <w:rsid w:val="00346CA3"/>
    <w:rsid w:val="00346E85"/>
    <w:rsid w:val="003475FB"/>
    <w:rsid w:val="003515E0"/>
    <w:rsid w:val="00351925"/>
    <w:rsid w:val="00352892"/>
    <w:rsid w:val="0035296A"/>
    <w:rsid w:val="00355779"/>
    <w:rsid w:val="00356F08"/>
    <w:rsid w:val="00356FCF"/>
    <w:rsid w:val="0036085F"/>
    <w:rsid w:val="00361C93"/>
    <w:rsid w:val="00363E86"/>
    <w:rsid w:val="0036515F"/>
    <w:rsid w:val="00366319"/>
    <w:rsid w:val="0036722E"/>
    <w:rsid w:val="0037392B"/>
    <w:rsid w:val="003747DA"/>
    <w:rsid w:val="003755F3"/>
    <w:rsid w:val="00375811"/>
    <w:rsid w:val="00376CB0"/>
    <w:rsid w:val="00383122"/>
    <w:rsid w:val="00384A1A"/>
    <w:rsid w:val="00384C7B"/>
    <w:rsid w:val="00386569"/>
    <w:rsid w:val="00386EAA"/>
    <w:rsid w:val="00387DF0"/>
    <w:rsid w:val="0039022F"/>
    <w:rsid w:val="00393764"/>
    <w:rsid w:val="003940AB"/>
    <w:rsid w:val="0039524B"/>
    <w:rsid w:val="00396F0C"/>
    <w:rsid w:val="003A151C"/>
    <w:rsid w:val="003A1C2A"/>
    <w:rsid w:val="003A2A37"/>
    <w:rsid w:val="003A3A19"/>
    <w:rsid w:val="003A675B"/>
    <w:rsid w:val="003A6C73"/>
    <w:rsid w:val="003A711B"/>
    <w:rsid w:val="003B06C3"/>
    <w:rsid w:val="003B1231"/>
    <w:rsid w:val="003B2C77"/>
    <w:rsid w:val="003B7320"/>
    <w:rsid w:val="003B763D"/>
    <w:rsid w:val="003B7700"/>
    <w:rsid w:val="003B7929"/>
    <w:rsid w:val="003C1402"/>
    <w:rsid w:val="003C3EE3"/>
    <w:rsid w:val="003C5804"/>
    <w:rsid w:val="003C5992"/>
    <w:rsid w:val="003C5F13"/>
    <w:rsid w:val="003C7959"/>
    <w:rsid w:val="003D11DB"/>
    <w:rsid w:val="003D2DE3"/>
    <w:rsid w:val="003D40F7"/>
    <w:rsid w:val="003D4935"/>
    <w:rsid w:val="003D534F"/>
    <w:rsid w:val="003E0344"/>
    <w:rsid w:val="003E368D"/>
    <w:rsid w:val="003E4508"/>
    <w:rsid w:val="003E47A7"/>
    <w:rsid w:val="003E6F4E"/>
    <w:rsid w:val="003F216A"/>
    <w:rsid w:val="003F39AF"/>
    <w:rsid w:val="003F41EE"/>
    <w:rsid w:val="003F4644"/>
    <w:rsid w:val="003F46B0"/>
    <w:rsid w:val="003F7C11"/>
    <w:rsid w:val="00400553"/>
    <w:rsid w:val="00402C17"/>
    <w:rsid w:val="00404D1A"/>
    <w:rsid w:val="00405DD5"/>
    <w:rsid w:val="0040724C"/>
    <w:rsid w:val="00411CE0"/>
    <w:rsid w:val="00412328"/>
    <w:rsid w:val="00412503"/>
    <w:rsid w:val="0041253E"/>
    <w:rsid w:val="0041380D"/>
    <w:rsid w:val="0041462D"/>
    <w:rsid w:val="00414BCD"/>
    <w:rsid w:val="00415045"/>
    <w:rsid w:val="0041766B"/>
    <w:rsid w:val="0042022A"/>
    <w:rsid w:val="004208D4"/>
    <w:rsid w:val="004215FA"/>
    <w:rsid w:val="00423D5C"/>
    <w:rsid w:val="00423D61"/>
    <w:rsid w:val="004240D2"/>
    <w:rsid w:val="00424151"/>
    <w:rsid w:val="00424ECA"/>
    <w:rsid w:val="00427840"/>
    <w:rsid w:val="00430AB8"/>
    <w:rsid w:val="004331D0"/>
    <w:rsid w:val="00433D9A"/>
    <w:rsid w:val="00434FAC"/>
    <w:rsid w:val="00435A2E"/>
    <w:rsid w:val="004360F0"/>
    <w:rsid w:val="00440B98"/>
    <w:rsid w:val="00440C15"/>
    <w:rsid w:val="004429BC"/>
    <w:rsid w:val="004432D4"/>
    <w:rsid w:val="00444AD5"/>
    <w:rsid w:val="00445C78"/>
    <w:rsid w:val="00446AB3"/>
    <w:rsid w:val="0044777D"/>
    <w:rsid w:val="00451907"/>
    <w:rsid w:val="00451CAD"/>
    <w:rsid w:val="004523DE"/>
    <w:rsid w:val="00452B72"/>
    <w:rsid w:val="00452EB4"/>
    <w:rsid w:val="0045364D"/>
    <w:rsid w:val="0045713D"/>
    <w:rsid w:val="00457537"/>
    <w:rsid w:val="00464274"/>
    <w:rsid w:val="0046529C"/>
    <w:rsid w:val="00466B86"/>
    <w:rsid w:val="00466E9D"/>
    <w:rsid w:val="00467670"/>
    <w:rsid w:val="00467866"/>
    <w:rsid w:val="004679F7"/>
    <w:rsid w:val="00470429"/>
    <w:rsid w:val="0047133F"/>
    <w:rsid w:val="00471377"/>
    <w:rsid w:val="00471769"/>
    <w:rsid w:val="00471F60"/>
    <w:rsid w:val="00473409"/>
    <w:rsid w:val="00473BC4"/>
    <w:rsid w:val="0047458F"/>
    <w:rsid w:val="00474BD9"/>
    <w:rsid w:val="00475E83"/>
    <w:rsid w:val="00476102"/>
    <w:rsid w:val="00476F04"/>
    <w:rsid w:val="00477285"/>
    <w:rsid w:val="00477E6B"/>
    <w:rsid w:val="0048193A"/>
    <w:rsid w:val="0048193D"/>
    <w:rsid w:val="004820CA"/>
    <w:rsid w:val="0048302E"/>
    <w:rsid w:val="0048395F"/>
    <w:rsid w:val="00483E36"/>
    <w:rsid w:val="004848BD"/>
    <w:rsid w:val="00484D6B"/>
    <w:rsid w:val="00485E4B"/>
    <w:rsid w:val="00486D37"/>
    <w:rsid w:val="00487E94"/>
    <w:rsid w:val="00491C04"/>
    <w:rsid w:val="004920C2"/>
    <w:rsid w:val="0049429C"/>
    <w:rsid w:val="00495C73"/>
    <w:rsid w:val="00497271"/>
    <w:rsid w:val="004A03E3"/>
    <w:rsid w:val="004A0815"/>
    <w:rsid w:val="004A0B99"/>
    <w:rsid w:val="004A0D7C"/>
    <w:rsid w:val="004A114B"/>
    <w:rsid w:val="004A1CEE"/>
    <w:rsid w:val="004A2ECE"/>
    <w:rsid w:val="004A34BA"/>
    <w:rsid w:val="004A424F"/>
    <w:rsid w:val="004A49DC"/>
    <w:rsid w:val="004A4A73"/>
    <w:rsid w:val="004A4F1A"/>
    <w:rsid w:val="004A547A"/>
    <w:rsid w:val="004A551A"/>
    <w:rsid w:val="004A6BFF"/>
    <w:rsid w:val="004A7DDC"/>
    <w:rsid w:val="004B14D7"/>
    <w:rsid w:val="004B1652"/>
    <w:rsid w:val="004B5443"/>
    <w:rsid w:val="004B70F0"/>
    <w:rsid w:val="004B7FCD"/>
    <w:rsid w:val="004C0A6B"/>
    <w:rsid w:val="004C319A"/>
    <w:rsid w:val="004C31DA"/>
    <w:rsid w:val="004C5A50"/>
    <w:rsid w:val="004C763F"/>
    <w:rsid w:val="004C7C0E"/>
    <w:rsid w:val="004C7CF6"/>
    <w:rsid w:val="004D2B2E"/>
    <w:rsid w:val="004D30CA"/>
    <w:rsid w:val="004D4C8C"/>
    <w:rsid w:val="004D6A34"/>
    <w:rsid w:val="004E0B59"/>
    <w:rsid w:val="004E283A"/>
    <w:rsid w:val="004E2A6A"/>
    <w:rsid w:val="004E2D7E"/>
    <w:rsid w:val="004E31E6"/>
    <w:rsid w:val="004E3456"/>
    <w:rsid w:val="004E380C"/>
    <w:rsid w:val="004E5289"/>
    <w:rsid w:val="004E537C"/>
    <w:rsid w:val="004E66CC"/>
    <w:rsid w:val="004E6F02"/>
    <w:rsid w:val="004F0CE2"/>
    <w:rsid w:val="004F23BB"/>
    <w:rsid w:val="004F2EFE"/>
    <w:rsid w:val="004F6008"/>
    <w:rsid w:val="004F689F"/>
    <w:rsid w:val="004F7602"/>
    <w:rsid w:val="0050041D"/>
    <w:rsid w:val="00500F88"/>
    <w:rsid w:val="00501F0F"/>
    <w:rsid w:val="005038A5"/>
    <w:rsid w:val="00505BF6"/>
    <w:rsid w:val="00506854"/>
    <w:rsid w:val="0051026E"/>
    <w:rsid w:val="0051336C"/>
    <w:rsid w:val="005163E0"/>
    <w:rsid w:val="005173CE"/>
    <w:rsid w:val="0051744A"/>
    <w:rsid w:val="00520F27"/>
    <w:rsid w:val="00522B8D"/>
    <w:rsid w:val="00522DBE"/>
    <w:rsid w:val="0052341A"/>
    <w:rsid w:val="00524BED"/>
    <w:rsid w:val="005255AC"/>
    <w:rsid w:val="005277E2"/>
    <w:rsid w:val="00535318"/>
    <w:rsid w:val="005361B0"/>
    <w:rsid w:val="005362E9"/>
    <w:rsid w:val="00536A89"/>
    <w:rsid w:val="00536D9E"/>
    <w:rsid w:val="00537144"/>
    <w:rsid w:val="005436A7"/>
    <w:rsid w:val="00544F07"/>
    <w:rsid w:val="00547F9C"/>
    <w:rsid w:val="00550FE0"/>
    <w:rsid w:val="00551280"/>
    <w:rsid w:val="005528F2"/>
    <w:rsid w:val="00552A72"/>
    <w:rsid w:val="005545C3"/>
    <w:rsid w:val="00554E02"/>
    <w:rsid w:val="005554EA"/>
    <w:rsid w:val="0055672A"/>
    <w:rsid w:val="00557BC4"/>
    <w:rsid w:val="005600BA"/>
    <w:rsid w:val="005605B5"/>
    <w:rsid w:val="00561526"/>
    <w:rsid w:val="00561691"/>
    <w:rsid w:val="00561E57"/>
    <w:rsid w:val="00562859"/>
    <w:rsid w:val="00563BD8"/>
    <w:rsid w:val="005645BE"/>
    <w:rsid w:val="005673EE"/>
    <w:rsid w:val="005707F9"/>
    <w:rsid w:val="0057094F"/>
    <w:rsid w:val="00572FD0"/>
    <w:rsid w:val="00575090"/>
    <w:rsid w:val="005758AF"/>
    <w:rsid w:val="0058045B"/>
    <w:rsid w:val="005808C3"/>
    <w:rsid w:val="005815AA"/>
    <w:rsid w:val="005829E2"/>
    <w:rsid w:val="00583BB8"/>
    <w:rsid w:val="005842D3"/>
    <w:rsid w:val="005851AF"/>
    <w:rsid w:val="0059048A"/>
    <w:rsid w:val="00590717"/>
    <w:rsid w:val="0059077D"/>
    <w:rsid w:val="00590B57"/>
    <w:rsid w:val="00590C8B"/>
    <w:rsid w:val="00591B56"/>
    <w:rsid w:val="0059260A"/>
    <w:rsid w:val="00593670"/>
    <w:rsid w:val="00594105"/>
    <w:rsid w:val="005941E0"/>
    <w:rsid w:val="005947AC"/>
    <w:rsid w:val="005956CC"/>
    <w:rsid w:val="00596FF6"/>
    <w:rsid w:val="00597659"/>
    <w:rsid w:val="0059787A"/>
    <w:rsid w:val="00597AE6"/>
    <w:rsid w:val="005A0899"/>
    <w:rsid w:val="005A1C32"/>
    <w:rsid w:val="005A1E5A"/>
    <w:rsid w:val="005A2E63"/>
    <w:rsid w:val="005A474D"/>
    <w:rsid w:val="005A7780"/>
    <w:rsid w:val="005B10F3"/>
    <w:rsid w:val="005B18B5"/>
    <w:rsid w:val="005B1979"/>
    <w:rsid w:val="005B1FDE"/>
    <w:rsid w:val="005B253A"/>
    <w:rsid w:val="005B5814"/>
    <w:rsid w:val="005B593C"/>
    <w:rsid w:val="005B5FCB"/>
    <w:rsid w:val="005B6C36"/>
    <w:rsid w:val="005B717A"/>
    <w:rsid w:val="005C5027"/>
    <w:rsid w:val="005C6D39"/>
    <w:rsid w:val="005C78DB"/>
    <w:rsid w:val="005C7B2E"/>
    <w:rsid w:val="005D19B6"/>
    <w:rsid w:val="005D1ADC"/>
    <w:rsid w:val="005D1D53"/>
    <w:rsid w:val="005D31C2"/>
    <w:rsid w:val="005D556E"/>
    <w:rsid w:val="005D69A6"/>
    <w:rsid w:val="005D79E9"/>
    <w:rsid w:val="005D7E8A"/>
    <w:rsid w:val="005D7EDD"/>
    <w:rsid w:val="005E0F4C"/>
    <w:rsid w:val="005E1118"/>
    <w:rsid w:val="005E26C0"/>
    <w:rsid w:val="005E279D"/>
    <w:rsid w:val="005E4698"/>
    <w:rsid w:val="005E47E0"/>
    <w:rsid w:val="005E672E"/>
    <w:rsid w:val="005E685C"/>
    <w:rsid w:val="005F01C5"/>
    <w:rsid w:val="005F0CAD"/>
    <w:rsid w:val="005F2CF2"/>
    <w:rsid w:val="005F3EC5"/>
    <w:rsid w:val="005F44F0"/>
    <w:rsid w:val="005F5FC9"/>
    <w:rsid w:val="005F66F5"/>
    <w:rsid w:val="006048DF"/>
    <w:rsid w:val="00604E2F"/>
    <w:rsid w:val="00605063"/>
    <w:rsid w:val="006060C5"/>
    <w:rsid w:val="00606B64"/>
    <w:rsid w:val="00607D7B"/>
    <w:rsid w:val="006104F6"/>
    <w:rsid w:val="00610DAA"/>
    <w:rsid w:val="00612AB2"/>
    <w:rsid w:val="006136B7"/>
    <w:rsid w:val="00614FCD"/>
    <w:rsid w:val="0061743C"/>
    <w:rsid w:val="006204AE"/>
    <w:rsid w:val="00620B07"/>
    <w:rsid w:val="00622037"/>
    <w:rsid w:val="0062278C"/>
    <w:rsid w:val="00622DF3"/>
    <w:rsid w:val="0062481F"/>
    <w:rsid w:val="0062769E"/>
    <w:rsid w:val="006277EA"/>
    <w:rsid w:val="0063035E"/>
    <w:rsid w:val="0063048C"/>
    <w:rsid w:val="00633497"/>
    <w:rsid w:val="00633D7E"/>
    <w:rsid w:val="00637CE8"/>
    <w:rsid w:val="00640CBA"/>
    <w:rsid w:val="0064160C"/>
    <w:rsid w:val="00641C63"/>
    <w:rsid w:val="00641E38"/>
    <w:rsid w:val="006420F8"/>
    <w:rsid w:val="0064632F"/>
    <w:rsid w:val="00647FD9"/>
    <w:rsid w:val="0065008B"/>
    <w:rsid w:val="0065262C"/>
    <w:rsid w:val="006529EE"/>
    <w:rsid w:val="00654163"/>
    <w:rsid w:val="006568B4"/>
    <w:rsid w:val="00656A04"/>
    <w:rsid w:val="00656A7C"/>
    <w:rsid w:val="00660E8C"/>
    <w:rsid w:val="00660FED"/>
    <w:rsid w:val="006623A9"/>
    <w:rsid w:val="00663E1B"/>
    <w:rsid w:val="006656E7"/>
    <w:rsid w:val="0066576E"/>
    <w:rsid w:val="00665DE6"/>
    <w:rsid w:val="00666204"/>
    <w:rsid w:val="00666763"/>
    <w:rsid w:val="00666A18"/>
    <w:rsid w:val="00667245"/>
    <w:rsid w:val="00667E25"/>
    <w:rsid w:val="00667E43"/>
    <w:rsid w:val="006711F8"/>
    <w:rsid w:val="00671C31"/>
    <w:rsid w:val="006725B1"/>
    <w:rsid w:val="00672F3A"/>
    <w:rsid w:val="00673967"/>
    <w:rsid w:val="00674E16"/>
    <w:rsid w:val="00675D70"/>
    <w:rsid w:val="006778EC"/>
    <w:rsid w:val="00680436"/>
    <w:rsid w:val="00680F6D"/>
    <w:rsid w:val="006816FF"/>
    <w:rsid w:val="00682844"/>
    <w:rsid w:val="006833DC"/>
    <w:rsid w:val="0068499D"/>
    <w:rsid w:val="00687337"/>
    <w:rsid w:val="00687C8F"/>
    <w:rsid w:val="00690F27"/>
    <w:rsid w:val="006913AC"/>
    <w:rsid w:val="00692033"/>
    <w:rsid w:val="0069310B"/>
    <w:rsid w:val="006932A2"/>
    <w:rsid w:val="006941DC"/>
    <w:rsid w:val="0069478D"/>
    <w:rsid w:val="00694967"/>
    <w:rsid w:val="00694FE2"/>
    <w:rsid w:val="0069560B"/>
    <w:rsid w:val="006979F6"/>
    <w:rsid w:val="00697C3C"/>
    <w:rsid w:val="006A0F45"/>
    <w:rsid w:val="006A11AF"/>
    <w:rsid w:val="006A2520"/>
    <w:rsid w:val="006A28E8"/>
    <w:rsid w:val="006A2909"/>
    <w:rsid w:val="006A344B"/>
    <w:rsid w:val="006A3490"/>
    <w:rsid w:val="006A5E21"/>
    <w:rsid w:val="006A5F8E"/>
    <w:rsid w:val="006A71E5"/>
    <w:rsid w:val="006A73F2"/>
    <w:rsid w:val="006A759D"/>
    <w:rsid w:val="006A78FD"/>
    <w:rsid w:val="006B131E"/>
    <w:rsid w:val="006B1B18"/>
    <w:rsid w:val="006B21FA"/>
    <w:rsid w:val="006B2456"/>
    <w:rsid w:val="006B4413"/>
    <w:rsid w:val="006B5DC0"/>
    <w:rsid w:val="006B6D58"/>
    <w:rsid w:val="006C0061"/>
    <w:rsid w:val="006C0CE2"/>
    <w:rsid w:val="006C1EF2"/>
    <w:rsid w:val="006C287F"/>
    <w:rsid w:val="006C2A38"/>
    <w:rsid w:val="006C5CEF"/>
    <w:rsid w:val="006C5FB1"/>
    <w:rsid w:val="006C7B5A"/>
    <w:rsid w:val="006D2813"/>
    <w:rsid w:val="006D452B"/>
    <w:rsid w:val="006D5020"/>
    <w:rsid w:val="006D521D"/>
    <w:rsid w:val="006D5A62"/>
    <w:rsid w:val="006D5A95"/>
    <w:rsid w:val="006D6368"/>
    <w:rsid w:val="006E0495"/>
    <w:rsid w:val="006E0E4A"/>
    <w:rsid w:val="006E0E6B"/>
    <w:rsid w:val="006E141F"/>
    <w:rsid w:val="006E1D9F"/>
    <w:rsid w:val="006E2061"/>
    <w:rsid w:val="006E29C3"/>
    <w:rsid w:val="006E2D10"/>
    <w:rsid w:val="006E378C"/>
    <w:rsid w:val="006E4800"/>
    <w:rsid w:val="006E6EC4"/>
    <w:rsid w:val="006F105F"/>
    <w:rsid w:val="006F31AC"/>
    <w:rsid w:val="006F489F"/>
    <w:rsid w:val="006F54DA"/>
    <w:rsid w:val="006F6C38"/>
    <w:rsid w:val="006F6FE3"/>
    <w:rsid w:val="00701780"/>
    <w:rsid w:val="00703843"/>
    <w:rsid w:val="007041E6"/>
    <w:rsid w:val="00704630"/>
    <w:rsid w:val="0070554A"/>
    <w:rsid w:val="00705A88"/>
    <w:rsid w:val="00705BD0"/>
    <w:rsid w:val="007060B0"/>
    <w:rsid w:val="00706853"/>
    <w:rsid w:val="00710C1F"/>
    <w:rsid w:val="00712351"/>
    <w:rsid w:val="00713059"/>
    <w:rsid w:val="007145AC"/>
    <w:rsid w:val="007146A1"/>
    <w:rsid w:val="00715AC5"/>
    <w:rsid w:val="00715CC6"/>
    <w:rsid w:val="00716826"/>
    <w:rsid w:val="0071776A"/>
    <w:rsid w:val="0072231C"/>
    <w:rsid w:val="00722362"/>
    <w:rsid w:val="007238CC"/>
    <w:rsid w:val="00724EDC"/>
    <w:rsid w:val="00726304"/>
    <w:rsid w:val="0072667E"/>
    <w:rsid w:val="00731D93"/>
    <w:rsid w:val="00735A8A"/>
    <w:rsid w:val="00737C2A"/>
    <w:rsid w:val="00737D9F"/>
    <w:rsid w:val="00742736"/>
    <w:rsid w:val="00743843"/>
    <w:rsid w:val="00746353"/>
    <w:rsid w:val="00746F1F"/>
    <w:rsid w:val="0075071E"/>
    <w:rsid w:val="00751917"/>
    <w:rsid w:val="00753438"/>
    <w:rsid w:val="007534C3"/>
    <w:rsid w:val="007542DE"/>
    <w:rsid w:val="0075569E"/>
    <w:rsid w:val="00755D4C"/>
    <w:rsid w:val="00757503"/>
    <w:rsid w:val="00757CBD"/>
    <w:rsid w:val="007605FD"/>
    <w:rsid w:val="0076467B"/>
    <w:rsid w:val="00767EF3"/>
    <w:rsid w:val="00770BED"/>
    <w:rsid w:val="00771BBD"/>
    <w:rsid w:val="0077470F"/>
    <w:rsid w:val="00775B52"/>
    <w:rsid w:val="007766F8"/>
    <w:rsid w:val="0077772E"/>
    <w:rsid w:val="00777B3D"/>
    <w:rsid w:val="00777E29"/>
    <w:rsid w:val="007801C9"/>
    <w:rsid w:val="007805BE"/>
    <w:rsid w:val="007823AF"/>
    <w:rsid w:val="00782CD6"/>
    <w:rsid w:val="0078313B"/>
    <w:rsid w:val="00784C3D"/>
    <w:rsid w:val="00785FC5"/>
    <w:rsid w:val="00786289"/>
    <w:rsid w:val="00786694"/>
    <w:rsid w:val="00786FBF"/>
    <w:rsid w:val="007871C8"/>
    <w:rsid w:val="00787E26"/>
    <w:rsid w:val="007901A1"/>
    <w:rsid w:val="00790B82"/>
    <w:rsid w:val="0079181F"/>
    <w:rsid w:val="00792571"/>
    <w:rsid w:val="00792A17"/>
    <w:rsid w:val="00793B02"/>
    <w:rsid w:val="0079435C"/>
    <w:rsid w:val="00795199"/>
    <w:rsid w:val="007A1297"/>
    <w:rsid w:val="007A2172"/>
    <w:rsid w:val="007A4D8A"/>
    <w:rsid w:val="007B0C0E"/>
    <w:rsid w:val="007B10DC"/>
    <w:rsid w:val="007B1701"/>
    <w:rsid w:val="007B255E"/>
    <w:rsid w:val="007B265B"/>
    <w:rsid w:val="007B3E5C"/>
    <w:rsid w:val="007B3E8C"/>
    <w:rsid w:val="007B4F4C"/>
    <w:rsid w:val="007B5EB0"/>
    <w:rsid w:val="007B63CB"/>
    <w:rsid w:val="007B6E4E"/>
    <w:rsid w:val="007C3FDD"/>
    <w:rsid w:val="007C425B"/>
    <w:rsid w:val="007D1016"/>
    <w:rsid w:val="007D2C73"/>
    <w:rsid w:val="007D325D"/>
    <w:rsid w:val="007D3DCF"/>
    <w:rsid w:val="007D442A"/>
    <w:rsid w:val="007D4AE2"/>
    <w:rsid w:val="007D55B6"/>
    <w:rsid w:val="007D59B1"/>
    <w:rsid w:val="007D671C"/>
    <w:rsid w:val="007D716C"/>
    <w:rsid w:val="007E0CEC"/>
    <w:rsid w:val="007E1B84"/>
    <w:rsid w:val="007E1FCD"/>
    <w:rsid w:val="007E29C4"/>
    <w:rsid w:val="007E34AC"/>
    <w:rsid w:val="007E3B0D"/>
    <w:rsid w:val="007E3B73"/>
    <w:rsid w:val="007E5BBC"/>
    <w:rsid w:val="007E5DB4"/>
    <w:rsid w:val="007F0334"/>
    <w:rsid w:val="007F2E24"/>
    <w:rsid w:val="007F3EB3"/>
    <w:rsid w:val="007F4260"/>
    <w:rsid w:val="007F5E28"/>
    <w:rsid w:val="007F5FBB"/>
    <w:rsid w:val="007F6F3B"/>
    <w:rsid w:val="007F7760"/>
    <w:rsid w:val="008002CD"/>
    <w:rsid w:val="00801D3C"/>
    <w:rsid w:val="00806DCC"/>
    <w:rsid w:val="008105FA"/>
    <w:rsid w:val="00810A87"/>
    <w:rsid w:val="00810F6C"/>
    <w:rsid w:val="00811575"/>
    <w:rsid w:val="008147BC"/>
    <w:rsid w:val="00814CE0"/>
    <w:rsid w:val="00816642"/>
    <w:rsid w:val="008166B8"/>
    <w:rsid w:val="00816AC6"/>
    <w:rsid w:val="0081785E"/>
    <w:rsid w:val="00822778"/>
    <w:rsid w:val="008237CB"/>
    <w:rsid w:val="00824039"/>
    <w:rsid w:val="0082441A"/>
    <w:rsid w:val="008256F9"/>
    <w:rsid w:val="00826DDF"/>
    <w:rsid w:val="00826FE2"/>
    <w:rsid w:val="0082787E"/>
    <w:rsid w:val="00827B51"/>
    <w:rsid w:val="0083006F"/>
    <w:rsid w:val="0083070B"/>
    <w:rsid w:val="008319E6"/>
    <w:rsid w:val="00831AF5"/>
    <w:rsid w:val="00831C52"/>
    <w:rsid w:val="00835A47"/>
    <w:rsid w:val="008361C6"/>
    <w:rsid w:val="00836435"/>
    <w:rsid w:val="008372D3"/>
    <w:rsid w:val="00837928"/>
    <w:rsid w:val="0084049A"/>
    <w:rsid w:val="00841346"/>
    <w:rsid w:val="0084338A"/>
    <w:rsid w:val="0084349A"/>
    <w:rsid w:val="008434ED"/>
    <w:rsid w:val="0084413A"/>
    <w:rsid w:val="00850728"/>
    <w:rsid w:val="00852321"/>
    <w:rsid w:val="0085366C"/>
    <w:rsid w:val="00855CA2"/>
    <w:rsid w:val="00860B37"/>
    <w:rsid w:val="008620D4"/>
    <w:rsid w:val="00863C7A"/>
    <w:rsid w:val="00863D70"/>
    <w:rsid w:val="008659FD"/>
    <w:rsid w:val="008669F0"/>
    <w:rsid w:val="00870915"/>
    <w:rsid w:val="008726B0"/>
    <w:rsid w:val="008750C4"/>
    <w:rsid w:val="00876748"/>
    <w:rsid w:val="00876F40"/>
    <w:rsid w:val="0087785F"/>
    <w:rsid w:val="008800C3"/>
    <w:rsid w:val="00880B8B"/>
    <w:rsid w:val="008821C4"/>
    <w:rsid w:val="00883461"/>
    <w:rsid w:val="008840ED"/>
    <w:rsid w:val="0088444B"/>
    <w:rsid w:val="00884B3B"/>
    <w:rsid w:val="00885F7B"/>
    <w:rsid w:val="00886791"/>
    <w:rsid w:val="00886F26"/>
    <w:rsid w:val="008945DD"/>
    <w:rsid w:val="008946FC"/>
    <w:rsid w:val="00895779"/>
    <w:rsid w:val="00896E43"/>
    <w:rsid w:val="00897CCF"/>
    <w:rsid w:val="008A1251"/>
    <w:rsid w:val="008A243C"/>
    <w:rsid w:val="008A4CB9"/>
    <w:rsid w:val="008A56A6"/>
    <w:rsid w:val="008A7238"/>
    <w:rsid w:val="008B022B"/>
    <w:rsid w:val="008B3822"/>
    <w:rsid w:val="008B484A"/>
    <w:rsid w:val="008B601B"/>
    <w:rsid w:val="008B6E0E"/>
    <w:rsid w:val="008C0B54"/>
    <w:rsid w:val="008C283F"/>
    <w:rsid w:val="008C2C1B"/>
    <w:rsid w:val="008C562F"/>
    <w:rsid w:val="008C586D"/>
    <w:rsid w:val="008C5EB1"/>
    <w:rsid w:val="008D0B6A"/>
    <w:rsid w:val="008D11AD"/>
    <w:rsid w:val="008D127B"/>
    <w:rsid w:val="008D1CF6"/>
    <w:rsid w:val="008D1E6C"/>
    <w:rsid w:val="008D30CB"/>
    <w:rsid w:val="008D4775"/>
    <w:rsid w:val="008D4FDB"/>
    <w:rsid w:val="008D6802"/>
    <w:rsid w:val="008E0986"/>
    <w:rsid w:val="008E0D39"/>
    <w:rsid w:val="008E16E3"/>
    <w:rsid w:val="008E290C"/>
    <w:rsid w:val="008E5476"/>
    <w:rsid w:val="008E5BA3"/>
    <w:rsid w:val="008E70A5"/>
    <w:rsid w:val="008F0153"/>
    <w:rsid w:val="008F2A52"/>
    <w:rsid w:val="008F37ED"/>
    <w:rsid w:val="008F62C9"/>
    <w:rsid w:val="00900090"/>
    <w:rsid w:val="009009DD"/>
    <w:rsid w:val="00902152"/>
    <w:rsid w:val="009034EF"/>
    <w:rsid w:val="00904A84"/>
    <w:rsid w:val="00904D95"/>
    <w:rsid w:val="00905B4F"/>
    <w:rsid w:val="00907827"/>
    <w:rsid w:val="00907B15"/>
    <w:rsid w:val="00907B26"/>
    <w:rsid w:val="009101C3"/>
    <w:rsid w:val="0091156E"/>
    <w:rsid w:val="009117E9"/>
    <w:rsid w:val="009133BE"/>
    <w:rsid w:val="00913A80"/>
    <w:rsid w:val="00913D7A"/>
    <w:rsid w:val="009141E0"/>
    <w:rsid w:val="009143A7"/>
    <w:rsid w:val="0091584D"/>
    <w:rsid w:val="00915E63"/>
    <w:rsid w:val="00916238"/>
    <w:rsid w:val="009164B5"/>
    <w:rsid w:val="00916C6A"/>
    <w:rsid w:val="009170A0"/>
    <w:rsid w:val="00921918"/>
    <w:rsid w:val="00921BBE"/>
    <w:rsid w:val="00921F0D"/>
    <w:rsid w:val="00921FDF"/>
    <w:rsid w:val="00922830"/>
    <w:rsid w:val="00923514"/>
    <w:rsid w:val="00923964"/>
    <w:rsid w:val="00923DA4"/>
    <w:rsid w:val="00923FAD"/>
    <w:rsid w:val="0092549B"/>
    <w:rsid w:val="009305CF"/>
    <w:rsid w:val="00930965"/>
    <w:rsid w:val="00931737"/>
    <w:rsid w:val="00934EA2"/>
    <w:rsid w:val="0093554E"/>
    <w:rsid w:val="009404FF"/>
    <w:rsid w:val="00942075"/>
    <w:rsid w:val="009460B6"/>
    <w:rsid w:val="00946656"/>
    <w:rsid w:val="009469BA"/>
    <w:rsid w:val="00947048"/>
    <w:rsid w:val="00950CAF"/>
    <w:rsid w:val="009514FD"/>
    <w:rsid w:val="00951853"/>
    <w:rsid w:val="009526D3"/>
    <w:rsid w:val="009543B8"/>
    <w:rsid w:val="0095478F"/>
    <w:rsid w:val="0095593D"/>
    <w:rsid w:val="00955AE2"/>
    <w:rsid w:val="00956504"/>
    <w:rsid w:val="009574B8"/>
    <w:rsid w:val="00957B56"/>
    <w:rsid w:val="00960355"/>
    <w:rsid w:val="00960F02"/>
    <w:rsid w:val="00962488"/>
    <w:rsid w:val="009628EB"/>
    <w:rsid w:val="009634CB"/>
    <w:rsid w:val="00964E0A"/>
    <w:rsid w:val="00967285"/>
    <w:rsid w:val="00970441"/>
    <w:rsid w:val="00971B7E"/>
    <w:rsid w:val="00972F7C"/>
    <w:rsid w:val="00975A45"/>
    <w:rsid w:val="00975A96"/>
    <w:rsid w:val="00976287"/>
    <w:rsid w:val="00976F0D"/>
    <w:rsid w:val="0097764C"/>
    <w:rsid w:val="009804AD"/>
    <w:rsid w:val="009833FF"/>
    <w:rsid w:val="00983AAC"/>
    <w:rsid w:val="0098467C"/>
    <w:rsid w:val="00984D47"/>
    <w:rsid w:val="0098655E"/>
    <w:rsid w:val="00987A31"/>
    <w:rsid w:val="00990DA6"/>
    <w:rsid w:val="00993166"/>
    <w:rsid w:val="009948B1"/>
    <w:rsid w:val="00994E65"/>
    <w:rsid w:val="0099682A"/>
    <w:rsid w:val="00997C08"/>
    <w:rsid w:val="009A27CD"/>
    <w:rsid w:val="009A2825"/>
    <w:rsid w:val="009A327F"/>
    <w:rsid w:val="009A418B"/>
    <w:rsid w:val="009A4428"/>
    <w:rsid w:val="009A46E7"/>
    <w:rsid w:val="009A4861"/>
    <w:rsid w:val="009A5043"/>
    <w:rsid w:val="009A62F3"/>
    <w:rsid w:val="009A6D6F"/>
    <w:rsid w:val="009A72FF"/>
    <w:rsid w:val="009B0BC5"/>
    <w:rsid w:val="009B15E5"/>
    <w:rsid w:val="009B32A7"/>
    <w:rsid w:val="009B442A"/>
    <w:rsid w:val="009B45B8"/>
    <w:rsid w:val="009B4E08"/>
    <w:rsid w:val="009B59DC"/>
    <w:rsid w:val="009B5F90"/>
    <w:rsid w:val="009B6E8A"/>
    <w:rsid w:val="009C0CB4"/>
    <w:rsid w:val="009C0DBB"/>
    <w:rsid w:val="009C123F"/>
    <w:rsid w:val="009C1DD1"/>
    <w:rsid w:val="009C3574"/>
    <w:rsid w:val="009C3DA9"/>
    <w:rsid w:val="009C4420"/>
    <w:rsid w:val="009C4936"/>
    <w:rsid w:val="009C505D"/>
    <w:rsid w:val="009C5B20"/>
    <w:rsid w:val="009C60C7"/>
    <w:rsid w:val="009C6790"/>
    <w:rsid w:val="009D0F66"/>
    <w:rsid w:val="009D10F2"/>
    <w:rsid w:val="009D2164"/>
    <w:rsid w:val="009D2222"/>
    <w:rsid w:val="009D27F6"/>
    <w:rsid w:val="009D284D"/>
    <w:rsid w:val="009D5824"/>
    <w:rsid w:val="009D6886"/>
    <w:rsid w:val="009E0059"/>
    <w:rsid w:val="009E077C"/>
    <w:rsid w:val="009E16C2"/>
    <w:rsid w:val="009E25EF"/>
    <w:rsid w:val="009E2F4A"/>
    <w:rsid w:val="009E4F29"/>
    <w:rsid w:val="009E5C08"/>
    <w:rsid w:val="009E7FC4"/>
    <w:rsid w:val="009F1AED"/>
    <w:rsid w:val="009F33E7"/>
    <w:rsid w:val="009F4D4A"/>
    <w:rsid w:val="009F76EB"/>
    <w:rsid w:val="009F790F"/>
    <w:rsid w:val="009F7ECF"/>
    <w:rsid w:val="00A00A6F"/>
    <w:rsid w:val="00A0303C"/>
    <w:rsid w:val="00A0308B"/>
    <w:rsid w:val="00A03729"/>
    <w:rsid w:val="00A03D77"/>
    <w:rsid w:val="00A075BE"/>
    <w:rsid w:val="00A11E53"/>
    <w:rsid w:val="00A11F3F"/>
    <w:rsid w:val="00A14480"/>
    <w:rsid w:val="00A1530A"/>
    <w:rsid w:val="00A16EF1"/>
    <w:rsid w:val="00A231AF"/>
    <w:rsid w:val="00A2452F"/>
    <w:rsid w:val="00A25243"/>
    <w:rsid w:val="00A258FA"/>
    <w:rsid w:val="00A30FE1"/>
    <w:rsid w:val="00A318F1"/>
    <w:rsid w:val="00A34847"/>
    <w:rsid w:val="00A36AFD"/>
    <w:rsid w:val="00A4093F"/>
    <w:rsid w:val="00A40BBD"/>
    <w:rsid w:val="00A41A1E"/>
    <w:rsid w:val="00A43C68"/>
    <w:rsid w:val="00A44F4D"/>
    <w:rsid w:val="00A473DE"/>
    <w:rsid w:val="00A47C9C"/>
    <w:rsid w:val="00A47FD3"/>
    <w:rsid w:val="00A508DE"/>
    <w:rsid w:val="00A50DCC"/>
    <w:rsid w:val="00A5153F"/>
    <w:rsid w:val="00A5175A"/>
    <w:rsid w:val="00A5310E"/>
    <w:rsid w:val="00A55BF1"/>
    <w:rsid w:val="00A60E3B"/>
    <w:rsid w:val="00A6121A"/>
    <w:rsid w:val="00A61826"/>
    <w:rsid w:val="00A61A30"/>
    <w:rsid w:val="00A6378B"/>
    <w:rsid w:val="00A637AF"/>
    <w:rsid w:val="00A64616"/>
    <w:rsid w:val="00A65C8B"/>
    <w:rsid w:val="00A6631D"/>
    <w:rsid w:val="00A66E5B"/>
    <w:rsid w:val="00A67D84"/>
    <w:rsid w:val="00A70CAB"/>
    <w:rsid w:val="00A72FA6"/>
    <w:rsid w:val="00A74E30"/>
    <w:rsid w:val="00A76CBD"/>
    <w:rsid w:val="00A77819"/>
    <w:rsid w:val="00A77FAD"/>
    <w:rsid w:val="00A80009"/>
    <w:rsid w:val="00A80257"/>
    <w:rsid w:val="00A810DA"/>
    <w:rsid w:val="00A82065"/>
    <w:rsid w:val="00A843F7"/>
    <w:rsid w:val="00A854CC"/>
    <w:rsid w:val="00A85501"/>
    <w:rsid w:val="00A85DFD"/>
    <w:rsid w:val="00A8622C"/>
    <w:rsid w:val="00A903DA"/>
    <w:rsid w:val="00A92B16"/>
    <w:rsid w:val="00A94C9C"/>
    <w:rsid w:val="00A94F06"/>
    <w:rsid w:val="00A95140"/>
    <w:rsid w:val="00A97A01"/>
    <w:rsid w:val="00AA0F8B"/>
    <w:rsid w:val="00AA103F"/>
    <w:rsid w:val="00AA12FB"/>
    <w:rsid w:val="00AA17F0"/>
    <w:rsid w:val="00AA26A0"/>
    <w:rsid w:val="00AA368E"/>
    <w:rsid w:val="00AA36FD"/>
    <w:rsid w:val="00AA3901"/>
    <w:rsid w:val="00AA6D89"/>
    <w:rsid w:val="00AA748D"/>
    <w:rsid w:val="00AA75FE"/>
    <w:rsid w:val="00AB1E24"/>
    <w:rsid w:val="00AB259D"/>
    <w:rsid w:val="00AB354B"/>
    <w:rsid w:val="00AB3BD3"/>
    <w:rsid w:val="00AB427C"/>
    <w:rsid w:val="00AB43EB"/>
    <w:rsid w:val="00AB51C7"/>
    <w:rsid w:val="00AC0F34"/>
    <w:rsid w:val="00AC2759"/>
    <w:rsid w:val="00AC3254"/>
    <w:rsid w:val="00AC3BF9"/>
    <w:rsid w:val="00AC4188"/>
    <w:rsid w:val="00AC5C45"/>
    <w:rsid w:val="00AC63F3"/>
    <w:rsid w:val="00AC6AB1"/>
    <w:rsid w:val="00AD07CF"/>
    <w:rsid w:val="00AD0AD6"/>
    <w:rsid w:val="00AD1569"/>
    <w:rsid w:val="00AD2D05"/>
    <w:rsid w:val="00AD363C"/>
    <w:rsid w:val="00AD36C5"/>
    <w:rsid w:val="00AD4DA1"/>
    <w:rsid w:val="00AD5086"/>
    <w:rsid w:val="00AD7224"/>
    <w:rsid w:val="00AD7623"/>
    <w:rsid w:val="00AE0915"/>
    <w:rsid w:val="00AE0DE3"/>
    <w:rsid w:val="00AE2DB7"/>
    <w:rsid w:val="00AE3098"/>
    <w:rsid w:val="00AE3F94"/>
    <w:rsid w:val="00AE45A7"/>
    <w:rsid w:val="00AE4A85"/>
    <w:rsid w:val="00AE4EF7"/>
    <w:rsid w:val="00AE6CFD"/>
    <w:rsid w:val="00AE75C5"/>
    <w:rsid w:val="00AF0DE8"/>
    <w:rsid w:val="00AF26EE"/>
    <w:rsid w:val="00AF4CB2"/>
    <w:rsid w:val="00AF5276"/>
    <w:rsid w:val="00AF593F"/>
    <w:rsid w:val="00AF78B3"/>
    <w:rsid w:val="00B00396"/>
    <w:rsid w:val="00B007E3"/>
    <w:rsid w:val="00B041F1"/>
    <w:rsid w:val="00B04329"/>
    <w:rsid w:val="00B0589B"/>
    <w:rsid w:val="00B05EAC"/>
    <w:rsid w:val="00B0654C"/>
    <w:rsid w:val="00B06E6A"/>
    <w:rsid w:val="00B07872"/>
    <w:rsid w:val="00B12172"/>
    <w:rsid w:val="00B1282A"/>
    <w:rsid w:val="00B13F63"/>
    <w:rsid w:val="00B153B8"/>
    <w:rsid w:val="00B162E5"/>
    <w:rsid w:val="00B16827"/>
    <w:rsid w:val="00B16861"/>
    <w:rsid w:val="00B16F6E"/>
    <w:rsid w:val="00B21218"/>
    <w:rsid w:val="00B220AE"/>
    <w:rsid w:val="00B26458"/>
    <w:rsid w:val="00B272D9"/>
    <w:rsid w:val="00B350DB"/>
    <w:rsid w:val="00B3575C"/>
    <w:rsid w:val="00B35FC1"/>
    <w:rsid w:val="00B3683A"/>
    <w:rsid w:val="00B369D6"/>
    <w:rsid w:val="00B37AE3"/>
    <w:rsid w:val="00B418FB"/>
    <w:rsid w:val="00B41DC2"/>
    <w:rsid w:val="00B43E43"/>
    <w:rsid w:val="00B44470"/>
    <w:rsid w:val="00B45591"/>
    <w:rsid w:val="00B45A27"/>
    <w:rsid w:val="00B469E0"/>
    <w:rsid w:val="00B46CA0"/>
    <w:rsid w:val="00B47B87"/>
    <w:rsid w:val="00B5114A"/>
    <w:rsid w:val="00B5195E"/>
    <w:rsid w:val="00B52705"/>
    <w:rsid w:val="00B54370"/>
    <w:rsid w:val="00B54FBC"/>
    <w:rsid w:val="00B561FB"/>
    <w:rsid w:val="00B570D1"/>
    <w:rsid w:val="00B579A4"/>
    <w:rsid w:val="00B6100D"/>
    <w:rsid w:val="00B6313C"/>
    <w:rsid w:val="00B636F9"/>
    <w:rsid w:val="00B66DE3"/>
    <w:rsid w:val="00B71F18"/>
    <w:rsid w:val="00B72464"/>
    <w:rsid w:val="00B72585"/>
    <w:rsid w:val="00B72A86"/>
    <w:rsid w:val="00B73F5F"/>
    <w:rsid w:val="00B75B3B"/>
    <w:rsid w:val="00B76FF9"/>
    <w:rsid w:val="00B77363"/>
    <w:rsid w:val="00B77DD8"/>
    <w:rsid w:val="00B824FA"/>
    <w:rsid w:val="00B82A17"/>
    <w:rsid w:val="00B82B35"/>
    <w:rsid w:val="00B831CE"/>
    <w:rsid w:val="00B85610"/>
    <w:rsid w:val="00B8724B"/>
    <w:rsid w:val="00B87CDD"/>
    <w:rsid w:val="00B919C8"/>
    <w:rsid w:val="00B9250A"/>
    <w:rsid w:val="00B92F10"/>
    <w:rsid w:val="00B93C56"/>
    <w:rsid w:val="00B97A90"/>
    <w:rsid w:val="00BA0974"/>
    <w:rsid w:val="00BA0D59"/>
    <w:rsid w:val="00BA253D"/>
    <w:rsid w:val="00BA2DFF"/>
    <w:rsid w:val="00BA3606"/>
    <w:rsid w:val="00BA3F71"/>
    <w:rsid w:val="00BA3FDE"/>
    <w:rsid w:val="00BA6821"/>
    <w:rsid w:val="00BA7226"/>
    <w:rsid w:val="00BB0520"/>
    <w:rsid w:val="00BB242C"/>
    <w:rsid w:val="00BB34B9"/>
    <w:rsid w:val="00BB3649"/>
    <w:rsid w:val="00BB584A"/>
    <w:rsid w:val="00BB593A"/>
    <w:rsid w:val="00BB5E40"/>
    <w:rsid w:val="00BB6BCB"/>
    <w:rsid w:val="00BC0125"/>
    <w:rsid w:val="00BC03D3"/>
    <w:rsid w:val="00BC3CB9"/>
    <w:rsid w:val="00BC7424"/>
    <w:rsid w:val="00BD25C1"/>
    <w:rsid w:val="00BD2966"/>
    <w:rsid w:val="00BD2DD4"/>
    <w:rsid w:val="00BD4442"/>
    <w:rsid w:val="00BD469B"/>
    <w:rsid w:val="00BD72A2"/>
    <w:rsid w:val="00BD735E"/>
    <w:rsid w:val="00BE05AB"/>
    <w:rsid w:val="00BE0D55"/>
    <w:rsid w:val="00BE114E"/>
    <w:rsid w:val="00BE337D"/>
    <w:rsid w:val="00BE444F"/>
    <w:rsid w:val="00BE5D4B"/>
    <w:rsid w:val="00BE7917"/>
    <w:rsid w:val="00BF2D7D"/>
    <w:rsid w:val="00BF3774"/>
    <w:rsid w:val="00C004A2"/>
    <w:rsid w:val="00C036C8"/>
    <w:rsid w:val="00C038BA"/>
    <w:rsid w:val="00C04304"/>
    <w:rsid w:val="00C057C0"/>
    <w:rsid w:val="00C0581A"/>
    <w:rsid w:val="00C0768A"/>
    <w:rsid w:val="00C10374"/>
    <w:rsid w:val="00C11A46"/>
    <w:rsid w:val="00C12A0F"/>
    <w:rsid w:val="00C13DD4"/>
    <w:rsid w:val="00C14C49"/>
    <w:rsid w:val="00C15EB4"/>
    <w:rsid w:val="00C178D5"/>
    <w:rsid w:val="00C21291"/>
    <w:rsid w:val="00C24CAF"/>
    <w:rsid w:val="00C2605C"/>
    <w:rsid w:val="00C26775"/>
    <w:rsid w:val="00C32E75"/>
    <w:rsid w:val="00C336A6"/>
    <w:rsid w:val="00C347C4"/>
    <w:rsid w:val="00C360FA"/>
    <w:rsid w:val="00C37E8A"/>
    <w:rsid w:val="00C40283"/>
    <w:rsid w:val="00C40B7D"/>
    <w:rsid w:val="00C41514"/>
    <w:rsid w:val="00C438AE"/>
    <w:rsid w:val="00C4479E"/>
    <w:rsid w:val="00C4481B"/>
    <w:rsid w:val="00C46CE7"/>
    <w:rsid w:val="00C51E21"/>
    <w:rsid w:val="00C523F4"/>
    <w:rsid w:val="00C569AF"/>
    <w:rsid w:val="00C57CAD"/>
    <w:rsid w:val="00C60333"/>
    <w:rsid w:val="00C65A68"/>
    <w:rsid w:val="00C678A8"/>
    <w:rsid w:val="00C70C8C"/>
    <w:rsid w:val="00C7323B"/>
    <w:rsid w:val="00C732BD"/>
    <w:rsid w:val="00C73EEE"/>
    <w:rsid w:val="00C74C6B"/>
    <w:rsid w:val="00C772F0"/>
    <w:rsid w:val="00C77951"/>
    <w:rsid w:val="00C77F48"/>
    <w:rsid w:val="00C77F88"/>
    <w:rsid w:val="00C80E84"/>
    <w:rsid w:val="00C8166C"/>
    <w:rsid w:val="00C84912"/>
    <w:rsid w:val="00C852D6"/>
    <w:rsid w:val="00C8577D"/>
    <w:rsid w:val="00C8591D"/>
    <w:rsid w:val="00C8722A"/>
    <w:rsid w:val="00C92A3B"/>
    <w:rsid w:val="00C93470"/>
    <w:rsid w:val="00C93BC9"/>
    <w:rsid w:val="00C95CF5"/>
    <w:rsid w:val="00C95EC6"/>
    <w:rsid w:val="00CA28D5"/>
    <w:rsid w:val="00CA2F5F"/>
    <w:rsid w:val="00CA3C95"/>
    <w:rsid w:val="00CA472C"/>
    <w:rsid w:val="00CA4AD8"/>
    <w:rsid w:val="00CA4B3B"/>
    <w:rsid w:val="00CB2863"/>
    <w:rsid w:val="00CB2EB3"/>
    <w:rsid w:val="00CB53A5"/>
    <w:rsid w:val="00CB6687"/>
    <w:rsid w:val="00CC2247"/>
    <w:rsid w:val="00CC3BFA"/>
    <w:rsid w:val="00CC4227"/>
    <w:rsid w:val="00CC512B"/>
    <w:rsid w:val="00CC52C1"/>
    <w:rsid w:val="00CC5598"/>
    <w:rsid w:val="00CC5E69"/>
    <w:rsid w:val="00CD00F9"/>
    <w:rsid w:val="00CD05A0"/>
    <w:rsid w:val="00CD0645"/>
    <w:rsid w:val="00CD0794"/>
    <w:rsid w:val="00CD1227"/>
    <w:rsid w:val="00CD3655"/>
    <w:rsid w:val="00CD377E"/>
    <w:rsid w:val="00CD3ECC"/>
    <w:rsid w:val="00CD44EC"/>
    <w:rsid w:val="00CD48AB"/>
    <w:rsid w:val="00CD6710"/>
    <w:rsid w:val="00CE056D"/>
    <w:rsid w:val="00CE2F69"/>
    <w:rsid w:val="00CE6159"/>
    <w:rsid w:val="00CE7B7A"/>
    <w:rsid w:val="00CF09E1"/>
    <w:rsid w:val="00CF2353"/>
    <w:rsid w:val="00CF265E"/>
    <w:rsid w:val="00CF2FCB"/>
    <w:rsid w:val="00CF3531"/>
    <w:rsid w:val="00CF3E0D"/>
    <w:rsid w:val="00CF625D"/>
    <w:rsid w:val="00D00BD0"/>
    <w:rsid w:val="00D0179F"/>
    <w:rsid w:val="00D02253"/>
    <w:rsid w:val="00D0462B"/>
    <w:rsid w:val="00D0596B"/>
    <w:rsid w:val="00D07FBE"/>
    <w:rsid w:val="00D11598"/>
    <w:rsid w:val="00D16E50"/>
    <w:rsid w:val="00D2053E"/>
    <w:rsid w:val="00D2157D"/>
    <w:rsid w:val="00D26973"/>
    <w:rsid w:val="00D30182"/>
    <w:rsid w:val="00D304DF"/>
    <w:rsid w:val="00D3059D"/>
    <w:rsid w:val="00D305FC"/>
    <w:rsid w:val="00D318C1"/>
    <w:rsid w:val="00D35366"/>
    <w:rsid w:val="00D3613C"/>
    <w:rsid w:val="00D368A9"/>
    <w:rsid w:val="00D37593"/>
    <w:rsid w:val="00D412DB"/>
    <w:rsid w:val="00D43601"/>
    <w:rsid w:val="00D441CB"/>
    <w:rsid w:val="00D443CB"/>
    <w:rsid w:val="00D44646"/>
    <w:rsid w:val="00D44EA5"/>
    <w:rsid w:val="00D472D7"/>
    <w:rsid w:val="00D47AEE"/>
    <w:rsid w:val="00D515C4"/>
    <w:rsid w:val="00D51917"/>
    <w:rsid w:val="00D52076"/>
    <w:rsid w:val="00D53F3D"/>
    <w:rsid w:val="00D549A3"/>
    <w:rsid w:val="00D54BF2"/>
    <w:rsid w:val="00D5582D"/>
    <w:rsid w:val="00D56BB4"/>
    <w:rsid w:val="00D603EB"/>
    <w:rsid w:val="00D61154"/>
    <w:rsid w:val="00D61CA5"/>
    <w:rsid w:val="00D6348F"/>
    <w:rsid w:val="00D64B1A"/>
    <w:rsid w:val="00D64F69"/>
    <w:rsid w:val="00D67472"/>
    <w:rsid w:val="00D713B5"/>
    <w:rsid w:val="00D72F2B"/>
    <w:rsid w:val="00D74CF9"/>
    <w:rsid w:val="00D752FC"/>
    <w:rsid w:val="00D764F3"/>
    <w:rsid w:val="00D769C7"/>
    <w:rsid w:val="00D80A64"/>
    <w:rsid w:val="00D81E57"/>
    <w:rsid w:val="00D820F1"/>
    <w:rsid w:val="00D83030"/>
    <w:rsid w:val="00D844E7"/>
    <w:rsid w:val="00D84F01"/>
    <w:rsid w:val="00D8572D"/>
    <w:rsid w:val="00D85EFB"/>
    <w:rsid w:val="00D87F27"/>
    <w:rsid w:val="00D93690"/>
    <w:rsid w:val="00DA0DE9"/>
    <w:rsid w:val="00DA4585"/>
    <w:rsid w:val="00DA475E"/>
    <w:rsid w:val="00DA5624"/>
    <w:rsid w:val="00DA5A78"/>
    <w:rsid w:val="00DA5E6C"/>
    <w:rsid w:val="00DA70A1"/>
    <w:rsid w:val="00DA75CE"/>
    <w:rsid w:val="00DA76FA"/>
    <w:rsid w:val="00DA787E"/>
    <w:rsid w:val="00DA7D55"/>
    <w:rsid w:val="00DB0DE4"/>
    <w:rsid w:val="00DB13DB"/>
    <w:rsid w:val="00DB3D43"/>
    <w:rsid w:val="00DB4EFB"/>
    <w:rsid w:val="00DB5815"/>
    <w:rsid w:val="00DB5EB5"/>
    <w:rsid w:val="00DB641A"/>
    <w:rsid w:val="00DB713F"/>
    <w:rsid w:val="00DB7201"/>
    <w:rsid w:val="00DB7C48"/>
    <w:rsid w:val="00DC050A"/>
    <w:rsid w:val="00DC1878"/>
    <w:rsid w:val="00DC666C"/>
    <w:rsid w:val="00DC7488"/>
    <w:rsid w:val="00DC7DE2"/>
    <w:rsid w:val="00DC7F65"/>
    <w:rsid w:val="00DD03FB"/>
    <w:rsid w:val="00DD0A2C"/>
    <w:rsid w:val="00DD0D92"/>
    <w:rsid w:val="00DD0F0A"/>
    <w:rsid w:val="00DD18E1"/>
    <w:rsid w:val="00DD353F"/>
    <w:rsid w:val="00DD5E69"/>
    <w:rsid w:val="00DD60F7"/>
    <w:rsid w:val="00DD6F1D"/>
    <w:rsid w:val="00DE0467"/>
    <w:rsid w:val="00DE0587"/>
    <w:rsid w:val="00DE0660"/>
    <w:rsid w:val="00DE1D64"/>
    <w:rsid w:val="00DE201D"/>
    <w:rsid w:val="00DE2ACF"/>
    <w:rsid w:val="00DE2B3F"/>
    <w:rsid w:val="00DE341E"/>
    <w:rsid w:val="00DE398D"/>
    <w:rsid w:val="00DE4424"/>
    <w:rsid w:val="00DE49BC"/>
    <w:rsid w:val="00DE5582"/>
    <w:rsid w:val="00DE6001"/>
    <w:rsid w:val="00DE678D"/>
    <w:rsid w:val="00DE6AFD"/>
    <w:rsid w:val="00DE7DB3"/>
    <w:rsid w:val="00DF01F9"/>
    <w:rsid w:val="00DF113C"/>
    <w:rsid w:val="00DF127E"/>
    <w:rsid w:val="00DF1CB5"/>
    <w:rsid w:val="00DF316C"/>
    <w:rsid w:val="00DF3850"/>
    <w:rsid w:val="00DF3913"/>
    <w:rsid w:val="00DF53DE"/>
    <w:rsid w:val="00DF5691"/>
    <w:rsid w:val="00DF6FB1"/>
    <w:rsid w:val="00DF7635"/>
    <w:rsid w:val="00E007F8"/>
    <w:rsid w:val="00E01189"/>
    <w:rsid w:val="00E0195D"/>
    <w:rsid w:val="00E033CF"/>
    <w:rsid w:val="00E06FFC"/>
    <w:rsid w:val="00E109AF"/>
    <w:rsid w:val="00E10C39"/>
    <w:rsid w:val="00E125C4"/>
    <w:rsid w:val="00E13423"/>
    <w:rsid w:val="00E13AA8"/>
    <w:rsid w:val="00E1449F"/>
    <w:rsid w:val="00E146AE"/>
    <w:rsid w:val="00E15715"/>
    <w:rsid w:val="00E159C0"/>
    <w:rsid w:val="00E20A90"/>
    <w:rsid w:val="00E212CA"/>
    <w:rsid w:val="00E22437"/>
    <w:rsid w:val="00E235B9"/>
    <w:rsid w:val="00E26170"/>
    <w:rsid w:val="00E264D8"/>
    <w:rsid w:val="00E2665C"/>
    <w:rsid w:val="00E2666D"/>
    <w:rsid w:val="00E27606"/>
    <w:rsid w:val="00E27714"/>
    <w:rsid w:val="00E27994"/>
    <w:rsid w:val="00E301AD"/>
    <w:rsid w:val="00E315E4"/>
    <w:rsid w:val="00E34D3C"/>
    <w:rsid w:val="00E3503B"/>
    <w:rsid w:val="00E357AC"/>
    <w:rsid w:val="00E35B93"/>
    <w:rsid w:val="00E35F46"/>
    <w:rsid w:val="00E37FDA"/>
    <w:rsid w:val="00E40D6E"/>
    <w:rsid w:val="00E41208"/>
    <w:rsid w:val="00E43231"/>
    <w:rsid w:val="00E44ABE"/>
    <w:rsid w:val="00E44B2C"/>
    <w:rsid w:val="00E45D4C"/>
    <w:rsid w:val="00E46457"/>
    <w:rsid w:val="00E4759F"/>
    <w:rsid w:val="00E519E8"/>
    <w:rsid w:val="00E544F2"/>
    <w:rsid w:val="00E547AE"/>
    <w:rsid w:val="00E54D30"/>
    <w:rsid w:val="00E55704"/>
    <w:rsid w:val="00E56B0B"/>
    <w:rsid w:val="00E56B23"/>
    <w:rsid w:val="00E57740"/>
    <w:rsid w:val="00E63B38"/>
    <w:rsid w:val="00E67E00"/>
    <w:rsid w:val="00E70423"/>
    <w:rsid w:val="00E71C23"/>
    <w:rsid w:val="00E7259D"/>
    <w:rsid w:val="00E72FEC"/>
    <w:rsid w:val="00E740A5"/>
    <w:rsid w:val="00E743B8"/>
    <w:rsid w:val="00E75FFF"/>
    <w:rsid w:val="00E779C9"/>
    <w:rsid w:val="00E813F4"/>
    <w:rsid w:val="00E82CC2"/>
    <w:rsid w:val="00E83A1C"/>
    <w:rsid w:val="00E83DFE"/>
    <w:rsid w:val="00E842DF"/>
    <w:rsid w:val="00E85786"/>
    <w:rsid w:val="00E87198"/>
    <w:rsid w:val="00E944CF"/>
    <w:rsid w:val="00E96C01"/>
    <w:rsid w:val="00E96E2C"/>
    <w:rsid w:val="00E97FB3"/>
    <w:rsid w:val="00EA1E5A"/>
    <w:rsid w:val="00EA3EF8"/>
    <w:rsid w:val="00EA4B64"/>
    <w:rsid w:val="00EA6E39"/>
    <w:rsid w:val="00EB2A68"/>
    <w:rsid w:val="00EB395B"/>
    <w:rsid w:val="00EB3D4F"/>
    <w:rsid w:val="00EB418D"/>
    <w:rsid w:val="00EB4C89"/>
    <w:rsid w:val="00EB5B47"/>
    <w:rsid w:val="00EB6E15"/>
    <w:rsid w:val="00EB7458"/>
    <w:rsid w:val="00EC1B53"/>
    <w:rsid w:val="00EC2EDC"/>
    <w:rsid w:val="00EC3CDF"/>
    <w:rsid w:val="00EC3EB0"/>
    <w:rsid w:val="00EC4587"/>
    <w:rsid w:val="00EC46AF"/>
    <w:rsid w:val="00EC50FB"/>
    <w:rsid w:val="00EC614C"/>
    <w:rsid w:val="00EC6880"/>
    <w:rsid w:val="00EC6DCF"/>
    <w:rsid w:val="00EC71A4"/>
    <w:rsid w:val="00EC7B63"/>
    <w:rsid w:val="00EC7FB8"/>
    <w:rsid w:val="00ED4202"/>
    <w:rsid w:val="00ED5377"/>
    <w:rsid w:val="00ED5A08"/>
    <w:rsid w:val="00EE0560"/>
    <w:rsid w:val="00EE11A5"/>
    <w:rsid w:val="00EE17EB"/>
    <w:rsid w:val="00EE2125"/>
    <w:rsid w:val="00EE3034"/>
    <w:rsid w:val="00EE308D"/>
    <w:rsid w:val="00EE4440"/>
    <w:rsid w:val="00EE72F0"/>
    <w:rsid w:val="00EF0F3E"/>
    <w:rsid w:val="00EF1033"/>
    <w:rsid w:val="00EF1C73"/>
    <w:rsid w:val="00EF2E7B"/>
    <w:rsid w:val="00EF488E"/>
    <w:rsid w:val="00EF4C0F"/>
    <w:rsid w:val="00EF6B62"/>
    <w:rsid w:val="00F0240D"/>
    <w:rsid w:val="00F03A00"/>
    <w:rsid w:val="00F03B06"/>
    <w:rsid w:val="00F0437C"/>
    <w:rsid w:val="00F052C1"/>
    <w:rsid w:val="00F0630F"/>
    <w:rsid w:val="00F064EB"/>
    <w:rsid w:val="00F07CD6"/>
    <w:rsid w:val="00F10185"/>
    <w:rsid w:val="00F10D56"/>
    <w:rsid w:val="00F11BF7"/>
    <w:rsid w:val="00F12892"/>
    <w:rsid w:val="00F12895"/>
    <w:rsid w:val="00F13895"/>
    <w:rsid w:val="00F14521"/>
    <w:rsid w:val="00F1513F"/>
    <w:rsid w:val="00F2073A"/>
    <w:rsid w:val="00F212D6"/>
    <w:rsid w:val="00F22C2E"/>
    <w:rsid w:val="00F23852"/>
    <w:rsid w:val="00F23943"/>
    <w:rsid w:val="00F2409E"/>
    <w:rsid w:val="00F24D14"/>
    <w:rsid w:val="00F25566"/>
    <w:rsid w:val="00F26277"/>
    <w:rsid w:val="00F26ACE"/>
    <w:rsid w:val="00F26FF7"/>
    <w:rsid w:val="00F30AEB"/>
    <w:rsid w:val="00F35D1E"/>
    <w:rsid w:val="00F35EED"/>
    <w:rsid w:val="00F372CA"/>
    <w:rsid w:val="00F405B6"/>
    <w:rsid w:val="00F4182C"/>
    <w:rsid w:val="00F41AAC"/>
    <w:rsid w:val="00F44A16"/>
    <w:rsid w:val="00F44BA6"/>
    <w:rsid w:val="00F462DE"/>
    <w:rsid w:val="00F52BAA"/>
    <w:rsid w:val="00F533A0"/>
    <w:rsid w:val="00F5360E"/>
    <w:rsid w:val="00F54A33"/>
    <w:rsid w:val="00F56CF3"/>
    <w:rsid w:val="00F6434A"/>
    <w:rsid w:val="00F643CD"/>
    <w:rsid w:val="00F6444F"/>
    <w:rsid w:val="00F653BE"/>
    <w:rsid w:val="00F65925"/>
    <w:rsid w:val="00F65DFB"/>
    <w:rsid w:val="00F6709F"/>
    <w:rsid w:val="00F706B2"/>
    <w:rsid w:val="00F71FFE"/>
    <w:rsid w:val="00F74BEC"/>
    <w:rsid w:val="00F75A0A"/>
    <w:rsid w:val="00F763F0"/>
    <w:rsid w:val="00F76656"/>
    <w:rsid w:val="00F766AA"/>
    <w:rsid w:val="00F77702"/>
    <w:rsid w:val="00F81833"/>
    <w:rsid w:val="00F8233A"/>
    <w:rsid w:val="00F84683"/>
    <w:rsid w:val="00F84D83"/>
    <w:rsid w:val="00F84E21"/>
    <w:rsid w:val="00F85162"/>
    <w:rsid w:val="00F855F9"/>
    <w:rsid w:val="00F862A0"/>
    <w:rsid w:val="00F95A85"/>
    <w:rsid w:val="00F95FFD"/>
    <w:rsid w:val="00F96C1B"/>
    <w:rsid w:val="00F973B4"/>
    <w:rsid w:val="00F9763C"/>
    <w:rsid w:val="00F97BC0"/>
    <w:rsid w:val="00FA060A"/>
    <w:rsid w:val="00FA0D6D"/>
    <w:rsid w:val="00FA1F81"/>
    <w:rsid w:val="00FA2027"/>
    <w:rsid w:val="00FA21FD"/>
    <w:rsid w:val="00FA38D3"/>
    <w:rsid w:val="00FA4FB4"/>
    <w:rsid w:val="00FA5B5E"/>
    <w:rsid w:val="00FA5DA2"/>
    <w:rsid w:val="00FA6602"/>
    <w:rsid w:val="00FA6BCA"/>
    <w:rsid w:val="00FB1094"/>
    <w:rsid w:val="00FB12A0"/>
    <w:rsid w:val="00FB1695"/>
    <w:rsid w:val="00FB220D"/>
    <w:rsid w:val="00FB29DA"/>
    <w:rsid w:val="00FB3A3C"/>
    <w:rsid w:val="00FB511B"/>
    <w:rsid w:val="00FB5601"/>
    <w:rsid w:val="00FB5A65"/>
    <w:rsid w:val="00FB63CF"/>
    <w:rsid w:val="00FC0CC8"/>
    <w:rsid w:val="00FC31C8"/>
    <w:rsid w:val="00FC35A4"/>
    <w:rsid w:val="00FC38B5"/>
    <w:rsid w:val="00FC555E"/>
    <w:rsid w:val="00FC5E86"/>
    <w:rsid w:val="00FC6497"/>
    <w:rsid w:val="00FC692D"/>
    <w:rsid w:val="00FC6F65"/>
    <w:rsid w:val="00FC7269"/>
    <w:rsid w:val="00FD1579"/>
    <w:rsid w:val="00FD2038"/>
    <w:rsid w:val="00FD287F"/>
    <w:rsid w:val="00FD509F"/>
    <w:rsid w:val="00FD534B"/>
    <w:rsid w:val="00FD68C5"/>
    <w:rsid w:val="00FE1EE3"/>
    <w:rsid w:val="00FE27CA"/>
    <w:rsid w:val="00FE3E5E"/>
    <w:rsid w:val="00FE3FFC"/>
    <w:rsid w:val="00FE4783"/>
    <w:rsid w:val="00FE4DA9"/>
    <w:rsid w:val="00FE5292"/>
    <w:rsid w:val="00FE6F12"/>
    <w:rsid w:val="00FF0E22"/>
    <w:rsid w:val="00FF471D"/>
    <w:rsid w:val="00FF51D1"/>
    <w:rsid w:val="00FF5875"/>
    <w:rsid w:val="00FF7C12"/>
    <w:rsid w:val="0153F725"/>
    <w:rsid w:val="1DD95620"/>
    <w:rsid w:val="2074554B"/>
    <w:rsid w:val="218F655F"/>
    <w:rsid w:val="3B3FCE1A"/>
    <w:rsid w:val="3D8FED32"/>
    <w:rsid w:val="41CEBABD"/>
    <w:rsid w:val="45A5E5A9"/>
    <w:rsid w:val="4918D0F0"/>
    <w:rsid w:val="4A5A7E6A"/>
    <w:rsid w:val="7682D49F"/>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40189"/>
  <w15:docId w15:val="{E6C14E0D-8D1C-4D3B-9AAF-AD74E9D3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semiHidden="1" w:uiPriority="9" w:unhideWhenUsed="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B0"/>
    <w:rPr>
      <w:rFonts w:ascii="Arial" w:hAnsi="Arial"/>
      <w:szCs w:val="22"/>
      <w:lang w:eastAsia="en-US"/>
    </w:rPr>
  </w:style>
  <w:style w:type="paragraph" w:styleId="Heading1">
    <w:name w:val="heading 1"/>
    <w:basedOn w:val="Normal"/>
    <w:next w:val="Normal"/>
    <w:link w:val="Heading1Char"/>
    <w:uiPriority w:val="9"/>
    <w:qFormat/>
    <w:rsid w:val="00125F3F"/>
    <w:pPr>
      <w:widowControl w:val="0"/>
      <w:autoSpaceDE w:val="0"/>
      <w:autoSpaceDN w:val="0"/>
      <w:spacing w:before="89"/>
      <w:outlineLvl w:val="0"/>
    </w:pPr>
    <w:rPr>
      <w:rFonts w:eastAsia="VIC" w:cs="VIC"/>
      <w:b/>
      <w:bCs/>
      <w:color w:val="000000" w:themeColor="text1"/>
      <w:sz w:val="44"/>
      <w:szCs w:val="24"/>
      <w:lang w:val="en-GB"/>
    </w:rPr>
  </w:style>
  <w:style w:type="paragraph" w:styleId="Heading2">
    <w:name w:val="heading 2"/>
    <w:basedOn w:val="Normal"/>
    <w:next w:val="Normal"/>
    <w:link w:val="Heading2Char"/>
    <w:uiPriority w:val="9"/>
    <w:qFormat/>
    <w:rsid w:val="00125F3F"/>
    <w:pPr>
      <w:widowControl w:val="0"/>
      <w:autoSpaceDE w:val="0"/>
      <w:autoSpaceDN w:val="0"/>
      <w:spacing w:before="89" w:line="304" w:lineRule="exact"/>
      <w:outlineLvl w:val="1"/>
    </w:pPr>
    <w:rPr>
      <w:rFonts w:eastAsia="VIC" w:cs="VIC"/>
      <w:b/>
      <w:bCs/>
      <w:color w:val="000000" w:themeColor="text1"/>
      <w:sz w:val="24"/>
      <w:szCs w:val="24"/>
      <w:lang w:val="en-GB"/>
    </w:rPr>
  </w:style>
  <w:style w:type="paragraph" w:styleId="Heading3">
    <w:name w:val="heading 3"/>
    <w:basedOn w:val="Normal"/>
    <w:next w:val="Normal"/>
    <w:link w:val="Heading3Char"/>
    <w:uiPriority w:val="9"/>
    <w:rsid w:val="00471769"/>
    <w:pPr>
      <w:spacing w:before="60" w:after="60"/>
      <w:outlineLvl w:val="2"/>
    </w:pPr>
    <w:rPr>
      <w:rFonts w:cs="Arial"/>
      <w:b/>
      <w:bCs/>
      <w:color w:val="FEFFFF" w:themeColor="background1"/>
      <w:szCs w:val="20"/>
    </w:rPr>
  </w:style>
  <w:style w:type="paragraph" w:styleId="Heading4">
    <w:name w:val="heading 4"/>
    <w:basedOn w:val="Normal"/>
    <w:next w:val="Normal"/>
    <w:link w:val="Heading4Char"/>
    <w:uiPriority w:val="9"/>
    <w:rsid w:val="00AA36FD"/>
    <w:pPr>
      <w:outlineLvl w:val="3"/>
    </w:pPr>
    <w:rPr>
      <w:rFonts w:eastAsia="Times New Roman"/>
      <w:b/>
      <w:bCs/>
      <w:iCs/>
    </w:rPr>
  </w:style>
  <w:style w:type="paragraph" w:styleId="Heading5">
    <w:name w:val="heading 5"/>
    <w:basedOn w:val="Normal"/>
    <w:next w:val="Normal"/>
    <w:link w:val="Heading5Char"/>
    <w:uiPriority w:val="9"/>
    <w:rsid w:val="0071776A"/>
    <w:pPr>
      <w:outlineLvl w:val="4"/>
    </w:pPr>
    <w:rPr>
      <w:rFonts w:eastAsia="Times New Roman"/>
      <w:b/>
      <w:color w:val="0099CC" w:themeColor="text2"/>
    </w:rPr>
  </w:style>
  <w:style w:type="paragraph" w:styleId="Heading6">
    <w:name w:val="heading 6"/>
    <w:basedOn w:val="Normal"/>
    <w:next w:val="Normal"/>
    <w:link w:val="Heading6Char"/>
    <w:uiPriority w:val="9"/>
    <w:rsid w:val="008659FD"/>
    <w:pPr>
      <w:keepNext/>
      <w:keepLines/>
      <w:spacing w:before="40"/>
      <w:outlineLvl w:val="5"/>
    </w:pPr>
    <w:rPr>
      <w:rFonts w:asciiTheme="majorHAnsi" w:eastAsiaTheme="majorEastAsia" w:hAnsiTheme="majorHAnsi" w:cstheme="majorBidi"/>
      <w:color w:val="20202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F3F"/>
    <w:rPr>
      <w:rFonts w:ascii="Arial" w:eastAsia="VIC" w:hAnsi="Arial" w:cs="VIC"/>
      <w:b/>
      <w:bCs/>
      <w:color w:val="000000" w:themeColor="text1"/>
      <w:sz w:val="44"/>
      <w:szCs w:val="24"/>
      <w:lang w:val="en-GB" w:eastAsia="en-US"/>
    </w:rPr>
  </w:style>
  <w:style w:type="character" w:customStyle="1" w:styleId="Heading2Char">
    <w:name w:val="Heading 2 Char"/>
    <w:link w:val="Heading2"/>
    <w:uiPriority w:val="9"/>
    <w:rsid w:val="00125F3F"/>
    <w:rPr>
      <w:rFonts w:ascii="Arial" w:eastAsia="VIC" w:hAnsi="Arial" w:cs="VIC"/>
      <w:b/>
      <w:bCs/>
      <w:color w:val="000000" w:themeColor="text1"/>
      <w:sz w:val="24"/>
      <w:szCs w:val="24"/>
      <w:lang w:val="en-GB" w:eastAsia="en-US"/>
    </w:rPr>
  </w:style>
  <w:style w:type="character" w:customStyle="1" w:styleId="Heading6Char">
    <w:name w:val="Heading 6 Char"/>
    <w:basedOn w:val="DefaultParagraphFont"/>
    <w:link w:val="Heading6"/>
    <w:uiPriority w:val="9"/>
    <w:rsid w:val="00667E43"/>
    <w:rPr>
      <w:rFonts w:asciiTheme="majorHAnsi" w:eastAsiaTheme="majorEastAsia" w:hAnsiTheme="majorHAnsi" w:cstheme="majorBidi"/>
      <w:color w:val="202020" w:themeColor="accent1" w:themeShade="7F"/>
      <w:szCs w:val="22"/>
      <w:lang w:eastAsia="en-US"/>
    </w:rPr>
  </w:style>
  <w:style w:type="character" w:customStyle="1" w:styleId="Heading4Char">
    <w:name w:val="Heading 4 Char"/>
    <w:link w:val="Heading4"/>
    <w:uiPriority w:val="9"/>
    <w:rsid w:val="00AA36FD"/>
    <w:rPr>
      <w:rFonts w:ascii="Arial" w:eastAsia="Times New Roman" w:hAnsi="Arial"/>
      <w:b/>
      <w:bCs/>
      <w:iCs/>
      <w:szCs w:val="22"/>
      <w:lang w:eastAsia="en-US"/>
    </w:rPr>
  </w:style>
  <w:style w:type="character" w:customStyle="1" w:styleId="Heading3Char">
    <w:name w:val="Heading 3 Char"/>
    <w:link w:val="Heading3"/>
    <w:uiPriority w:val="9"/>
    <w:rsid w:val="00471769"/>
    <w:rPr>
      <w:rFonts w:ascii="Arial" w:hAnsi="Arial" w:cs="Arial"/>
      <w:b/>
      <w:bCs/>
      <w:color w:val="FEFFFF" w:themeColor="background1"/>
      <w:lang w:eastAsia="en-US"/>
    </w:rPr>
  </w:style>
  <w:style w:type="character" w:customStyle="1" w:styleId="Heading5Char">
    <w:name w:val="Heading 5 Char"/>
    <w:link w:val="Heading5"/>
    <w:uiPriority w:val="9"/>
    <w:rsid w:val="0071776A"/>
    <w:rPr>
      <w:rFonts w:ascii="Arial" w:eastAsia="Times New Roman" w:hAnsi="Arial"/>
      <w:b/>
      <w:color w:val="0099CC" w:themeColor="text2"/>
      <w:szCs w:val="22"/>
      <w:lang w:eastAsia="en-US"/>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character" w:styleId="Hyperlink">
    <w:name w:val="Hyperlink"/>
    <w:basedOn w:val="DefaultParagraphFont"/>
    <w:uiPriority w:val="99"/>
    <w:unhideWhenUsed/>
    <w:rsid w:val="00E54D30"/>
    <w:rPr>
      <w:color w:val="0000FF"/>
      <w:u w:val="single"/>
    </w:rPr>
  </w:style>
  <w:style w:type="character" w:styleId="CommentReference">
    <w:name w:val="annotation reference"/>
    <w:basedOn w:val="DefaultParagraphFont"/>
    <w:uiPriority w:val="99"/>
    <w:semiHidden/>
    <w:unhideWhenUsed/>
    <w:rsid w:val="00F23852"/>
    <w:rPr>
      <w:sz w:val="16"/>
      <w:szCs w:val="16"/>
    </w:rPr>
  </w:style>
  <w:style w:type="numbering" w:customStyle="1" w:styleId="CurrentList1">
    <w:name w:val="Current List1"/>
    <w:uiPriority w:val="99"/>
    <w:rsid w:val="00814CE0"/>
    <w:pPr>
      <w:numPr>
        <w:numId w:val="4"/>
      </w:numPr>
    </w:pPr>
  </w:style>
  <w:style w:type="paragraph" w:styleId="CommentSubject">
    <w:name w:val="annotation subject"/>
    <w:basedOn w:val="Normal"/>
    <w:next w:val="Normal"/>
    <w:link w:val="CommentSubjectChar"/>
    <w:uiPriority w:val="99"/>
    <w:semiHidden/>
    <w:unhideWhenUsed/>
    <w:rsid w:val="00046233"/>
    <w:rPr>
      <w:b/>
      <w:bCs/>
      <w:szCs w:val="20"/>
    </w:rPr>
  </w:style>
  <w:style w:type="character" w:customStyle="1" w:styleId="CommentSubjectChar">
    <w:name w:val="Comment Subject Char"/>
    <w:basedOn w:val="DefaultParagraphFont"/>
    <w:link w:val="CommentSubject"/>
    <w:uiPriority w:val="99"/>
    <w:semiHidden/>
    <w:rsid w:val="00046233"/>
    <w:rPr>
      <w:rFonts w:ascii="Arial" w:hAnsi="Arial"/>
      <w:b/>
      <w:bCs/>
      <w:lang w:eastAsia="en-US"/>
    </w:rPr>
  </w:style>
  <w:style w:type="paragraph" w:styleId="BalloonText">
    <w:name w:val="Balloon Text"/>
    <w:basedOn w:val="Normal"/>
    <w:link w:val="BalloonTextChar"/>
    <w:semiHidden/>
    <w:unhideWhenUsed/>
    <w:rsid w:val="00F23852"/>
    <w:rPr>
      <w:rFonts w:ascii="Segoe UI" w:hAnsi="Segoe UI" w:cs="Segoe UI"/>
      <w:sz w:val="18"/>
      <w:szCs w:val="18"/>
    </w:rPr>
  </w:style>
  <w:style w:type="character" w:customStyle="1" w:styleId="BalloonTextChar">
    <w:name w:val="Balloon Text Char"/>
    <w:basedOn w:val="DefaultParagraphFont"/>
    <w:link w:val="BalloonText"/>
    <w:semiHidden/>
    <w:rsid w:val="00F23852"/>
    <w:rPr>
      <w:rFonts w:ascii="Segoe UI" w:hAnsi="Segoe UI" w:cs="Segoe UI"/>
      <w:sz w:val="18"/>
      <w:szCs w:val="18"/>
      <w:lang w:eastAsia="en-US"/>
    </w:rPr>
  </w:style>
  <w:style w:type="paragraph" w:styleId="Revision">
    <w:name w:val="Revision"/>
    <w:hidden/>
    <w:uiPriority w:val="99"/>
    <w:semiHidden/>
    <w:rsid w:val="0099682A"/>
    <w:rPr>
      <w:rFonts w:ascii="Arial" w:hAnsi="Arial"/>
      <w:szCs w:val="22"/>
      <w:lang w:eastAsia="en-US"/>
    </w:rPr>
  </w:style>
  <w:style w:type="character" w:styleId="FollowedHyperlink">
    <w:name w:val="FollowedHyperlink"/>
    <w:basedOn w:val="DefaultParagraphFont"/>
    <w:uiPriority w:val="99"/>
    <w:semiHidden/>
    <w:unhideWhenUsed/>
    <w:rsid w:val="005A0899"/>
    <w:rPr>
      <w:color w:val="977B2D" w:themeColor="followedHyperlink"/>
      <w:u w:val="single"/>
    </w:rPr>
  </w:style>
  <w:style w:type="table" w:styleId="TableGrid">
    <w:name w:val="Table Grid"/>
    <w:aliases w:val="Answers Lined Table"/>
    <w:basedOn w:val="TableNormal"/>
    <w:uiPriority w:val="59"/>
    <w:rsid w:val="00232F2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21BBE"/>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claimer">
    <w:name w:val="Disclaimer"/>
    <w:basedOn w:val="Normal"/>
    <w:qFormat/>
    <w:rsid w:val="00726304"/>
    <w:pPr>
      <w:pBdr>
        <w:top w:val="single" w:sz="18" w:space="6" w:color="D8D8D9" w:themeColor="accent1" w:themeTint="33"/>
        <w:left w:val="single" w:sz="18" w:space="6" w:color="D8D8D9" w:themeColor="accent1" w:themeTint="33"/>
        <w:bottom w:val="single" w:sz="18" w:space="6" w:color="D8D8D9" w:themeColor="accent1" w:themeTint="33"/>
        <w:right w:val="single" w:sz="18" w:space="6" w:color="D8D8D9" w:themeColor="accent1" w:themeTint="33"/>
      </w:pBdr>
      <w:shd w:val="clear" w:color="auto" w:fill="D8D8D9" w:themeFill="accent1" w:themeFillTint="33"/>
      <w:ind w:left="181" w:right="181"/>
    </w:pPr>
    <w:rPr>
      <w:sz w:val="18"/>
      <w:szCs w:val="18"/>
    </w:rPr>
  </w:style>
  <w:style w:type="character" w:styleId="Strong">
    <w:name w:val="Strong"/>
    <w:uiPriority w:val="22"/>
    <w:qFormat/>
    <w:rsid w:val="00471769"/>
    <w:rPr>
      <w:b/>
      <w:bCs/>
    </w:rPr>
  </w:style>
  <w:style w:type="character" w:styleId="UnresolvedMention">
    <w:name w:val="Unresolved Mention"/>
    <w:basedOn w:val="DefaultParagraphFont"/>
    <w:uiPriority w:val="99"/>
    <w:semiHidden/>
    <w:unhideWhenUsed/>
    <w:rsid w:val="004B5443"/>
    <w:rPr>
      <w:color w:val="605E5C"/>
      <w:shd w:val="clear" w:color="auto" w:fill="E1DFDD"/>
    </w:rPr>
  </w:style>
  <w:style w:type="paragraph" w:styleId="Subtitle">
    <w:name w:val="Subtitle"/>
    <w:basedOn w:val="Normal"/>
    <w:next w:val="Normal"/>
    <w:link w:val="SubtitleChar"/>
    <w:uiPriority w:val="11"/>
    <w:qFormat/>
    <w:rsid w:val="00125F3F"/>
    <w:pPr>
      <w:spacing w:after="160" w:line="537" w:lineRule="exact"/>
      <w:outlineLvl w:val="1"/>
    </w:pPr>
    <w:rPr>
      <w:noProof/>
      <w:color w:val="0099CC" w:themeColor="text2"/>
      <w:sz w:val="36"/>
      <w:szCs w:val="36"/>
    </w:rPr>
  </w:style>
  <w:style w:type="character" w:customStyle="1" w:styleId="SubtitleChar">
    <w:name w:val="Subtitle Char"/>
    <w:basedOn w:val="DefaultParagraphFont"/>
    <w:link w:val="Subtitle"/>
    <w:uiPriority w:val="11"/>
    <w:rsid w:val="00125F3F"/>
    <w:rPr>
      <w:rFonts w:ascii="Arial" w:hAnsi="Arial"/>
      <w:noProof/>
      <w:color w:val="0099CC" w:themeColor="text2"/>
      <w:sz w:val="36"/>
      <w:szCs w:val="36"/>
      <w:lang w:eastAsia="en-US"/>
    </w:rPr>
  </w:style>
  <w:style w:type="character" w:styleId="PageNumber">
    <w:name w:val="page number"/>
    <w:basedOn w:val="DefaultParagraphFont"/>
    <w:uiPriority w:val="99"/>
    <w:semiHidden/>
    <w:unhideWhenUsed/>
    <w:rsid w:val="00193294"/>
  </w:style>
  <w:style w:type="paragraph" w:customStyle="1" w:styleId="SectionETableLearnerResponseNumber1">
    <w:name w:val="Section E Table Learner Response Number 1"/>
    <w:basedOn w:val="Normal"/>
    <w:qFormat/>
    <w:rsid w:val="000B0963"/>
    <w:pPr>
      <w:numPr>
        <w:numId w:val="3"/>
      </w:numPr>
      <w:tabs>
        <w:tab w:val="left" w:pos="357"/>
      </w:tabs>
      <w:spacing w:before="40" w:after="40"/>
      <w:ind w:left="952" w:hanging="357"/>
    </w:pPr>
    <w:rPr>
      <w:i/>
      <w:iCs/>
      <w:color w:val="414042" w:themeColor="accent1"/>
      <w:szCs w:val="20"/>
    </w:rPr>
  </w:style>
  <w:style w:type="paragraph" w:customStyle="1" w:styleId="TableList">
    <w:name w:val="Table List"/>
    <w:basedOn w:val="Normal"/>
    <w:qFormat/>
    <w:rsid w:val="00DD353F"/>
    <w:pPr>
      <w:spacing w:line="276" w:lineRule="auto"/>
      <w:ind w:left="284" w:hanging="284"/>
    </w:pPr>
  </w:style>
  <w:style w:type="paragraph" w:customStyle="1" w:styleId="TableContent">
    <w:name w:val="Table Content"/>
    <w:basedOn w:val="Normal"/>
    <w:qFormat/>
    <w:rsid w:val="002B5CE2"/>
    <w:pPr>
      <w:spacing w:after="160"/>
    </w:pPr>
  </w:style>
  <w:style w:type="paragraph" w:customStyle="1" w:styleId="SectionEBodyContent1">
    <w:name w:val="Section E Body Content 1"/>
    <w:basedOn w:val="Normal"/>
    <w:qFormat/>
    <w:rsid w:val="00DA7D55"/>
    <w:pPr>
      <w:numPr>
        <w:numId w:val="14"/>
      </w:numPr>
      <w:spacing w:before="60" w:after="60"/>
    </w:pPr>
    <w:rPr>
      <w:color w:val="000000" w:themeColor="text1"/>
      <w:szCs w:val="20"/>
    </w:rPr>
  </w:style>
  <w:style w:type="paragraph" w:customStyle="1" w:styleId="TableH1">
    <w:name w:val="Table H1"/>
    <w:basedOn w:val="TableContent"/>
    <w:qFormat/>
    <w:rsid w:val="00AD07CF"/>
    <w:pPr>
      <w:spacing w:before="360" w:after="120"/>
    </w:pPr>
    <w:rPr>
      <w:b/>
      <w:bCs/>
    </w:rPr>
  </w:style>
  <w:style w:type="paragraph" w:customStyle="1" w:styleId="TableContentH1">
    <w:name w:val="Table Content H1"/>
    <w:basedOn w:val="TableContent"/>
    <w:qFormat/>
    <w:rsid w:val="000E7D08"/>
    <w:rPr>
      <w:b/>
    </w:rPr>
  </w:style>
  <w:style w:type="paragraph" w:customStyle="1" w:styleId="TableContentH2">
    <w:name w:val="Table Content H2"/>
    <w:basedOn w:val="TableContent"/>
    <w:qFormat/>
    <w:rsid w:val="000E7D08"/>
    <w:pPr>
      <w:spacing w:before="360" w:after="120"/>
    </w:pPr>
    <w:rPr>
      <w:b/>
      <w:bCs/>
    </w:rPr>
  </w:style>
  <w:style w:type="paragraph" w:customStyle="1" w:styleId="BodyContentIndent1">
    <w:name w:val="Body Content Indent 1"/>
    <w:qFormat/>
    <w:rsid w:val="00792A17"/>
    <w:pPr>
      <w:numPr>
        <w:numId w:val="1"/>
      </w:numPr>
      <w:spacing w:line="276" w:lineRule="auto"/>
      <w:ind w:left="340" w:hanging="340"/>
    </w:pPr>
    <w:rPr>
      <w:rFonts w:ascii="Arial" w:hAnsi="Arial"/>
      <w:szCs w:val="22"/>
      <w:lang w:eastAsia="en-US"/>
    </w:rPr>
  </w:style>
  <w:style w:type="paragraph" w:customStyle="1" w:styleId="BodyContent">
    <w:name w:val="Body Content"/>
    <w:basedOn w:val="Normal"/>
    <w:qFormat/>
    <w:rsid w:val="0019608F"/>
    <w:pPr>
      <w:spacing w:after="160"/>
    </w:pPr>
  </w:style>
  <w:style w:type="paragraph" w:customStyle="1" w:styleId="BodyContentH1">
    <w:name w:val="Body Content H1"/>
    <w:basedOn w:val="Heading4"/>
    <w:next w:val="BodyContent"/>
    <w:qFormat/>
    <w:rsid w:val="00AD1569"/>
    <w:pPr>
      <w:spacing w:after="160"/>
    </w:pPr>
  </w:style>
  <w:style w:type="paragraph" w:customStyle="1" w:styleId="BodyContentH2">
    <w:name w:val="Body Content H2"/>
    <w:basedOn w:val="Heading4"/>
    <w:next w:val="BodyContent"/>
    <w:qFormat/>
    <w:rsid w:val="00A85501"/>
    <w:pPr>
      <w:spacing w:before="280" w:after="120"/>
    </w:pPr>
    <w:rPr>
      <w:bCs w:val="0"/>
    </w:rPr>
  </w:style>
  <w:style w:type="paragraph" w:customStyle="1" w:styleId="SectionETableLearnerResponse">
    <w:name w:val="Section E Table Learner Response"/>
    <w:basedOn w:val="SectionEBodyContent1"/>
    <w:autoRedefine/>
    <w:qFormat/>
    <w:rsid w:val="001F35EC"/>
    <w:pPr>
      <w:numPr>
        <w:numId w:val="0"/>
      </w:numPr>
      <w:spacing w:before="80" w:after="40"/>
      <w:ind w:left="567"/>
    </w:pPr>
    <w:rPr>
      <w:i/>
      <w:iCs/>
      <w:color w:val="414042" w:themeColor="accent1"/>
    </w:rPr>
  </w:style>
  <w:style w:type="paragraph" w:customStyle="1" w:styleId="SectionETableLearnerResponseIndent1">
    <w:name w:val="Section E Table Learner Response Indent 1"/>
    <w:basedOn w:val="Normal"/>
    <w:qFormat/>
    <w:rsid w:val="000B0963"/>
    <w:pPr>
      <w:numPr>
        <w:numId w:val="17"/>
      </w:numPr>
      <w:spacing w:before="40" w:after="40"/>
      <w:ind w:left="952"/>
    </w:pPr>
    <w:rPr>
      <w:i/>
      <w:iCs/>
      <w:color w:val="414042" w:themeColor="accent1"/>
    </w:rPr>
  </w:style>
  <w:style w:type="paragraph" w:customStyle="1" w:styleId="BodyContentIndent2">
    <w:name w:val="Body Content Indent 2"/>
    <w:basedOn w:val="BodyContentIndent1"/>
    <w:qFormat/>
    <w:rsid w:val="00792A17"/>
    <w:pPr>
      <w:ind w:left="680"/>
    </w:pPr>
  </w:style>
  <w:style w:type="paragraph" w:customStyle="1" w:styleId="BodyContentIndent3">
    <w:name w:val="Body Content Indent 3"/>
    <w:basedOn w:val="BodyContentIndent2"/>
    <w:qFormat/>
    <w:rsid w:val="00792A17"/>
    <w:pPr>
      <w:ind w:left="1020"/>
    </w:pPr>
  </w:style>
  <w:style w:type="paragraph" w:customStyle="1" w:styleId="BodyContentNumbering1">
    <w:name w:val="Body Content Numbering 1"/>
    <w:basedOn w:val="BodyContent"/>
    <w:qFormat/>
    <w:rsid w:val="00863C7A"/>
    <w:pPr>
      <w:numPr>
        <w:numId w:val="2"/>
      </w:numPr>
    </w:pPr>
  </w:style>
  <w:style w:type="table" w:customStyle="1" w:styleId="VSLRGenericLVStyle2">
    <w:name w:val="VSLR: Generic LV Style 2"/>
    <w:basedOn w:val="TableNormal"/>
    <w:uiPriority w:val="99"/>
    <w:rsid w:val="00C26775"/>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tblPr/>
      <w:trPr>
        <w:cantSplit/>
        <w:tblHeader/>
      </w:trPr>
      <w:tcPr>
        <w:tcBorders>
          <w:top w:val="single" w:sz="18" w:space="0" w:color="000000" w:themeColor="text1"/>
          <w:left w:val="single" w:sz="18" w:space="0" w:color="000000" w:themeColor="text1"/>
          <w:right w:val="single" w:sz="18" w:space="0" w:color="000000" w:themeColor="text1"/>
        </w:tcBorders>
        <w:shd w:val="clear" w:color="auto" w:fill="000000" w:themeFill="text1"/>
      </w:tcPr>
    </w:tblStylePr>
    <w:tblStylePr w:type="lastRow">
      <w:tblPr/>
      <w:tcPr>
        <w:shd w:val="clear" w:color="auto" w:fill="D8D8D9" w:themeFill="accent1" w:themeFillTint="33"/>
      </w:tcPr>
    </w:tblStylePr>
    <w:tblStylePr w:type="band1Horz">
      <w:tblPr/>
      <w:tcPr>
        <w:tcMar>
          <w:top w:w="113" w:type="dxa"/>
          <w:left w:w="142" w:type="dxa"/>
          <w:bottom w:w="170" w:type="dxa"/>
          <w:right w:w="142" w:type="dxa"/>
        </w:tcMar>
      </w:tcPr>
    </w:tblStylePr>
    <w:tblStylePr w:type="band2Horz">
      <w:tblPr/>
      <w:tcPr>
        <w:tcMar>
          <w:top w:w="113" w:type="dxa"/>
          <w:left w:w="142" w:type="dxa"/>
          <w:bottom w:w="170" w:type="dxa"/>
          <w:right w:w="142" w:type="dxa"/>
        </w:tcMar>
      </w:tcPr>
    </w:tblStylePr>
  </w:style>
  <w:style w:type="table" w:customStyle="1" w:styleId="VSLREquipmentStyle">
    <w:name w:val="VSLR: Equipment Style"/>
    <w:basedOn w:val="TableNormal"/>
    <w:uiPriority w:val="99"/>
    <w:rsid w:val="005436A7"/>
    <w:rPr>
      <w:rFonts w:ascii="Arial" w:hAnsi="Arial"/>
    </w:rPr>
    <w:tblPr>
      <w:tblStyleRowBandSize w:val="1"/>
      <w:tblBorders>
        <w:top w:val="single" w:sz="18" w:space="0" w:color="D8D8D9" w:themeColor="accent1" w:themeTint="33"/>
        <w:left w:val="single" w:sz="18" w:space="0" w:color="D8D8D9" w:themeColor="accent1" w:themeTint="33"/>
        <w:bottom w:val="single" w:sz="18" w:space="0" w:color="D8D8D9" w:themeColor="accent1" w:themeTint="33"/>
        <w:right w:val="single" w:sz="18" w:space="0" w:color="D8D8D9" w:themeColor="accent1" w:themeTint="33"/>
        <w:insideH w:val="single" w:sz="18" w:space="0" w:color="D8D8D9" w:themeColor="accent1" w:themeTint="33"/>
        <w:insideV w:val="single" w:sz="18" w:space="0" w:color="D8D8D9" w:themeColor="accent1" w:themeTint="33"/>
      </w:tblBorders>
    </w:tblPr>
    <w:tcPr>
      <w:tcMar>
        <w:left w:w="142" w:type="dxa"/>
        <w:right w:w="142" w:type="dxa"/>
      </w:tcMar>
    </w:tcPr>
    <w:tblStylePr w:type="firstRow">
      <w:pPr>
        <w:jc w:val="left"/>
      </w:pPr>
      <w:tblPr/>
      <w:trPr>
        <w:tblHeader/>
      </w:trPr>
      <w:tcPr>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table" w:customStyle="1" w:styleId="VSLRGenericLVStyle1">
    <w:name w:val="VSLR: Generic LV Style 1"/>
    <w:basedOn w:val="TableNormal"/>
    <w:uiPriority w:val="99"/>
    <w:rsid w:val="00955AE2"/>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nil"/>
          <w:left w:val="single" w:sz="18" w:space="0" w:color="000000" w:themeColor="text1"/>
          <w:bottom w:val="nil"/>
          <w:right w:val="single" w:sz="18" w:space="0" w:color="000000" w:themeColor="text1"/>
          <w:insideH w:val="nil"/>
          <w:insideV w:val="nil"/>
          <w:tl2br w:val="nil"/>
          <w:tr2bl w:val="nil"/>
        </w:tcBorders>
        <w:shd w:val="clear" w:color="auto" w:fill="000000" w:themeFill="text1"/>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TableLearnerResponseIndent2">
    <w:name w:val="Section E Table Learner Response Indent 2"/>
    <w:basedOn w:val="Normal"/>
    <w:qFormat/>
    <w:rsid w:val="000B0963"/>
    <w:pPr>
      <w:numPr>
        <w:numId w:val="5"/>
      </w:numPr>
      <w:tabs>
        <w:tab w:val="left" w:pos="357"/>
      </w:tabs>
      <w:spacing w:before="40" w:after="40"/>
      <w:ind w:left="1293" w:hanging="357"/>
    </w:pPr>
    <w:rPr>
      <w:i/>
      <w:iCs/>
      <w:color w:val="414042" w:themeColor="accent1"/>
      <w:szCs w:val="20"/>
    </w:rPr>
  </w:style>
  <w:style w:type="paragraph" w:customStyle="1" w:styleId="SectionETableLearnerResponseNumber2">
    <w:name w:val="Section E Table Learner Response Number 2"/>
    <w:basedOn w:val="SectionETableLearnerResponseNumber1"/>
    <w:qFormat/>
    <w:rsid w:val="000B0963"/>
    <w:pPr>
      <w:numPr>
        <w:numId w:val="9"/>
      </w:numPr>
      <w:ind w:left="1259"/>
    </w:pPr>
  </w:style>
  <w:style w:type="paragraph" w:customStyle="1" w:styleId="StrongWhite">
    <w:name w:val="Strong White"/>
    <w:basedOn w:val="Normal"/>
    <w:qFormat/>
    <w:rsid w:val="00477E6B"/>
    <w:rPr>
      <w:b/>
      <w:color w:val="FEFFFF" w:themeColor="background1"/>
    </w:rPr>
  </w:style>
  <w:style w:type="paragraph" w:customStyle="1" w:styleId="Comment">
    <w:name w:val="Comment"/>
    <w:basedOn w:val="Normal"/>
    <w:qFormat/>
    <w:rsid w:val="00046233"/>
    <w:pPr>
      <w:spacing w:before="60" w:after="60"/>
    </w:pPr>
  </w:style>
  <w:style w:type="numbering" w:customStyle="1" w:styleId="CurrentList2">
    <w:name w:val="Current List2"/>
    <w:uiPriority w:val="99"/>
    <w:rsid w:val="001B0A8E"/>
    <w:pPr>
      <w:numPr>
        <w:numId w:val="6"/>
      </w:numPr>
    </w:pPr>
  </w:style>
  <w:style w:type="numbering" w:customStyle="1" w:styleId="CurrentList3">
    <w:name w:val="Current List3"/>
    <w:uiPriority w:val="99"/>
    <w:rsid w:val="004A03E3"/>
    <w:pPr>
      <w:numPr>
        <w:numId w:val="7"/>
      </w:numPr>
    </w:pPr>
  </w:style>
  <w:style w:type="numbering" w:customStyle="1" w:styleId="CurrentList4">
    <w:name w:val="Current List4"/>
    <w:uiPriority w:val="99"/>
    <w:rsid w:val="004A03E3"/>
    <w:pPr>
      <w:numPr>
        <w:numId w:val="8"/>
      </w:numPr>
    </w:pPr>
  </w:style>
  <w:style w:type="numbering" w:customStyle="1" w:styleId="CurrentList5">
    <w:name w:val="Current List5"/>
    <w:uiPriority w:val="99"/>
    <w:rsid w:val="009D0F66"/>
    <w:pPr>
      <w:numPr>
        <w:numId w:val="10"/>
      </w:numPr>
    </w:pPr>
  </w:style>
  <w:style w:type="numbering" w:customStyle="1" w:styleId="CurrentList6">
    <w:name w:val="Current List6"/>
    <w:uiPriority w:val="99"/>
    <w:rsid w:val="009D0F66"/>
    <w:pPr>
      <w:numPr>
        <w:numId w:val="11"/>
      </w:numPr>
    </w:pPr>
  </w:style>
  <w:style w:type="numbering" w:customStyle="1" w:styleId="CurrentList7">
    <w:name w:val="Current List7"/>
    <w:uiPriority w:val="99"/>
    <w:rsid w:val="009D0F66"/>
    <w:pPr>
      <w:numPr>
        <w:numId w:val="12"/>
      </w:numPr>
    </w:pPr>
  </w:style>
  <w:style w:type="paragraph" w:customStyle="1" w:styleId="Supportingdocument">
    <w:name w:val="Supporting document"/>
    <w:basedOn w:val="Heading3"/>
    <w:next w:val="Normal"/>
    <w:qFormat/>
    <w:rsid w:val="00A95140"/>
    <w:pPr>
      <w:pBdr>
        <w:top w:val="single" w:sz="18" w:space="3" w:color="414042" w:themeColor="accent1"/>
        <w:left w:val="single" w:sz="18" w:space="3" w:color="414042" w:themeColor="accent1"/>
        <w:bottom w:val="single" w:sz="18" w:space="3" w:color="414042" w:themeColor="accent1"/>
        <w:right w:val="single" w:sz="18" w:space="4" w:color="414042" w:themeColor="accent1"/>
      </w:pBdr>
      <w:shd w:val="clear" w:color="auto" w:fill="414042" w:themeFill="accent1"/>
      <w:spacing w:before="0" w:after="0"/>
      <w:ind w:left="142" w:right="142"/>
    </w:pPr>
  </w:style>
  <w:style w:type="table" w:customStyle="1" w:styleId="VSLRGenericAVStyle2">
    <w:name w:val="VSLR: Generic AV Style 2"/>
    <w:basedOn w:val="TableNormal"/>
    <w:uiPriority w:val="99"/>
    <w:rsid w:val="00E27606"/>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right w:val="single" w:sz="18" w:space="0" w:color="0099CC" w:themeColor="text2"/>
        </w:tcBorders>
        <w:shd w:val="clear" w:color="auto" w:fill="0099CC" w:themeFill="text2"/>
      </w:tcPr>
    </w:tblStylePr>
    <w:tblStylePr w:type="lastRow">
      <w:pPr>
        <w:jc w:val="left"/>
      </w:pPr>
      <w:tblPr/>
      <w:tcPr>
        <w:shd w:val="clear" w:color="auto" w:fill="D8D8D9" w:themeFill="accent1" w:themeFillTint="33"/>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character" w:styleId="Emphasis">
    <w:name w:val="Emphasis"/>
    <w:basedOn w:val="DefaultParagraphFont"/>
    <w:uiPriority w:val="20"/>
    <w:rsid w:val="00171B80"/>
    <w:rPr>
      <w:rFonts w:ascii="Arial" w:hAnsi="Arial"/>
      <w:i/>
      <w:iCs/>
    </w:rPr>
  </w:style>
  <w:style w:type="table" w:customStyle="1" w:styleId="VSLRSectionEstyle">
    <w:name w:val="VSLR: Section E style"/>
    <w:basedOn w:val="TableNormal"/>
    <w:uiPriority w:val="99"/>
    <w:rsid w:val="00C678A8"/>
    <w:tblPr>
      <w:tblStyleRowBandSize w:val="1"/>
      <w:tblBorders>
        <w:left w:val="single" w:sz="18" w:space="0" w:color="D8D8D9" w:themeColor="accent1" w:themeTint="33"/>
        <w:right w:val="single" w:sz="18" w:space="0" w:color="D8D8D9" w:themeColor="accent1" w:themeTint="33"/>
      </w:tblBorders>
      <w:tblCellMar>
        <w:left w:w="142" w:type="dxa"/>
        <w:right w:w="142" w:type="dxa"/>
      </w:tblCellMar>
    </w:tblPr>
    <w:tblStylePr w:type="firstRow">
      <w:pPr>
        <w:jc w:val="center"/>
      </w:pPr>
      <w:tblPr/>
      <w:trPr>
        <w:cantSplit/>
        <w:tblHeader/>
      </w:trPr>
      <w:tcPr>
        <w:tcBorders>
          <w:top w:val="nil"/>
          <w:left w:val="single" w:sz="18" w:space="0" w:color="D8D8D9" w:themeColor="accent1" w:themeTint="33"/>
          <w:bottom w:val="nil"/>
          <w:right w:val="single" w:sz="18" w:space="0" w:color="D8D8D9" w:themeColor="accent1" w:themeTint="33"/>
          <w:insideH w:val="nil"/>
          <w:insideV w:val="single" w:sz="18" w:space="0" w:color="FEFFFF" w:themeColor="background1"/>
          <w:tl2br w:val="nil"/>
          <w:tr2bl w:val="nil"/>
        </w:tcBorders>
        <w:shd w:val="clear" w:color="auto" w:fill="D8D8D9" w:themeFill="accent1" w:themeFillTint="33"/>
        <w:vAlign w:val="center"/>
      </w:tcPr>
    </w:tblStylePr>
    <w:tblStylePr w:type="lastRow">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shd w:val="clear" w:color="auto" w:fill="D8D8D9" w:themeFill="accent1" w:themeFillTint="33"/>
        <w:tcMar>
          <w:top w:w="0" w:type="nil"/>
          <w:left w:w="142" w:type="dxa"/>
          <w:bottom w:w="0" w:type="nil"/>
          <w:right w:w="142" w:type="dxa"/>
        </w:tcMar>
      </w:tcPr>
    </w:tblStylePr>
    <w:tblStylePr w:type="band1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tblStylePr w:type="band2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style>
  <w:style w:type="table" w:customStyle="1" w:styleId="VSLRDetails">
    <w:name w:val="VSLR: Details"/>
    <w:basedOn w:val="TableNormal"/>
    <w:uiPriority w:val="99"/>
    <w:rsid w:val="00C26775"/>
    <w:rPr>
      <w:rFonts w:ascii="Arial" w:hAnsi="Arial"/>
    </w:rPr>
    <w:tblPr>
      <w:tblStyleRowBandSize w:val="1"/>
      <w:tblBorders>
        <w:left w:val="single" w:sz="48" w:space="0" w:color="D8D8D9" w:themeColor="accent1" w:themeTint="33"/>
        <w:right w:val="single" w:sz="48" w:space="0" w:color="D8D8D9" w:themeColor="accent1" w:themeTint="33"/>
      </w:tblBorders>
    </w:tblPr>
    <w:tblStylePr w:type="firstRow">
      <w:pPr>
        <w:jc w:val="left"/>
      </w:pPr>
      <w:tblPr/>
      <w:trPr>
        <w:cantSplit/>
        <w:tblHeader/>
      </w:trPr>
      <w:tcPr>
        <w:tcBorders>
          <w:top w:val="single" w:sz="18" w:space="0" w:color="000000" w:themeColor="text1"/>
          <w:left w:val="single" w:sz="48" w:space="0" w:color="000000" w:themeColor="text1"/>
          <w:bottom w:val="nil"/>
          <w:right w:val="single" w:sz="48" w:space="0" w:color="000000" w:themeColor="text1"/>
          <w:insideH w:val="nil"/>
          <w:insideV w:val="nil"/>
          <w:tl2br w:val="nil"/>
          <w:tr2bl w:val="nil"/>
        </w:tcBorders>
        <w:shd w:val="clear" w:color="auto" w:fill="000000" w:themeFill="text1"/>
      </w:tcPr>
    </w:tblStylePr>
    <w:tblStylePr w:type="lastRow">
      <w:tblPr/>
      <w:tcPr>
        <w:tcBorders>
          <w:top w:val="nil"/>
          <w:left w:val="single" w:sz="48" w:space="0" w:color="D8D8D9" w:themeColor="accent1" w:themeTint="33"/>
          <w:bottom w:val="nil"/>
          <w:right w:val="single" w:sz="48" w:space="0" w:color="D8D8D9" w:themeColor="accent1" w:themeTint="33"/>
          <w:insideH w:val="nil"/>
          <w:insideV w:val="nil"/>
          <w:tl2br w:val="nil"/>
          <w:tr2bl w:val="nil"/>
        </w:tcBorders>
        <w:shd w:val="clear" w:color="auto" w:fill="D8D8D9" w:themeFill="accent1" w:themeFillTint="33"/>
      </w:tcPr>
    </w:tblStylePr>
    <w:tblStylePr w:type="band1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tblStylePr w:type="band2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style>
  <w:style w:type="paragraph" w:customStyle="1" w:styleId="SectionEBodyContent2">
    <w:name w:val="Section E Body Content 2"/>
    <w:next w:val="SectionETableLearnerResponse"/>
    <w:qFormat/>
    <w:rsid w:val="00DA7D55"/>
    <w:pPr>
      <w:numPr>
        <w:ilvl w:val="1"/>
        <w:numId w:val="16"/>
      </w:numPr>
      <w:spacing w:before="60" w:after="60"/>
    </w:pPr>
    <w:rPr>
      <w:rFonts w:ascii="Arial" w:hAnsi="Arial"/>
      <w:color w:val="000000" w:themeColor="text1"/>
      <w:lang w:eastAsia="en-US"/>
    </w:rPr>
  </w:style>
  <w:style w:type="paragraph" w:customStyle="1" w:styleId="SectionEBodyContentIndent">
    <w:name w:val="Section E Body Content Indent"/>
    <w:basedOn w:val="Normal"/>
    <w:qFormat/>
    <w:rsid w:val="000B0963"/>
    <w:pPr>
      <w:numPr>
        <w:numId w:val="15"/>
      </w:numPr>
      <w:tabs>
        <w:tab w:val="left" w:pos="357"/>
      </w:tabs>
      <w:spacing w:before="40" w:after="40"/>
      <w:ind w:left="952"/>
    </w:pPr>
    <w:rPr>
      <w:color w:val="000000" w:themeColor="text1"/>
    </w:rPr>
  </w:style>
  <w:style w:type="paragraph" w:customStyle="1" w:styleId="SectionEBodyActivityHeading">
    <w:name w:val="Section E Body Activity Heading"/>
    <w:basedOn w:val="Heading5"/>
    <w:qFormat/>
    <w:rsid w:val="000E091B"/>
    <w:pPr>
      <w:numPr>
        <w:numId w:val="16"/>
      </w:numPr>
    </w:pPr>
    <w:rPr>
      <w:bCs/>
      <w:color w:val="000000" w:themeColor="text1"/>
    </w:rPr>
  </w:style>
  <w:style w:type="numbering" w:customStyle="1" w:styleId="SectionEActivityNumbering">
    <w:name w:val="Section E Activity Numbering"/>
    <w:uiPriority w:val="99"/>
    <w:rsid w:val="000E091B"/>
    <w:pPr>
      <w:numPr>
        <w:numId w:val="16"/>
      </w:numPr>
    </w:pPr>
  </w:style>
  <w:style w:type="paragraph" w:customStyle="1" w:styleId="CoverUnitcode">
    <w:name w:val="Cover Unit code"/>
    <w:basedOn w:val="Heading1"/>
    <w:next w:val="CoverUnittitle"/>
    <w:qFormat/>
    <w:rsid w:val="003B763D"/>
    <w:pPr>
      <w:spacing w:before="720"/>
    </w:pPr>
  </w:style>
  <w:style w:type="paragraph" w:customStyle="1" w:styleId="CoverUnittitle">
    <w:name w:val="Cover Unit title"/>
    <w:basedOn w:val="Heading1"/>
    <w:next w:val="CoverVersiontitle"/>
    <w:qFormat/>
    <w:rsid w:val="003B763D"/>
    <w:pPr>
      <w:spacing w:before="0" w:after="600"/>
    </w:pPr>
  </w:style>
  <w:style w:type="paragraph" w:customStyle="1" w:styleId="CoverVersiontitle">
    <w:name w:val="Cover Version title"/>
    <w:basedOn w:val="Heading1"/>
    <w:next w:val="Heading1"/>
    <w:qFormat/>
    <w:rsid w:val="00125F3F"/>
    <w:rPr>
      <w:color w:val="0099CC" w:themeColor="text2"/>
      <w:sz w:val="24"/>
    </w:rPr>
  </w:style>
  <w:style w:type="numbering" w:customStyle="1" w:styleId="CurrentList8">
    <w:name w:val="Current List8"/>
    <w:uiPriority w:val="99"/>
    <w:rsid w:val="00DA7D55"/>
    <w:pPr>
      <w:numPr>
        <w:numId w:val="28"/>
      </w:numPr>
    </w:pPr>
  </w:style>
  <w:style w:type="paragraph" w:customStyle="1" w:styleId="SectionESeparator">
    <w:name w:val="Section E Separator"/>
    <w:next w:val="Normal"/>
    <w:qFormat/>
    <w:rsid w:val="001F35EC"/>
    <w:pPr>
      <w:pBdr>
        <w:top w:val="single" w:sz="18" w:space="3" w:color="414042" w:themeColor="accent1"/>
        <w:left w:val="single" w:sz="18" w:space="3" w:color="414042" w:themeColor="accent1"/>
        <w:bottom w:val="single" w:sz="18" w:space="3" w:color="414042" w:themeColor="accent1"/>
        <w:right w:val="single" w:sz="18" w:space="3" w:color="414042" w:themeColor="accent1"/>
      </w:pBdr>
      <w:shd w:val="clear" w:color="auto" w:fill="414042" w:themeFill="accent1"/>
      <w:ind w:left="130" w:right="130"/>
    </w:pPr>
    <w:rPr>
      <w:rFonts w:ascii="Arial" w:hAnsi="Arial" w:cs="Arial"/>
      <w:b/>
      <w:bCs/>
      <w:color w:val="FEFFFF" w:themeColor="background1"/>
      <w:lang w:eastAsia="en-US"/>
    </w:rPr>
  </w:style>
  <w:style w:type="paragraph" w:styleId="ListParagraph">
    <w:name w:val="List Paragraph"/>
    <w:basedOn w:val="Normal"/>
    <w:link w:val="ListParagraphChar"/>
    <w:uiPriority w:val="34"/>
    <w:qFormat/>
    <w:rsid w:val="0034312C"/>
    <w:pPr>
      <w:contextualSpacing/>
    </w:pPr>
  </w:style>
  <w:style w:type="character" w:customStyle="1" w:styleId="ListParagraphChar">
    <w:name w:val="List Paragraph Char"/>
    <w:basedOn w:val="DefaultParagraphFont"/>
    <w:link w:val="ListParagraph"/>
    <w:uiPriority w:val="34"/>
    <w:rsid w:val="0034312C"/>
    <w:rPr>
      <w:rFonts w:ascii="Arial" w:hAnsi="Arial"/>
      <w:szCs w:val="22"/>
      <w:lang w:eastAsia="en-US"/>
    </w:rPr>
  </w:style>
  <w:style w:type="paragraph" w:customStyle="1" w:styleId="Question">
    <w:name w:val="Question"/>
    <w:qFormat/>
    <w:rsid w:val="0034312C"/>
    <w:pPr>
      <w:tabs>
        <w:tab w:val="left" w:pos="936"/>
      </w:tabs>
    </w:pPr>
    <w:rPr>
      <w:rFonts w:ascii="Arial" w:hAnsi="Arial" w:cs="Arial"/>
      <w:b/>
      <w:lang w:eastAsia="en-US"/>
    </w:rPr>
  </w:style>
  <w:style w:type="paragraph" w:customStyle="1" w:styleId="Answer">
    <w:name w:val="Answer"/>
    <w:basedOn w:val="Heading4"/>
    <w:qFormat/>
    <w:rsid w:val="0034312C"/>
    <w:pPr>
      <w:tabs>
        <w:tab w:val="left" w:pos="6804"/>
        <w:tab w:val="left" w:pos="7428"/>
      </w:tabs>
      <w:spacing w:before="80" w:after="80"/>
    </w:pPr>
    <w:rPr>
      <w:rFonts w:cs="Arial"/>
      <w:bCs w:val="0"/>
      <w:color w:val="000000" w:themeColor="text1"/>
      <w:szCs w:val="20"/>
    </w:rPr>
  </w:style>
  <w:style w:type="paragraph" w:customStyle="1" w:styleId="QuestionLearnerResponse">
    <w:name w:val="Question Learner Response"/>
    <w:basedOn w:val="Normal"/>
    <w:qFormat/>
    <w:rsid w:val="0034312C"/>
    <w:pPr>
      <w:tabs>
        <w:tab w:val="left" w:pos="1134"/>
        <w:tab w:val="left" w:pos="3402"/>
        <w:tab w:val="left" w:pos="6804"/>
        <w:tab w:val="left" w:pos="7428"/>
      </w:tabs>
      <w:spacing w:before="80" w:after="80"/>
    </w:pPr>
  </w:style>
  <w:style w:type="table" w:customStyle="1" w:styleId="VSLRQuestionStandard">
    <w:name w:val="VSLR: Question Standard"/>
    <w:basedOn w:val="TableNormal"/>
    <w:uiPriority w:val="99"/>
    <w:rsid w:val="0034312C"/>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auto"/>
      <w:tcMar>
        <w:left w:w="142" w:type="dxa"/>
        <w:right w:w="142" w:type="dxa"/>
      </w:tcMar>
    </w:tcPr>
    <w:tblStylePr w:type="firstRow">
      <w:pPr>
        <w:jc w:val="left"/>
      </w:pPr>
      <w:rPr>
        <w:rFonts w:ascii="Arial" w:hAnsi="Arial"/>
        <w:b w:val="0"/>
        <w:i w:val="0"/>
        <w:sz w:val="20"/>
      </w:rPr>
      <w:tblPr/>
      <w:trPr>
        <w:tblHeader/>
      </w:trPr>
      <w:tcPr>
        <w:tcBorders>
          <w:top w:val="nil"/>
          <w:left w:val="single" w:sz="18" w:space="0" w:color="414042" w:themeColor="accent1"/>
          <w:bottom w:val="nil"/>
          <w:right w:val="single" w:sz="18" w:space="0" w:color="414042" w:themeColor="accent1"/>
          <w:insideH w:val="nil"/>
          <w:insideV w:val="single" w:sz="18" w:space="0" w:color="FEFFFF" w:themeColor="background1"/>
          <w:tl2br w:val="nil"/>
          <w:tr2bl w:val="nil"/>
        </w:tcBorders>
        <w:shd w:val="clear" w:color="auto" w:fill="414042" w:themeFill="accent1"/>
        <w:vAlign w:val="top"/>
      </w:tcPr>
    </w:tblStylePr>
    <w:tblStylePr w:type="lastRow">
      <w:rPr>
        <w:rFonts w:ascii="Arial" w:hAnsi="Arial"/>
        <w:sz w:val="20"/>
      </w:rPr>
      <w:tblPr/>
      <w:tcPr>
        <w:tcBorders>
          <w:bottom w:val="single" w:sz="18" w:space="0" w:color="D8D8D9" w:themeColor="accent1" w:themeTint="33"/>
          <w:insideH w:val="single" w:sz="18" w:space="0" w:color="D8D8D9" w:themeColor="accent1" w:themeTint="33"/>
          <w:insideV w:val="single" w:sz="18" w:space="0" w:color="D8D8D9" w:themeColor="accent1" w:themeTint="33"/>
        </w:tcBorders>
        <w:shd w:val="clear" w:color="auto" w:fill="D8D8D9" w:themeFill="accent1" w:themeFillTint="33"/>
      </w:tcPr>
    </w:tblStylePr>
    <w:tblStylePr w:type="band1Horz">
      <w:pPr>
        <w:jc w:val="left"/>
      </w:pPr>
      <w:tblPr/>
      <w:tcPr>
        <w:tcBorders>
          <w:bottom w:val="single" w:sz="18" w:space="0" w:color="D8D8D9" w:themeColor="accent1" w:themeTint="33"/>
          <w:insideH w:val="single" w:sz="18" w:space="0" w:color="D8D8D9" w:themeColor="accent1" w:themeTint="33"/>
          <w:insideV w:val="single" w:sz="18" w:space="0" w:color="D8D8D9" w:themeColor="accent1" w:themeTint="33"/>
        </w:tcBorders>
        <w:tcMar>
          <w:top w:w="113" w:type="dxa"/>
          <w:left w:w="142" w:type="dxa"/>
          <w:bottom w:w="113" w:type="dxa"/>
          <w:right w:w="142" w:type="dxa"/>
        </w:tcMar>
        <w:vAlign w:val="center"/>
      </w:tcPr>
    </w:tblStylePr>
    <w:tblStylePr w:type="band2Horz">
      <w:pPr>
        <w:jc w:val="left"/>
      </w:pPr>
      <w:tblPr/>
      <w:tcPr>
        <w:tcBorders>
          <w:bottom w:val="single" w:sz="18" w:space="0" w:color="D8D8D9" w:themeColor="accent1" w:themeTint="33"/>
          <w:insideH w:val="nil"/>
          <w:insideV w:val="single" w:sz="18" w:space="0" w:color="D8D8D9" w:themeColor="accent1" w:themeTint="33"/>
        </w:tcBorders>
        <w:tcMar>
          <w:top w:w="113" w:type="dxa"/>
          <w:left w:w="142" w:type="dxa"/>
          <w:bottom w:w="113" w:type="dxa"/>
          <w:right w:w="142" w:type="dxa"/>
        </w:tcMar>
        <w:vAlign w:val="top"/>
      </w:tcPr>
    </w:tblStylePr>
  </w:style>
  <w:style w:type="paragraph" w:customStyle="1" w:styleId="QuestionH1">
    <w:name w:val="Question H1"/>
    <w:basedOn w:val="Heading3"/>
    <w:next w:val="Question"/>
    <w:qFormat/>
    <w:rsid w:val="0034312C"/>
  </w:style>
  <w:style w:type="paragraph" w:customStyle="1" w:styleId="QuestionNumbering">
    <w:name w:val="Question Numbering"/>
    <w:basedOn w:val="Normal"/>
    <w:qFormat/>
    <w:rsid w:val="0034312C"/>
    <w:pPr>
      <w:spacing w:before="60" w:after="60"/>
      <w:outlineLvl w:val="2"/>
    </w:pPr>
    <w:rPr>
      <w:rFonts w:cs="Arial"/>
      <w:b/>
      <w:bCs/>
      <w:color w:val="000000" w:themeColor="text1"/>
      <w:szCs w:val="20"/>
    </w:rPr>
  </w:style>
  <w:style w:type="paragraph" w:customStyle="1" w:styleId="BodyA">
    <w:name w:val="Body A"/>
    <w:rsid w:val="0029561B"/>
    <w:rPr>
      <w:rFonts w:ascii="Helvetica" w:eastAsia="ヒラギノ角ゴ Pro W3" w:hAnsi="Helvetica"/>
      <w:color w:val="000000"/>
      <w:sz w:val="24"/>
      <w:szCs w:val="24"/>
      <w:lang w:val="en-US" w:eastAsia="en-US"/>
    </w:rPr>
  </w:style>
  <w:style w:type="character" w:styleId="PlaceholderText">
    <w:name w:val="Placeholder Text"/>
    <w:basedOn w:val="DefaultParagraphFont"/>
    <w:uiPriority w:val="99"/>
    <w:rsid w:val="00237C42"/>
    <w:rPr>
      <w:color w:val="808080"/>
    </w:rPr>
  </w:style>
  <w:style w:type="paragraph" w:styleId="NoSpacing">
    <w:name w:val="No Spacing"/>
    <w:uiPriority w:val="1"/>
    <w:rsid w:val="00237C42"/>
    <w:rPr>
      <w:rFonts w:ascii="Arial" w:hAnsi="Arial"/>
      <w:szCs w:val="22"/>
      <w:lang w:eastAsia="en-US"/>
    </w:rPr>
  </w:style>
  <w:style w:type="table" w:customStyle="1" w:styleId="TableGrid2">
    <w:name w:val="Table Grid2"/>
    <w:basedOn w:val="TableNormal"/>
    <w:next w:val="TableGrid"/>
    <w:uiPriority w:val="59"/>
    <w:rsid w:val="00237C4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237C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C42"/>
    <w:rPr>
      <w:rFonts w:asciiTheme="majorHAnsi" w:eastAsiaTheme="majorEastAsia" w:hAnsiTheme="majorHAnsi" w:cstheme="majorBidi"/>
      <w:spacing w:val="-10"/>
      <w:kern w:val="28"/>
      <w:sz w:val="56"/>
      <w:szCs w:val="56"/>
      <w:lang w:eastAsia="en-US"/>
    </w:rPr>
  </w:style>
  <w:style w:type="paragraph" w:customStyle="1" w:styleId="SHead1">
    <w:name w:val="SHead1"/>
    <w:qFormat/>
    <w:rsid w:val="00237C42"/>
    <w:pPr>
      <w:tabs>
        <w:tab w:val="left" w:pos="4440"/>
      </w:tabs>
      <w:spacing w:before="60" w:after="60"/>
    </w:pPr>
    <w:rPr>
      <w:rFonts w:ascii="Arial" w:hAnsi="Arial" w:cs="Arial"/>
      <w:b/>
      <w:bCs/>
      <w:color w:val="FEFFFF" w:themeColor="background1"/>
      <w:lang w:eastAsia="en-US"/>
    </w:rPr>
  </w:style>
  <w:style w:type="paragraph" w:customStyle="1" w:styleId="SHead2">
    <w:name w:val="SHead2"/>
    <w:qFormat/>
    <w:rsid w:val="00237C42"/>
    <w:pPr>
      <w:spacing w:before="60" w:after="60"/>
      <w:jc w:val="right"/>
    </w:pPr>
    <w:rPr>
      <w:rFonts w:ascii="Arial" w:hAnsi="Arial"/>
      <w:i/>
      <w:color w:val="FEFFFF" w:themeColor="background1"/>
      <w:sz w:val="16"/>
      <w:lang w:eastAsia="en-US"/>
    </w:rPr>
  </w:style>
  <w:style w:type="character" w:customStyle="1" w:styleId="normaltextrun">
    <w:name w:val="normaltextrun"/>
    <w:basedOn w:val="DefaultParagraphFont"/>
    <w:rsid w:val="00237C42"/>
  </w:style>
  <w:style w:type="paragraph" w:customStyle="1" w:styleId="paragraph">
    <w:name w:val="paragraph"/>
    <w:basedOn w:val="Normal"/>
    <w:rsid w:val="00237C42"/>
    <w:pPr>
      <w:spacing w:before="100" w:beforeAutospacing="1" w:after="100" w:afterAutospacing="1"/>
    </w:pPr>
    <w:rPr>
      <w:rFonts w:ascii="Times New Roman" w:hAnsi="Times New Roman"/>
      <w:sz w:val="24"/>
      <w:szCs w:val="24"/>
      <w:lang w:val="en-US"/>
    </w:rPr>
  </w:style>
  <w:style w:type="character" w:customStyle="1" w:styleId="scxw226128862">
    <w:name w:val="scxw226128862"/>
    <w:basedOn w:val="DefaultParagraphFont"/>
    <w:rsid w:val="00237C42"/>
  </w:style>
  <w:style w:type="numbering" w:customStyle="1" w:styleId="Smartformnumberedliststyle">
    <w:name w:val="Smart form numbered list style"/>
    <w:uiPriority w:val="99"/>
    <w:rsid w:val="00237C42"/>
    <w:pPr>
      <w:numPr>
        <w:numId w:val="44"/>
      </w:numPr>
    </w:pPr>
  </w:style>
  <w:style w:type="paragraph" w:customStyle="1" w:styleId="Smartformnumberedlist">
    <w:name w:val="Smart form numbered list"/>
    <w:basedOn w:val="ListParagraph"/>
    <w:link w:val="SmartformnumberedlistChar"/>
    <w:rsid w:val="00237C42"/>
    <w:pPr>
      <w:numPr>
        <w:numId w:val="44"/>
      </w:numPr>
      <w:tabs>
        <w:tab w:val="num" w:pos="360"/>
      </w:tabs>
      <w:spacing w:before="60" w:after="60"/>
      <w:ind w:left="720"/>
    </w:pPr>
    <w:rPr>
      <w:rFonts w:cs="Arial"/>
    </w:rPr>
  </w:style>
  <w:style w:type="paragraph" w:customStyle="1" w:styleId="SFnumbullet1">
    <w:name w:val="SF num bullet 1"/>
    <w:basedOn w:val="ListParagraph"/>
    <w:link w:val="SFnumbullet1Char"/>
    <w:rsid w:val="00237C42"/>
    <w:pPr>
      <w:numPr>
        <w:ilvl w:val="1"/>
        <w:numId w:val="44"/>
      </w:numPr>
      <w:spacing w:before="60" w:after="60"/>
    </w:pPr>
    <w:rPr>
      <w:rFonts w:cs="Arial"/>
      <w:szCs w:val="20"/>
    </w:rPr>
  </w:style>
  <w:style w:type="paragraph" w:customStyle="1" w:styleId="SFnumbullet2">
    <w:name w:val="SF num bullet 2"/>
    <w:basedOn w:val="ListParagraph"/>
    <w:rsid w:val="00237C42"/>
    <w:pPr>
      <w:numPr>
        <w:ilvl w:val="2"/>
        <w:numId w:val="44"/>
      </w:numPr>
      <w:tabs>
        <w:tab w:val="num" w:pos="360"/>
      </w:tabs>
      <w:spacing w:before="60" w:after="60"/>
      <w:ind w:firstLine="0"/>
    </w:pPr>
    <w:rPr>
      <w:rFonts w:cs="Arial"/>
      <w:szCs w:val="20"/>
    </w:rPr>
  </w:style>
  <w:style w:type="character" w:customStyle="1" w:styleId="SFnumbullet1Char">
    <w:name w:val="SF num bullet 1 Char"/>
    <w:basedOn w:val="DefaultParagraphFont"/>
    <w:link w:val="SFnumbullet1"/>
    <w:rsid w:val="00237C42"/>
    <w:rPr>
      <w:rFonts w:ascii="Arial" w:hAnsi="Arial" w:cs="Arial"/>
      <w:lang w:eastAsia="en-US"/>
    </w:rPr>
  </w:style>
  <w:style w:type="paragraph" w:customStyle="1" w:styleId="SFnumbullet3">
    <w:name w:val="SF num bullet 3"/>
    <w:basedOn w:val="ListParagraph"/>
    <w:link w:val="SFnumbullet3Char"/>
    <w:rsid w:val="00237C42"/>
    <w:pPr>
      <w:numPr>
        <w:ilvl w:val="3"/>
        <w:numId w:val="44"/>
      </w:numPr>
      <w:tabs>
        <w:tab w:val="num" w:pos="360"/>
      </w:tabs>
      <w:spacing w:before="60" w:after="60"/>
      <w:ind w:left="720" w:firstLine="0"/>
    </w:pPr>
    <w:rPr>
      <w:rFonts w:cs="Arial"/>
    </w:rPr>
  </w:style>
  <w:style w:type="paragraph" w:customStyle="1" w:styleId="SFnumbullet4">
    <w:name w:val="SF num bullet 4"/>
    <w:basedOn w:val="ListParagraph"/>
    <w:rsid w:val="00237C42"/>
    <w:pPr>
      <w:numPr>
        <w:ilvl w:val="4"/>
        <w:numId w:val="44"/>
      </w:numPr>
      <w:tabs>
        <w:tab w:val="num" w:pos="360"/>
      </w:tabs>
      <w:spacing w:before="60" w:after="60"/>
      <w:ind w:left="720" w:firstLine="0"/>
    </w:pPr>
    <w:rPr>
      <w:rFonts w:cs="Arial"/>
      <w:szCs w:val="20"/>
    </w:rPr>
  </w:style>
  <w:style w:type="paragraph" w:customStyle="1" w:styleId="SFnumbullet5">
    <w:name w:val="SF num bullet 5"/>
    <w:basedOn w:val="SFnumbullet4"/>
    <w:rsid w:val="00237C42"/>
    <w:pPr>
      <w:numPr>
        <w:ilvl w:val="5"/>
      </w:numPr>
      <w:tabs>
        <w:tab w:val="num" w:pos="360"/>
      </w:tabs>
    </w:pPr>
  </w:style>
  <w:style w:type="paragraph" w:customStyle="1" w:styleId="SFnumbullet6">
    <w:name w:val="SF num bullet 6"/>
    <w:basedOn w:val="SFnumbullet4"/>
    <w:rsid w:val="00237C42"/>
    <w:pPr>
      <w:numPr>
        <w:ilvl w:val="6"/>
      </w:numPr>
      <w:tabs>
        <w:tab w:val="num" w:pos="360"/>
      </w:tabs>
    </w:pPr>
  </w:style>
  <w:style w:type="paragraph" w:customStyle="1" w:styleId="SFnumbullet7">
    <w:name w:val="SF num bullet 7"/>
    <w:basedOn w:val="SFnumbullet4"/>
    <w:rsid w:val="00237C42"/>
    <w:pPr>
      <w:numPr>
        <w:ilvl w:val="7"/>
      </w:numPr>
      <w:tabs>
        <w:tab w:val="num" w:pos="360"/>
      </w:tabs>
    </w:pPr>
  </w:style>
  <w:style w:type="paragraph" w:customStyle="1" w:styleId="SFnumbullet8">
    <w:name w:val="SF num bullet 8"/>
    <w:basedOn w:val="SFnumbullet4"/>
    <w:rsid w:val="00237C42"/>
    <w:pPr>
      <w:numPr>
        <w:ilvl w:val="8"/>
      </w:numPr>
      <w:tabs>
        <w:tab w:val="num" w:pos="360"/>
      </w:tabs>
    </w:pPr>
  </w:style>
  <w:style w:type="character" w:customStyle="1" w:styleId="eop">
    <w:name w:val="eop"/>
    <w:basedOn w:val="DefaultParagraphFont"/>
    <w:rsid w:val="00237C42"/>
  </w:style>
  <w:style w:type="character" w:customStyle="1" w:styleId="SmartformnumberedlistChar">
    <w:name w:val="Smart form numbered list Char"/>
    <w:basedOn w:val="ListParagraphChar"/>
    <w:link w:val="Smartformnumberedlist"/>
    <w:rsid w:val="00237C42"/>
    <w:rPr>
      <w:rFonts w:ascii="Arial" w:hAnsi="Arial" w:cs="Arial"/>
      <w:szCs w:val="22"/>
      <w:lang w:eastAsia="en-US"/>
    </w:rPr>
  </w:style>
  <w:style w:type="character" w:customStyle="1" w:styleId="SFnumbullet3Char">
    <w:name w:val="SF num bullet 3 Char"/>
    <w:basedOn w:val="ListParagraphChar"/>
    <w:link w:val="SFnumbullet3"/>
    <w:rsid w:val="00237C42"/>
    <w:rPr>
      <w:rFonts w:ascii="Arial" w:hAnsi="Arial" w:cs="Arial"/>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365326697">
      <w:bodyDiv w:val="1"/>
      <w:marLeft w:val="0"/>
      <w:marRight w:val="0"/>
      <w:marTop w:val="0"/>
      <w:marBottom w:val="0"/>
      <w:divBdr>
        <w:top w:val="none" w:sz="0" w:space="0" w:color="auto"/>
        <w:left w:val="none" w:sz="0" w:space="0" w:color="auto"/>
        <w:bottom w:val="none" w:sz="0" w:space="0" w:color="auto"/>
        <w:right w:val="none" w:sz="0" w:space="0" w:color="auto"/>
      </w:divBdr>
    </w:div>
    <w:div w:id="567811352">
      <w:bodyDiv w:val="1"/>
      <w:marLeft w:val="0"/>
      <w:marRight w:val="0"/>
      <w:marTop w:val="0"/>
      <w:marBottom w:val="0"/>
      <w:divBdr>
        <w:top w:val="none" w:sz="0" w:space="0" w:color="auto"/>
        <w:left w:val="none" w:sz="0" w:space="0" w:color="auto"/>
        <w:bottom w:val="none" w:sz="0" w:space="0" w:color="auto"/>
        <w:right w:val="none" w:sz="0" w:space="0" w:color="auto"/>
      </w:divBdr>
      <w:divsChild>
        <w:div w:id="2023432452">
          <w:marLeft w:val="547"/>
          <w:marRight w:val="0"/>
          <w:marTop w:val="0"/>
          <w:marBottom w:val="0"/>
          <w:divBdr>
            <w:top w:val="none" w:sz="0" w:space="0" w:color="auto"/>
            <w:left w:val="none" w:sz="0" w:space="0" w:color="auto"/>
            <w:bottom w:val="none" w:sz="0" w:space="0" w:color="auto"/>
            <w:right w:val="none" w:sz="0" w:space="0" w:color="auto"/>
          </w:divBdr>
        </w:div>
      </w:divsChild>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144086118">
      <w:bodyDiv w:val="1"/>
      <w:marLeft w:val="0"/>
      <w:marRight w:val="0"/>
      <w:marTop w:val="0"/>
      <w:marBottom w:val="0"/>
      <w:divBdr>
        <w:top w:val="none" w:sz="0" w:space="0" w:color="auto"/>
        <w:left w:val="none" w:sz="0" w:space="0" w:color="auto"/>
        <w:bottom w:val="none" w:sz="0" w:space="0" w:color="auto"/>
        <w:right w:val="none" w:sz="0" w:space="0" w:color="auto"/>
      </w:divBdr>
    </w:div>
    <w:div w:id="1241403572">
      <w:bodyDiv w:val="1"/>
      <w:marLeft w:val="0"/>
      <w:marRight w:val="0"/>
      <w:marTop w:val="0"/>
      <w:marBottom w:val="0"/>
      <w:divBdr>
        <w:top w:val="none" w:sz="0" w:space="0" w:color="auto"/>
        <w:left w:val="none" w:sz="0" w:space="0" w:color="auto"/>
        <w:bottom w:val="none" w:sz="0" w:space="0" w:color="auto"/>
        <w:right w:val="none" w:sz="0" w:space="0" w:color="auto"/>
      </w:divBdr>
    </w:div>
    <w:div w:id="1667782504">
      <w:bodyDiv w:val="1"/>
      <w:marLeft w:val="0"/>
      <w:marRight w:val="0"/>
      <w:marTop w:val="0"/>
      <w:marBottom w:val="0"/>
      <w:divBdr>
        <w:top w:val="none" w:sz="0" w:space="0" w:color="auto"/>
        <w:left w:val="none" w:sz="0" w:space="0" w:color="auto"/>
        <w:bottom w:val="none" w:sz="0" w:space="0" w:color="auto"/>
        <w:right w:val="none" w:sz="0" w:space="0" w:color="auto"/>
      </w:divBdr>
    </w:div>
    <w:div w:id="189530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4.0/"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202510\!Templates\3%20-%20Assessment%20Tasks\ICT40120%20Web&amp;%20Programming\HTML&amp;CSS_AT2-Knowledge_Observation_PortfolioTasks-(LV)-SupportingDocuments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1E6007C3BF944C9B8130F76C4D01C2C"/>
        <w:category>
          <w:name w:val="General"/>
          <w:gallery w:val="placeholder"/>
        </w:category>
        <w:types>
          <w:type w:val="bbPlcHdr"/>
        </w:types>
        <w:behaviors>
          <w:behavior w:val="content"/>
        </w:behaviors>
        <w:guid w:val="{328C31EF-1277-4637-8C89-DF94C9A156A1}"/>
      </w:docPartPr>
      <w:docPartBody>
        <w:p w:rsidR="003F4644" w:rsidRDefault="003F4644">
          <w:pPr>
            <w:pStyle w:val="D1E6007C3BF944C9B8130F76C4D01C2C"/>
          </w:pPr>
          <w:r>
            <w:rPr>
              <w:shd w:val="clear" w:color="auto" w:fill="FFFFCC"/>
            </w:rPr>
            <w:t>Insert feedback</w:t>
          </w:r>
        </w:p>
      </w:docPartBody>
    </w:docPart>
    <w:docPart>
      <w:docPartPr>
        <w:name w:val="2FFACB32BB844264AB7062FCA2E0DC8B"/>
        <w:category>
          <w:name w:val="General"/>
          <w:gallery w:val="placeholder"/>
        </w:category>
        <w:types>
          <w:type w:val="bbPlcHdr"/>
        </w:types>
        <w:behaviors>
          <w:behavior w:val="content"/>
        </w:behaviors>
        <w:guid w:val="{46B385DE-3314-42BA-9A4C-EA981B710A60}"/>
      </w:docPartPr>
      <w:docPartBody>
        <w:p w:rsidR="003F4644" w:rsidRDefault="003F4644">
          <w:pPr>
            <w:pStyle w:val="2FFACB32BB844264AB7062FCA2E0DC8B"/>
          </w:pPr>
          <w:r w:rsidRPr="003E6C16">
            <w:rPr>
              <w:rFonts w:cs="Arial"/>
              <w:szCs w:val="20"/>
              <w:shd w:val="clear" w:color="auto" w:fill="FFFFCC"/>
            </w:rPr>
            <w:t>Insert date</w:t>
          </w:r>
        </w:p>
      </w:docPartBody>
    </w:docPart>
    <w:docPart>
      <w:docPartPr>
        <w:name w:val="03DCC86ED4874369AFDA6478849E1BD9"/>
        <w:category>
          <w:name w:val="General"/>
          <w:gallery w:val="placeholder"/>
        </w:category>
        <w:types>
          <w:type w:val="bbPlcHdr"/>
        </w:types>
        <w:behaviors>
          <w:behavior w:val="content"/>
        </w:behaviors>
        <w:guid w:val="{AD2C51DD-91FA-43D5-9D01-A86C80322EED}"/>
      </w:docPartPr>
      <w:docPartBody>
        <w:p w:rsidR="003F4644" w:rsidRDefault="003F4644">
          <w:pPr>
            <w:pStyle w:val="03DCC86ED4874369AFDA6478849E1BD9"/>
          </w:pPr>
          <w:r>
            <w:rPr>
              <w:shd w:val="clear" w:color="auto" w:fill="FFFFCC"/>
            </w:rPr>
            <w:t>Insert name</w:t>
          </w:r>
        </w:p>
      </w:docPartBody>
    </w:docPart>
    <w:docPart>
      <w:docPartPr>
        <w:name w:val="854A476F89D99641A79631EE6EEAC13D"/>
        <w:category>
          <w:name w:val="General"/>
          <w:gallery w:val="placeholder"/>
        </w:category>
        <w:types>
          <w:type w:val="bbPlcHdr"/>
        </w:types>
        <w:behaviors>
          <w:behavior w:val="content"/>
        </w:behaviors>
        <w:guid w:val="{900706E4-CE0D-D942-9E72-9786870320DB}"/>
      </w:docPartPr>
      <w:docPartBody>
        <w:p w:rsidR="00627FCD" w:rsidRDefault="00D23D59" w:rsidP="00D23D59">
          <w:pPr>
            <w:pStyle w:val="854A476F89D99641A79631EE6EEAC13D"/>
          </w:pPr>
          <w:r>
            <w:rPr>
              <w:shd w:val="clear" w:color="auto" w:fill="FFFFCC"/>
            </w:rPr>
            <w:t>Insert name</w:t>
          </w:r>
        </w:p>
      </w:docPartBody>
    </w:docPart>
    <w:docPart>
      <w:docPartPr>
        <w:name w:val="C46BBB7E02BA6843926CAB2C0CB67DC1"/>
        <w:category>
          <w:name w:val="General"/>
          <w:gallery w:val="placeholder"/>
        </w:category>
        <w:types>
          <w:type w:val="bbPlcHdr"/>
        </w:types>
        <w:behaviors>
          <w:behavior w:val="content"/>
        </w:behaviors>
        <w:guid w:val="{7CDD5A97-7383-6C4E-AD79-2D2A419CD435}"/>
      </w:docPartPr>
      <w:docPartBody>
        <w:p w:rsidR="00627FCD" w:rsidRDefault="00D23D59" w:rsidP="00D23D59">
          <w:pPr>
            <w:pStyle w:val="C46BBB7E02BA6843926CAB2C0CB67DC1"/>
          </w:pPr>
          <w:r>
            <w:rPr>
              <w:shd w:val="clear" w:color="auto" w:fill="FFFFCC"/>
            </w:rPr>
            <w:t>Insert ID</w:t>
          </w:r>
        </w:p>
      </w:docPartBody>
    </w:docPart>
    <w:docPart>
      <w:docPartPr>
        <w:name w:val="38E91E9CF1DD084C98E919C9DDD96D4E"/>
        <w:category>
          <w:name w:val="General"/>
          <w:gallery w:val="placeholder"/>
        </w:category>
        <w:types>
          <w:type w:val="bbPlcHdr"/>
        </w:types>
        <w:behaviors>
          <w:behavior w:val="content"/>
        </w:behaviors>
        <w:guid w:val="{A5E0D98E-AECF-0B44-B8FD-833C947506F1}"/>
      </w:docPartPr>
      <w:docPartBody>
        <w:p w:rsidR="00627FCD" w:rsidRDefault="00D23D59" w:rsidP="00D23D59">
          <w:pPr>
            <w:pStyle w:val="38E91E9CF1DD084C98E919C9DDD96D4E"/>
          </w:pPr>
          <w:r w:rsidRPr="003E6C16">
            <w:rPr>
              <w:rFonts w:cs="Arial"/>
              <w:szCs w:val="20"/>
              <w:shd w:val="clear" w:color="auto" w:fill="FFFFCC"/>
            </w:rPr>
            <w:t>Insert date</w:t>
          </w:r>
        </w:p>
      </w:docPartBody>
    </w:docPart>
    <w:docPart>
      <w:docPartPr>
        <w:name w:val="A896942F75ECBE40BDF16248DD93C4C9"/>
        <w:category>
          <w:name w:val="General"/>
          <w:gallery w:val="placeholder"/>
        </w:category>
        <w:types>
          <w:type w:val="bbPlcHdr"/>
        </w:types>
        <w:behaviors>
          <w:behavior w:val="content"/>
        </w:behaviors>
        <w:guid w:val="{DF30EB8C-A6A1-514E-8749-AEFCE4A8A1AB}"/>
      </w:docPartPr>
      <w:docPartBody>
        <w:p w:rsidR="00385257" w:rsidRDefault="003F5A35" w:rsidP="003F5A35">
          <w:pPr>
            <w:pStyle w:val="A896942F75ECBE40BDF16248DD93C4C9"/>
          </w:pPr>
          <w:r w:rsidRPr="003E6C16">
            <w:rPr>
              <w:rFonts w:cs="Arial"/>
              <w:szCs w:val="20"/>
              <w:shd w:val="clear" w:color="auto" w:fill="FFFFCC"/>
            </w:rPr>
            <w:t>Insert date</w:t>
          </w:r>
        </w:p>
      </w:docPartBody>
    </w:docPart>
    <w:docPart>
      <w:docPartPr>
        <w:name w:val="7B766F75635EDA41A81295C8DC2B0854"/>
        <w:category>
          <w:name w:val="General"/>
          <w:gallery w:val="placeholder"/>
        </w:category>
        <w:types>
          <w:type w:val="bbPlcHdr"/>
        </w:types>
        <w:behaviors>
          <w:behavior w:val="content"/>
        </w:behaviors>
        <w:guid w:val="{05580977-6283-4843-81A8-D1861220FCEF}"/>
      </w:docPartPr>
      <w:docPartBody>
        <w:p w:rsidR="00F15DB7" w:rsidRDefault="00385257" w:rsidP="00385257">
          <w:pPr>
            <w:pStyle w:val="7B766F75635EDA41A81295C8DC2B0854"/>
          </w:pPr>
          <w:r w:rsidRPr="00BD1C99">
            <w:rPr>
              <w:rStyle w:val="PlaceholderText"/>
              <w:rFonts w:ascii="Arial" w:hAnsi="Arial" w:cs="Arial"/>
              <w:shd w:val="clear" w:color="auto" w:fill="FFFFCC"/>
            </w:rPr>
            <w:t>Insert the documents/products that students must submit as evidence for assessment.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IC">
    <w:altName w:val="Calibri"/>
    <w:panose1 w:val="020B0604020202020204"/>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44"/>
    <w:rsid w:val="000255FA"/>
    <w:rsid w:val="00156F7E"/>
    <w:rsid w:val="001D7739"/>
    <w:rsid w:val="0021233E"/>
    <w:rsid w:val="002C555C"/>
    <w:rsid w:val="00385257"/>
    <w:rsid w:val="003F4644"/>
    <w:rsid w:val="003F5A35"/>
    <w:rsid w:val="00444D5F"/>
    <w:rsid w:val="00610DAA"/>
    <w:rsid w:val="00627FCD"/>
    <w:rsid w:val="0069114D"/>
    <w:rsid w:val="006A2299"/>
    <w:rsid w:val="006E6EC4"/>
    <w:rsid w:val="009C32D0"/>
    <w:rsid w:val="00A14480"/>
    <w:rsid w:val="00AB43EB"/>
    <w:rsid w:val="00B46CA0"/>
    <w:rsid w:val="00B5114A"/>
    <w:rsid w:val="00BD25C1"/>
    <w:rsid w:val="00BF7794"/>
    <w:rsid w:val="00C55FB5"/>
    <w:rsid w:val="00D23D59"/>
    <w:rsid w:val="00DE6AFD"/>
    <w:rsid w:val="00E27994"/>
    <w:rsid w:val="00F130FF"/>
    <w:rsid w:val="00F15DB7"/>
    <w:rsid w:val="00F52C4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85257"/>
    <w:rPr>
      <w:color w:val="808080"/>
    </w:rPr>
  </w:style>
  <w:style w:type="paragraph" w:customStyle="1" w:styleId="D1E6007C3BF944C9B8130F76C4D01C2C">
    <w:name w:val="D1E6007C3BF944C9B8130F76C4D01C2C"/>
  </w:style>
  <w:style w:type="paragraph" w:customStyle="1" w:styleId="2FFACB32BB844264AB7062FCA2E0DC8B">
    <w:name w:val="2FFACB32BB844264AB7062FCA2E0DC8B"/>
  </w:style>
  <w:style w:type="paragraph" w:customStyle="1" w:styleId="03DCC86ED4874369AFDA6478849E1BD9">
    <w:name w:val="03DCC86ED4874369AFDA6478849E1BD9"/>
  </w:style>
  <w:style w:type="paragraph" w:customStyle="1" w:styleId="854A476F89D99641A79631EE6EEAC13D">
    <w:name w:val="854A476F89D99641A79631EE6EEAC13D"/>
    <w:rsid w:val="00D23D59"/>
    <w:rPr>
      <w:lang w:eastAsia="en-GB"/>
    </w:rPr>
  </w:style>
  <w:style w:type="paragraph" w:customStyle="1" w:styleId="C46BBB7E02BA6843926CAB2C0CB67DC1">
    <w:name w:val="C46BBB7E02BA6843926CAB2C0CB67DC1"/>
    <w:rsid w:val="00D23D59"/>
    <w:rPr>
      <w:lang w:eastAsia="en-GB"/>
    </w:rPr>
  </w:style>
  <w:style w:type="paragraph" w:customStyle="1" w:styleId="38E91E9CF1DD084C98E919C9DDD96D4E">
    <w:name w:val="38E91E9CF1DD084C98E919C9DDD96D4E"/>
    <w:rsid w:val="00D23D59"/>
    <w:rPr>
      <w:lang w:eastAsia="en-GB"/>
    </w:rPr>
  </w:style>
  <w:style w:type="paragraph" w:customStyle="1" w:styleId="A896942F75ECBE40BDF16248DD93C4C9">
    <w:name w:val="A896942F75ECBE40BDF16248DD93C4C9"/>
    <w:rsid w:val="003F5A35"/>
    <w:rPr>
      <w:lang w:eastAsia="en-GB"/>
    </w:rPr>
  </w:style>
  <w:style w:type="paragraph" w:customStyle="1" w:styleId="7B766F75635EDA41A81295C8DC2B0854">
    <w:name w:val="7B766F75635EDA41A81295C8DC2B0854"/>
    <w:rsid w:val="00385257"/>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Holmesglen">
      <a:dk1>
        <a:srgbClr val="000000"/>
      </a:dk1>
      <a:lt1>
        <a:srgbClr val="FEFFFF"/>
      </a:lt1>
      <a:dk2>
        <a:srgbClr val="0099CC"/>
      </a:dk2>
      <a:lt2>
        <a:srgbClr val="D2EAF3"/>
      </a:lt2>
      <a:accent1>
        <a:srgbClr val="414042"/>
      </a:accent1>
      <a:accent2>
        <a:srgbClr val="CCDC00"/>
      </a:accent2>
      <a:accent3>
        <a:srgbClr val="3D7EDB"/>
      </a:accent3>
      <a:accent4>
        <a:srgbClr val="FF5800"/>
      </a:accent4>
      <a:accent5>
        <a:srgbClr val="C30045"/>
      </a:accent5>
      <a:accent6>
        <a:srgbClr val="E32119"/>
      </a:accent6>
      <a:hlink>
        <a:srgbClr val="0071CE"/>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ED5117B94A0C43BE657CFE95077C6E" ma:contentTypeVersion="17" ma:contentTypeDescription="Create a new document." ma:contentTypeScope="" ma:versionID="1b61ef74c0cf3f1787575cceeb5049c4">
  <xsd:schema xmlns:xsd="http://www.w3.org/2001/XMLSchema" xmlns:xs="http://www.w3.org/2001/XMLSchema" xmlns:p="http://schemas.microsoft.com/office/2006/metadata/properties" xmlns:ns3="fc400f29-8ae2-4f02-aa36-8354319d8dd0" xmlns:ns4="a53e46f7-009c-4700-bfb1-03be8983c549" targetNamespace="http://schemas.microsoft.com/office/2006/metadata/properties" ma:root="true" ma:fieldsID="a097de4b958cf184ce63d565c2177212" ns3:_="" ns4:_="">
    <xsd:import namespace="fc400f29-8ae2-4f02-aa36-8354319d8dd0"/>
    <xsd:import namespace="a53e46f7-009c-4700-bfb1-03be8983c5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00f29-8ae2-4f02-aa36-8354319d8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e46f7-009c-4700-bfb1-03be8983c5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c400f29-8ae2-4f02-aa36-8354319d8dd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942B79-D663-4AEC-A309-D8E420D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00f29-8ae2-4f02-aa36-8354319d8dd0"/>
    <ds:schemaRef ds:uri="a53e46f7-009c-4700-bfb1-03be8983c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0AC818-964C-4D39-B25F-D98F3F83829C}">
  <ds:schemaRefs>
    <ds:schemaRef ds:uri="http://schemas.microsoft.com/office/2006/metadata/properties"/>
    <ds:schemaRef ds:uri="http://schemas.microsoft.com/office/infopath/2007/PartnerControls"/>
    <ds:schemaRef ds:uri="fc400f29-8ae2-4f02-aa36-8354319d8dd0"/>
  </ds:schemaRefs>
</ds:datastoreItem>
</file>

<file path=customXml/itemProps3.xml><?xml version="1.0" encoding="utf-8"?>
<ds:datastoreItem xmlns:ds="http://schemas.openxmlformats.org/officeDocument/2006/customXml" ds:itemID="{138E37DC-799B-405C-A13E-5691141C154C}">
  <ds:schemaRefs>
    <ds:schemaRef ds:uri="http://schemas.openxmlformats.org/officeDocument/2006/bibliography"/>
  </ds:schemaRefs>
</ds:datastoreItem>
</file>

<file path=customXml/itemProps4.xml><?xml version="1.0" encoding="utf-8"?>
<ds:datastoreItem xmlns:ds="http://schemas.openxmlformats.org/officeDocument/2006/customXml" ds:itemID="{E3499DD3-E433-4477-A8FE-2A9B102755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L:\CAIT\Teaching\T&amp;L\202510\!Templates\3 - Assessment Tasks\ICT40120 Web&amp; Programming\HTML&amp;CSS_AT2-Knowledge_Observation_PortfolioTasks-(LV)-SupportingDocuments_V2.dotx</Template>
  <TotalTime>14</TotalTime>
  <Pages>22</Pages>
  <Words>5858</Words>
  <Characters>33393</Characters>
  <Application>Microsoft Office Word</Application>
  <DocSecurity>0</DocSecurity>
  <Lines>278</Lines>
  <Paragraphs>78</Paragraphs>
  <ScaleCrop>false</ScaleCrop>
  <Company>Holmesglen TAFE</Company>
  <LinksUpToDate>false</LinksUpToDate>
  <CharactersWithSpaces>39173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Marilou Fisher</dc:creator>
  <cp:lastModifiedBy>Alex Bicknell</cp:lastModifiedBy>
  <cp:revision>71</cp:revision>
  <cp:lastPrinted>2017-05-29T22:15:00Z</cp:lastPrinted>
  <dcterms:created xsi:type="dcterms:W3CDTF">2025-01-15T23:54:00Z</dcterms:created>
  <dcterms:modified xsi:type="dcterms:W3CDTF">2025-07-18T17:17:00Z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0x0101002FED5117B94A0C43BE657CFE95077C6E</vt:lpwstr>
  </property>
  <property fmtid="{D5CDD505-2E9C-101B-9397-08002B2CF9AE}" pid="3" name="MSIP_Label_d7dc88d9-fa17-47eb-a208-3e66f59d50e5_Enabled">
    <vt:lpwstr>true</vt:lpwstr>
  </property>
  <property fmtid="{D5CDD505-2E9C-101B-9397-08002B2CF9AE}" pid="4" name="MSIP_Label_d7dc88d9-fa17-47eb-a208-3e66f59d50e5_SetDate">
    <vt:lpwstr>2021-05-12T03:49:35Z</vt:lpwstr>
  </property>
  <property fmtid="{D5CDD505-2E9C-101B-9397-08002B2CF9AE}" pid="5" name="MSIP_Label_d7dc88d9-fa17-47eb-a208-3e66f59d50e5_Method">
    <vt:lpwstr>Standard</vt:lpwstr>
  </property>
  <property fmtid="{D5CDD505-2E9C-101B-9397-08002B2CF9AE}" pid="6" name="MSIP_Label_d7dc88d9-fa17-47eb-a208-3e66f59d50e5_Name">
    <vt:lpwstr>Internal</vt:lpwstr>
  </property>
  <property fmtid="{D5CDD505-2E9C-101B-9397-08002B2CF9AE}" pid="7" name="MSIP_Label_d7dc88d9-fa17-47eb-a208-3e66f59d50e5_SiteId">
    <vt:lpwstr>d51ba343-9258-4ea6-9907-426d8c84ec12</vt:lpwstr>
  </property>
  <property fmtid="{D5CDD505-2E9C-101B-9397-08002B2CF9AE}" pid="8" name="MSIP_Label_d7dc88d9-fa17-47eb-a208-3e66f59d50e5_ActionId">
    <vt:lpwstr>bc731ca3-2601-4690-beed-79f78797f4fa</vt:lpwstr>
  </property>
  <property fmtid="{D5CDD505-2E9C-101B-9397-08002B2CF9AE}" pid="9" name="MSIP_Label_d7dc88d9-fa17-47eb-a208-3e66f59d50e5_ContentBits">
    <vt:lpwstr>0</vt:lpwstr>
  </property>
  <property fmtid="{D5CDD505-2E9C-101B-9397-08002B2CF9AE}" pid="10" name="ClassificationContentMarkingFooterShapeIds">
    <vt:lpwstr>2,3,7</vt:lpwstr>
  </property>
  <property fmtid="{D5CDD505-2E9C-101B-9397-08002B2CF9AE}" pid="11" name="ClassificationContentMarkingFooterFontProps">
    <vt:lpwstr>#000000,11,Calibri</vt:lpwstr>
  </property>
  <property fmtid="{D5CDD505-2E9C-101B-9397-08002B2CF9AE}" pid="12" name="ClassificationContentMarkingFooterText">
    <vt:lpwstr>OFFICIAL</vt:lpwstr>
  </property>
  <property fmtid="{D5CDD505-2E9C-101B-9397-08002B2CF9AE}" pid="13" name="MSIP_Label_41a614bb-7b8e-4b4e-afa5-3fac8d0b6cac_Enabled">
    <vt:lpwstr>true</vt:lpwstr>
  </property>
  <property fmtid="{D5CDD505-2E9C-101B-9397-08002B2CF9AE}" pid="14" name="MSIP_Label_41a614bb-7b8e-4b4e-afa5-3fac8d0b6cac_SetDate">
    <vt:lpwstr>2022-11-10T22:21:37Z</vt:lpwstr>
  </property>
  <property fmtid="{D5CDD505-2E9C-101B-9397-08002B2CF9AE}" pid="15" name="MSIP_Label_41a614bb-7b8e-4b4e-afa5-3fac8d0b6cac_Method">
    <vt:lpwstr>Privileged</vt:lpwstr>
  </property>
  <property fmtid="{D5CDD505-2E9C-101B-9397-08002B2CF9AE}" pid="16" name="MSIP_Label_41a614bb-7b8e-4b4e-afa5-3fac8d0b6cac_Name">
    <vt:lpwstr>OFFICIAL</vt:lpwstr>
  </property>
  <property fmtid="{D5CDD505-2E9C-101B-9397-08002B2CF9AE}" pid="17" name="MSIP_Label_41a614bb-7b8e-4b4e-afa5-3fac8d0b6cac_SiteId">
    <vt:lpwstr>435f6007-b395-4841-9bdb-dcba52302216</vt:lpwstr>
  </property>
  <property fmtid="{D5CDD505-2E9C-101B-9397-08002B2CF9AE}" pid="18" name="MSIP_Label_41a614bb-7b8e-4b4e-afa5-3fac8d0b6cac_ActionId">
    <vt:lpwstr>e884035e-378d-4357-8000-6a984a7d18c6</vt:lpwstr>
  </property>
  <property fmtid="{D5CDD505-2E9C-101B-9397-08002B2CF9AE}" pid="19" name="MSIP_Label_41a614bb-7b8e-4b4e-afa5-3fac8d0b6cac_ContentBits">
    <vt:lpwstr>2</vt:lpwstr>
  </property>
</Properties>
</file>